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rFonts w:ascii="方正仿宋_GBK" w:hAnsi="仿宋"/>
          <w:bCs/>
          <w:szCs w:val="32"/>
        </w:rPr>
        <w:drawing>
          <wp:inline distT="0" distB="0" distL="114300" distR="114300">
            <wp:extent cx="5280660" cy="5561965"/>
            <wp:effectExtent l="0" t="0" r="152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556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仿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C27653"/>
    <w:rsid w:val="2CC2765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2018-09-18T02:19:00Z</dcterms:created>
  <dc:creator>Administrator</dc:creator>
  <cp:lastModifiedBy>Administrator</cp:lastModifiedBy>
  <dcterms:modified xsi:type="dcterms:W3CDTF">2018-09-18T02:20:08Z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