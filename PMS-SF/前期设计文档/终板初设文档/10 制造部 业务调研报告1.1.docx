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86FD5" w:rsidRDefault="00C86FD5" w:rsidP="00C86FD5">
      <w:pPr>
        <w:spacing w:line="360" w:lineRule="auto"/>
        <w:rPr>
          <w:b/>
          <w:sz w:val="28"/>
        </w:rPr>
      </w:pPr>
    </w:p>
    <w:p w:rsidR="00604C82" w:rsidRDefault="00554C43" w:rsidP="006D18A2">
      <w:pPr>
        <w:pStyle w:val="20"/>
        <w:jc w:val="center"/>
        <w:rPr>
          <w:b/>
          <w:sz w:val="52"/>
          <w:szCs w:val="52"/>
        </w:rPr>
      </w:pPr>
      <w:bookmarkStart w:id="0" w:name="_Toc112837130"/>
      <w:bookmarkStart w:id="1" w:name="_Toc144526999"/>
      <w:bookmarkStart w:id="2" w:name="_Toc144527311"/>
      <w:bookmarkStart w:id="3" w:name="_Toc144527892"/>
      <w:bookmarkStart w:id="4" w:name="_Toc144694184"/>
      <w:bookmarkStart w:id="5" w:name="_Toc144694344"/>
      <w:bookmarkStart w:id="6" w:name="_Toc144704126"/>
      <w:bookmarkStart w:id="7" w:name="_Toc144710493"/>
      <w:bookmarkStart w:id="8" w:name="_Toc146080333"/>
      <w:bookmarkStart w:id="9" w:name="_Toc146164183"/>
      <w:bookmarkStart w:id="10" w:name="_Toc146164288"/>
      <w:bookmarkStart w:id="11" w:name="_Toc146444291"/>
      <w:bookmarkStart w:id="12" w:name="_Toc148404501"/>
      <w:r>
        <w:rPr>
          <w:rFonts w:hint="eastAsia"/>
          <w:b/>
          <w:sz w:val="52"/>
          <w:szCs w:val="52"/>
        </w:rPr>
        <w:t>三峰科技</w:t>
      </w:r>
    </w:p>
    <w:p w:rsidR="00604C82" w:rsidRDefault="00604C82" w:rsidP="006D18A2">
      <w:pPr>
        <w:pStyle w:val="2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业务数据调研报告确认书</w:t>
      </w:r>
    </w:p>
    <w:p w:rsidR="00604C82" w:rsidRPr="00043D80" w:rsidRDefault="00604C82" w:rsidP="00C86FD5">
      <w:pPr>
        <w:pStyle w:val="20"/>
        <w:jc w:val="center"/>
        <w:rPr>
          <w:b/>
          <w:sz w:val="44"/>
          <w:szCs w:val="44"/>
        </w:rPr>
      </w:pPr>
      <w:r w:rsidRPr="00043D80">
        <w:rPr>
          <w:rFonts w:hint="eastAsia"/>
          <w:b/>
          <w:sz w:val="44"/>
          <w:szCs w:val="44"/>
        </w:rPr>
        <w:t>（</w:t>
      </w:r>
      <w:bookmarkStart w:id="13" w:name="_Toc77269984"/>
      <w:bookmarkStart w:id="14" w:name="_Toc112837131"/>
      <w:bookmarkStart w:id="15" w:name="_Toc144527000"/>
      <w:bookmarkStart w:id="16" w:name="_Toc144527312"/>
      <w:bookmarkStart w:id="17" w:name="_Toc144527893"/>
      <w:bookmarkStart w:id="18" w:name="_Toc144694185"/>
      <w:bookmarkStart w:id="19" w:name="_Toc144694345"/>
      <w:bookmarkStart w:id="20" w:name="_Toc144704127"/>
      <w:bookmarkStart w:id="21" w:name="_Toc144710494"/>
      <w:bookmarkStart w:id="22" w:name="_Toc146080334"/>
      <w:bookmarkStart w:id="23" w:name="_Toc146164184"/>
      <w:bookmarkStart w:id="24" w:name="_Toc146164289"/>
      <w:bookmarkStart w:id="25" w:name="_Toc146444292"/>
      <w:bookmarkStart w:id="26" w:name="_Toc14840450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206810">
        <w:rPr>
          <w:rFonts w:hint="eastAsia"/>
          <w:b/>
          <w:sz w:val="44"/>
          <w:szCs w:val="44"/>
        </w:rPr>
        <w:t>制造部</w:t>
      </w:r>
      <w:r w:rsidRPr="00043D80">
        <w:rPr>
          <w:rFonts w:hint="eastAsia"/>
          <w:b/>
          <w:sz w:val="44"/>
          <w:szCs w:val="44"/>
        </w:rPr>
        <w:t>模块）</w:t>
      </w:r>
    </w:p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p w:rsidR="00C86FD5" w:rsidRDefault="00C86FD5" w:rsidP="00C86FD5">
      <w:pPr>
        <w:spacing w:line="360" w:lineRule="auto"/>
        <w:jc w:val="center"/>
        <w:rPr>
          <w:b/>
          <w:sz w:val="52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94"/>
        <w:gridCol w:w="1418"/>
        <w:gridCol w:w="1325"/>
        <w:gridCol w:w="3550"/>
      </w:tblGrid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单位</w:t>
            </w: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校对</w:t>
            </w: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审核</w:t>
            </w: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审定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>
              <w:rPr>
                <w:rFonts w:hint="eastAsia"/>
                <w:b/>
                <w:sz w:val="28"/>
                <w:szCs w:val="28"/>
              </w:rPr>
              <w:t>时间</w:t>
            </w: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9740A2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普华</w:t>
            </w: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206810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制造部</w:t>
            </w: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86FD5" w:rsidTr="001C27EB">
        <w:trPr>
          <w:jc w:val="center"/>
        </w:trPr>
        <w:tc>
          <w:tcPr>
            <w:tcW w:w="2894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5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50" w:type="dxa"/>
            <w:vAlign w:val="center"/>
          </w:tcPr>
          <w:p w:rsidR="00C86FD5" w:rsidRDefault="00C86FD5" w:rsidP="001C27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C86FD5" w:rsidRDefault="00C86FD5" w:rsidP="00C86FD5">
      <w:pPr>
        <w:pStyle w:val="20"/>
      </w:pPr>
      <w:r>
        <w:rPr>
          <w:rFonts w:hint="eastAsia"/>
          <w:sz w:val="28"/>
          <w:szCs w:val="28"/>
        </w:rPr>
        <w:t>注：由业务骨干进行校审，审定由各单位/部门主要行政负责人签署。</w:t>
      </w:r>
    </w:p>
    <w:p w:rsidR="00C86FD5" w:rsidRDefault="00C86FD5" w:rsidP="00C86FD5">
      <w:pPr>
        <w:spacing w:line="0" w:lineRule="atLeast"/>
        <w:rPr>
          <w:b/>
          <w:sz w:val="36"/>
        </w:rPr>
      </w:pPr>
    </w:p>
    <w:p w:rsidR="00C86FD5" w:rsidRDefault="00C86FD5" w:rsidP="00C86FD5">
      <w:pPr>
        <w:spacing w:line="360" w:lineRule="auto"/>
        <w:ind w:rightChars="-50" w:right="-105"/>
        <w:rPr>
          <w:rFonts w:ascii="华文中宋" w:eastAsia="华文中宋" w:hAnsi="华文中宋"/>
          <w:b/>
          <w:sz w:val="28"/>
          <w:szCs w:val="28"/>
        </w:rPr>
      </w:pPr>
      <w:r>
        <w:rPr>
          <w:b/>
          <w:sz w:val="36"/>
        </w:rPr>
        <w:br w:type="page"/>
      </w:r>
      <w:r>
        <w:rPr>
          <w:rFonts w:ascii="华文中宋" w:eastAsia="华文中宋" w:hAnsi="华文中宋" w:hint="eastAsia"/>
          <w:b/>
          <w:sz w:val="28"/>
          <w:szCs w:val="28"/>
        </w:rPr>
        <w:lastRenderedPageBreak/>
        <w:t>本报告版本控制信息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3"/>
        <w:gridCol w:w="992"/>
        <w:gridCol w:w="3467"/>
        <w:gridCol w:w="1276"/>
        <w:gridCol w:w="1237"/>
        <w:gridCol w:w="1739"/>
      </w:tblGrid>
      <w:tr w:rsidR="00C86FD5" w:rsidRPr="003F4348" w:rsidTr="00BF29EC">
        <w:trPr>
          <w:trHeight w:val="485"/>
          <w:jc w:val="center"/>
        </w:trPr>
        <w:tc>
          <w:tcPr>
            <w:tcW w:w="723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版本号</w:t>
            </w:r>
          </w:p>
        </w:tc>
        <w:tc>
          <w:tcPr>
            <w:tcW w:w="3467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变更说明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编制人</w:t>
            </w:r>
          </w:p>
        </w:tc>
        <w:tc>
          <w:tcPr>
            <w:tcW w:w="1237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审定</w:t>
            </w:r>
          </w:p>
        </w:tc>
        <w:tc>
          <w:tcPr>
            <w:tcW w:w="1739" w:type="dxa"/>
            <w:shd w:val="clear" w:color="auto" w:fill="E6E6E6"/>
            <w:vAlign w:val="center"/>
          </w:tcPr>
          <w:p w:rsidR="00C86FD5" w:rsidRPr="003F4348" w:rsidRDefault="00C86FD5" w:rsidP="001C27EB">
            <w:pPr>
              <w:jc w:val="center"/>
              <w:rPr>
                <w:b/>
                <w:szCs w:val="21"/>
              </w:rPr>
            </w:pPr>
            <w:r w:rsidRPr="003F4348">
              <w:rPr>
                <w:rFonts w:hint="eastAsia"/>
                <w:b/>
                <w:szCs w:val="21"/>
              </w:rPr>
              <w:t>完成日期</w:t>
            </w:r>
          </w:p>
        </w:tc>
      </w:tr>
      <w:tr w:rsidR="00C86FD5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C86FD5" w:rsidRPr="000619A9" w:rsidRDefault="00C86FD5" w:rsidP="00FB2ABF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0619A9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C86FD5" w:rsidRPr="000619A9" w:rsidRDefault="00C86FD5" w:rsidP="00FB2ABF">
            <w:pPr>
              <w:spacing w:beforeLines="50"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0619A9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3467" w:type="dxa"/>
            <w:vAlign w:val="center"/>
          </w:tcPr>
          <w:p w:rsidR="00C86FD5" w:rsidRPr="000619A9" w:rsidRDefault="009740A2" w:rsidP="00FB2ABF">
            <w:pPr>
              <w:spacing w:beforeLines="50" w:line="360" w:lineRule="auto"/>
              <w:jc w:val="left"/>
              <w:rPr>
                <w:sz w:val="24"/>
                <w:szCs w:val="24"/>
              </w:rPr>
            </w:pPr>
            <w:r w:rsidRPr="000619A9">
              <w:rPr>
                <w:sz w:val="24"/>
                <w:szCs w:val="24"/>
              </w:rPr>
              <w:t>初</w:t>
            </w:r>
            <w:r w:rsidRPr="000619A9">
              <w:rPr>
                <w:rFonts w:hint="eastAsia"/>
                <w:sz w:val="24"/>
                <w:szCs w:val="24"/>
              </w:rPr>
              <w:t>版</w:t>
            </w:r>
            <w:r w:rsidRPr="000619A9">
              <w:rPr>
                <w:sz w:val="24"/>
                <w:szCs w:val="24"/>
              </w:rPr>
              <w:t>编制</w:t>
            </w:r>
          </w:p>
        </w:tc>
        <w:tc>
          <w:tcPr>
            <w:tcW w:w="1276" w:type="dxa"/>
            <w:vAlign w:val="center"/>
          </w:tcPr>
          <w:p w:rsidR="00C86FD5" w:rsidRPr="000619A9" w:rsidRDefault="00E23E87" w:rsidP="00FB2ABF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金晓勇</w:t>
            </w:r>
          </w:p>
        </w:tc>
        <w:tc>
          <w:tcPr>
            <w:tcW w:w="1237" w:type="dxa"/>
            <w:vAlign w:val="center"/>
          </w:tcPr>
          <w:p w:rsidR="00C86FD5" w:rsidRPr="000619A9" w:rsidRDefault="00C86FD5" w:rsidP="00FB2ABF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C86FD5" w:rsidRPr="000619A9" w:rsidRDefault="00E23E87" w:rsidP="00FB2ABF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</w:rPr>
              <w:t>8</w:t>
            </w:r>
            <w:r w:rsidR="00BF29EC" w:rsidRPr="000619A9">
              <w:rPr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 w:rsidR="00BF29EC" w:rsidRPr="000619A9">
              <w:rPr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BF29EC" w:rsidRPr="000619A9">
              <w:rPr>
                <w:sz w:val="24"/>
                <w:szCs w:val="24"/>
              </w:rPr>
              <w:t>1</w:t>
            </w:r>
            <w:r w:rsidR="00BF29EC" w:rsidRPr="000619A9">
              <w:rPr>
                <w:sz w:val="24"/>
                <w:szCs w:val="24"/>
              </w:rPr>
              <w:t>日</w:t>
            </w:r>
          </w:p>
        </w:tc>
      </w:tr>
      <w:tr w:rsidR="00C86FD5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C86FD5" w:rsidRPr="000619A9" w:rsidRDefault="00C86FD5" w:rsidP="00FB2ABF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0619A9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C86FD5" w:rsidRPr="000619A9" w:rsidRDefault="00C86FD5" w:rsidP="00FB2ABF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7" w:type="dxa"/>
            <w:vAlign w:val="center"/>
          </w:tcPr>
          <w:p w:rsidR="00C86FD5" w:rsidRPr="000619A9" w:rsidRDefault="00C86FD5" w:rsidP="00FB2ABF">
            <w:pPr>
              <w:spacing w:beforeLines="50" w:line="36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86FD5" w:rsidRPr="000619A9" w:rsidRDefault="00C86FD5" w:rsidP="00FB2ABF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C86FD5" w:rsidRPr="000619A9" w:rsidRDefault="00C86FD5" w:rsidP="00FB2ABF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C86FD5" w:rsidRPr="000619A9" w:rsidRDefault="00C86FD5" w:rsidP="00FB2ABF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86FD5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C86FD5" w:rsidRPr="000619A9" w:rsidRDefault="00C86FD5" w:rsidP="003F4348">
            <w:pPr>
              <w:spacing w:line="360" w:lineRule="auto"/>
              <w:ind w:rightChars="-50" w:right="-105"/>
              <w:rPr>
                <w:rFonts w:ascii="宋体" w:hAnsi="宋体"/>
                <w:sz w:val="24"/>
                <w:szCs w:val="24"/>
              </w:rPr>
            </w:pPr>
            <w:r w:rsidRPr="000619A9">
              <w:rPr>
                <w:rFonts w:ascii="宋体" w:hAnsi="宋体" w:hint="eastAsia"/>
                <w:sz w:val="24"/>
                <w:szCs w:val="24"/>
              </w:rPr>
              <w:t xml:space="preserve">  3</w:t>
            </w:r>
          </w:p>
        </w:tc>
        <w:tc>
          <w:tcPr>
            <w:tcW w:w="992" w:type="dxa"/>
            <w:vAlign w:val="center"/>
          </w:tcPr>
          <w:p w:rsidR="00C86FD5" w:rsidRPr="000619A9" w:rsidRDefault="00C86FD5" w:rsidP="003F4348">
            <w:pPr>
              <w:spacing w:line="360" w:lineRule="auto"/>
              <w:ind w:rightChars="-50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3467" w:type="dxa"/>
            <w:vAlign w:val="center"/>
          </w:tcPr>
          <w:p w:rsidR="00C86FD5" w:rsidRPr="000619A9" w:rsidRDefault="00C86FD5" w:rsidP="001C27EB">
            <w:pPr>
              <w:spacing w:line="360" w:lineRule="auto"/>
              <w:ind w:rightChars="-50" w:right="-105"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86FD5" w:rsidRPr="000619A9" w:rsidRDefault="00C86FD5" w:rsidP="00FB2ABF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C86FD5" w:rsidRPr="000619A9" w:rsidRDefault="00C86FD5" w:rsidP="00FB2ABF">
            <w:pPr>
              <w:spacing w:beforeLines="5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C86FD5" w:rsidRPr="000619A9" w:rsidRDefault="00C86FD5" w:rsidP="001C27EB">
            <w:pPr>
              <w:spacing w:line="360" w:lineRule="auto"/>
              <w:ind w:rightChars="-50" w:right="-105"/>
              <w:jc w:val="center"/>
              <w:rPr>
                <w:sz w:val="24"/>
                <w:szCs w:val="24"/>
              </w:rPr>
            </w:pPr>
          </w:p>
        </w:tc>
      </w:tr>
      <w:tr w:rsidR="00C86FD5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C86FD5" w:rsidRPr="000619A9" w:rsidRDefault="00606912" w:rsidP="00FB2ABF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0619A9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C86FD5" w:rsidRPr="000619A9" w:rsidRDefault="00C86FD5" w:rsidP="00FB2ABF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467" w:type="dxa"/>
            <w:vAlign w:val="center"/>
          </w:tcPr>
          <w:p w:rsidR="00C86FD5" w:rsidRPr="000619A9" w:rsidRDefault="00C86FD5" w:rsidP="00FB2ABF">
            <w:pPr>
              <w:spacing w:beforeLines="5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86FD5" w:rsidRPr="000619A9" w:rsidRDefault="00C86FD5" w:rsidP="00FB2ABF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C86FD5" w:rsidRPr="000619A9" w:rsidRDefault="00C86FD5" w:rsidP="00FB2ABF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C86FD5" w:rsidRPr="000619A9" w:rsidRDefault="00C86FD5" w:rsidP="00FB2ABF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12C7C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012C7C" w:rsidRPr="000619A9" w:rsidRDefault="00012C7C" w:rsidP="00FB2ABF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0619A9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012C7C" w:rsidRPr="000619A9" w:rsidRDefault="00012C7C" w:rsidP="00FB2ABF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467" w:type="dxa"/>
            <w:vAlign w:val="center"/>
          </w:tcPr>
          <w:p w:rsidR="00012C7C" w:rsidRPr="000619A9" w:rsidRDefault="00012C7C" w:rsidP="00FB2ABF">
            <w:pPr>
              <w:spacing w:beforeLines="50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12C7C" w:rsidRPr="000619A9" w:rsidRDefault="00012C7C" w:rsidP="00FB2ABF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012C7C" w:rsidRPr="000619A9" w:rsidRDefault="00012C7C" w:rsidP="00FB2ABF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012C7C" w:rsidRPr="000619A9" w:rsidRDefault="00012C7C" w:rsidP="00FB2ABF">
            <w:pPr>
              <w:spacing w:beforeLines="50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12C7C" w:rsidRPr="000619A9" w:rsidTr="00BF29EC">
        <w:trPr>
          <w:trHeight w:val="390"/>
          <w:jc w:val="center"/>
        </w:trPr>
        <w:tc>
          <w:tcPr>
            <w:tcW w:w="723" w:type="dxa"/>
            <w:vAlign w:val="center"/>
          </w:tcPr>
          <w:p w:rsidR="00012C7C" w:rsidRPr="000619A9" w:rsidRDefault="00012C7C" w:rsidP="001C27EB">
            <w:pPr>
              <w:spacing w:line="360" w:lineRule="auto"/>
              <w:ind w:rightChars="-50" w:right="-105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12C7C" w:rsidRPr="000619A9" w:rsidRDefault="00012C7C" w:rsidP="001C27EB">
            <w:pPr>
              <w:spacing w:line="360" w:lineRule="auto"/>
              <w:ind w:rightChars="-50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3467" w:type="dxa"/>
            <w:vAlign w:val="center"/>
          </w:tcPr>
          <w:p w:rsidR="00012C7C" w:rsidRPr="000619A9" w:rsidRDefault="00012C7C" w:rsidP="001C27EB">
            <w:pPr>
              <w:spacing w:line="360" w:lineRule="auto"/>
              <w:ind w:rightChars="-50" w:right="-105"/>
              <w:jc w:val="left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012C7C" w:rsidRPr="000619A9" w:rsidRDefault="00012C7C" w:rsidP="001C27EB">
            <w:pPr>
              <w:spacing w:line="360" w:lineRule="auto"/>
              <w:ind w:rightChars="-50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012C7C" w:rsidRPr="000619A9" w:rsidRDefault="00012C7C" w:rsidP="001C27EB">
            <w:pPr>
              <w:spacing w:line="360" w:lineRule="auto"/>
              <w:ind w:rightChars="-50" w:right="-105"/>
              <w:jc w:val="center"/>
              <w:rPr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012C7C" w:rsidRPr="000619A9" w:rsidRDefault="00012C7C" w:rsidP="001C27EB">
            <w:pPr>
              <w:spacing w:line="360" w:lineRule="auto"/>
              <w:ind w:rightChars="-50" w:right="-105"/>
              <w:jc w:val="center"/>
              <w:rPr>
                <w:sz w:val="24"/>
                <w:szCs w:val="24"/>
              </w:rPr>
            </w:pPr>
          </w:p>
        </w:tc>
      </w:tr>
    </w:tbl>
    <w:p w:rsidR="00096CC1" w:rsidRDefault="00096CC1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B4061" w:rsidRDefault="00CB4061">
      <w:pPr>
        <w:spacing w:line="0" w:lineRule="atLeast"/>
        <w:rPr>
          <w:b/>
          <w:sz w:val="36"/>
        </w:rPr>
      </w:pPr>
    </w:p>
    <w:p w:rsidR="00CB4061" w:rsidRDefault="00CB4061">
      <w:pPr>
        <w:spacing w:line="0" w:lineRule="atLeast"/>
        <w:rPr>
          <w:b/>
          <w:sz w:val="36"/>
        </w:rPr>
      </w:pPr>
    </w:p>
    <w:p w:rsidR="00CB4061" w:rsidRDefault="00CB4061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C86FD5" w:rsidRDefault="00C86FD5">
      <w:pPr>
        <w:spacing w:line="0" w:lineRule="atLeast"/>
        <w:rPr>
          <w:b/>
          <w:sz w:val="36"/>
        </w:rPr>
      </w:pPr>
    </w:p>
    <w:p w:rsidR="00096CC1" w:rsidRDefault="00096CC1">
      <w:pPr>
        <w:spacing w:line="0" w:lineRule="atLeast"/>
        <w:jc w:val="center"/>
        <w:rPr>
          <w:b/>
          <w:sz w:val="36"/>
        </w:rPr>
      </w:pPr>
      <w:r>
        <w:rPr>
          <w:rFonts w:hint="eastAsia"/>
          <w:b/>
          <w:sz w:val="36"/>
        </w:rPr>
        <w:t>目录</w:t>
      </w:r>
    </w:p>
    <w:p w:rsidR="00096CC1" w:rsidRPr="000619A9" w:rsidRDefault="00096CC1">
      <w:pPr>
        <w:spacing w:line="0" w:lineRule="atLeast"/>
        <w:jc w:val="center"/>
        <w:rPr>
          <w:b/>
          <w:sz w:val="24"/>
          <w:szCs w:val="24"/>
        </w:rPr>
      </w:pPr>
    </w:p>
    <w:bookmarkStart w:id="27" w:name="_GoBack"/>
    <w:bookmarkEnd w:id="27"/>
    <w:p w:rsidR="00037BB8" w:rsidRDefault="0093293E">
      <w:pPr>
        <w:pStyle w:val="19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93293E">
        <w:rPr>
          <w:b/>
          <w:sz w:val="24"/>
          <w:szCs w:val="24"/>
        </w:rPr>
        <w:fldChar w:fldCharType="begin"/>
      </w:r>
      <w:r w:rsidR="00096CC1" w:rsidRPr="000619A9">
        <w:rPr>
          <w:b/>
          <w:sz w:val="24"/>
          <w:szCs w:val="24"/>
        </w:rPr>
        <w:instrText xml:space="preserve"> TOC \o "1-4" \h \z \u </w:instrText>
      </w:r>
      <w:r w:rsidRPr="0093293E">
        <w:rPr>
          <w:b/>
          <w:sz w:val="24"/>
          <w:szCs w:val="24"/>
        </w:rPr>
        <w:fldChar w:fldCharType="separate"/>
      </w:r>
      <w:hyperlink w:anchor="_Toc514148606" w:history="1">
        <w:r w:rsidR="00037BB8" w:rsidRPr="00992A41">
          <w:rPr>
            <w:rStyle w:val="a3"/>
            <w:rFonts w:ascii="黑体" w:eastAsia="黑体"/>
            <w:noProof/>
          </w:rPr>
          <w:t>1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ascii="黑体" w:eastAsia="黑体" w:hint="eastAsia"/>
            <w:noProof/>
          </w:rPr>
          <w:t>引言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22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148607" w:history="1">
        <w:r w:rsidR="00037BB8" w:rsidRPr="00992A41">
          <w:rPr>
            <w:rStyle w:val="a3"/>
            <w:noProof/>
          </w:rPr>
          <w:t>1.1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hint="eastAsia"/>
            <w:noProof/>
          </w:rPr>
          <w:t>编写目的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22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148608" w:history="1">
        <w:r w:rsidR="00037BB8" w:rsidRPr="00992A41">
          <w:rPr>
            <w:rStyle w:val="a3"/>
            <w:noProof/>
          </w:rPr>
          <w:t>1.2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hint="eastAsia"/>
            <w:noProof/>
          </w:rPr>
          <w:t>已提供和需提供的参考资料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19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148609" w:history="1">
        <w:r w:rsidR="00037BB8" w:rsidRPr="00992A41">
          <w:rPr>
            <w:rStyle w:val="a3"/>
            <w:rFonts w:ascii="黑体" w:eastAsia="黑体"/>
            <w:noProof/>
          </w:rPr>
          <w:t>2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ascii="黑体" w:eastAsia="黑体" w:hint="eastAsia"/>
            <w:noProof/>
          </w:rPr>
          <w:t>模块需求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22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4148610" w:history="1">
        <w:r w:rsidR="00037BB8" w:rsidRPr="00992A41">
          <w:rPr>
            <w:rStyle w:val="a3"/>
            <w:noProof/>
          </w:rPr>
          <w:t>2.1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hint="eastAsia"/>
            <w:noProof/>
          </w:rPr>
          <w:t>制造管理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4148611" w:history="1">
        <w:r w:rsidR="00037BB8" w:rsidRPr="00992A41">
          <w:rPr>
            <w:rStyle w:val="a3"/>
            <w:noProof/>
          </w:rPr>
          <w:t>2.1.1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hint="eastAsia"/>
            <w:noProof/>
          </w:rPr>
          <w:t>设计管理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148612" w:history="1">
        <w:r w:rsidR="00037BB8" w:rsidRPr="00992A41">
          <w:rPr>
            <w:rStyle w:val="a3"/>
            <w:noProof/>
          </w:rPr>
          <w:t>2.1.1.1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hint="eastAsia"/>
            <w:noProof/>
          </w:rPr>
          <w:t>提资申请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148613" w:history="1">
        <w:r w:rsidR="00037BB8" w:rsidRPr="00992A41">
          <w:rPr>
            <w:rStyle w:val="a3"/>
            <w:noProof/>
          </w:rPr>
          <w:t>2.1.1.2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hint="eastAsia"/>
            <w:noProof/>
          </w:rPr>
          <w:t>方案提交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148614" w:history="1">
        <w:r w:rsidR="00037BB8" w:rsidRPr="00992A41">
          <w:rPr>
            <w:rStyle w:val="a3"/>
            <w:noProof/>
          </w:rPr>
          <w:t>2.1.1.3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hint="eastAsia"/>
            <w:noProof/>
          </w:rPr>
          <w:t>设备采购清单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148615" w:history="1">
        <w:r w:rsidR="00037BB8" w:rsidRPr="00992A41">
          <w:rPr>
            <w:rStyle w:val="a3"/>
            <w:noProof/>
          </w:rPr>
          <w:t>2.1.1.4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hint="eastAsia"/>
            <w:noProof/>
          </w:rPr>
          <w:t>设计评审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148616" w:history="1">
        <w:r w:rsidR="00037BB8" w:rsidRPr="00992A41">
          <w:rPr>
            <w:rStyle w:val="a3"/>
            <w:noProof/>
          </w:rPr>
          <w:t>2.1.1.5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hint="eastAsia"/>
            <w:noProof/>
          </w:rPr>
          <w:t>设计变更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4148617" w:history="1">
        <w:r w:rsidR="00037BB8" w:rsidRPr="00992A41">
          <w:rPr>
            <w:rStyle w:val="a3"/>
            <w:noProof/>
          </w:rPr>
          <w:t>2.1.2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hint="eastAsia"/>
            <w:noProof/>
          </w:rPr>
          <w:t>生产管理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148618" w:history="1">
        <w:r w:rsidR="00037BB8" w:rsidRPr="00992A41">
          <w:rPr>
            <w:rStyle w:val="a3"/>
            <w:noProof/>
          </w:rPr>
          <w:t>2.1.2.1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hint="eastAsia"/>
            <w:noProof/>
          </w:rPr>
          <w:t>物资采购计划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148619" w:history="1">
        <w:r w:rsidR="00037BB8" w:rsidRPr="00992A41">
          <w:rPr>
            <w:rStyle w:val="a3"/>
            <w:noProof/>
          </w:rPr>
          <w:t>2.1.2.2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hint="eastAsia"/>
            <w:noProof/>
          </w:rPr>
          <w:t>生产进度计划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148620" w:history="1">
        <w:r w:rsidR="00037BB8" w:rsidRPr="00992A41">
          <w:rPr>
            <w:rStyle w:val="a3"/>
            <w:noProof/>
          </w:rPr>
          <w:t>2.1.2.3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hint="eastAsia"/>
            <w:noProof/>
          </w:rPr>
          <w:t>入库管理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148621" w:history="1">
        <w:r w:rsidR="00037BB8" w:rsidRPr="00992A41">
          <w:rPr>
            <w:rStyle w:val="a3"/>
            <w:noProof/>
          </w:rPr>
          <w:t>2.1.2.4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hint="eastAsia"/>
            <w:noProof/>
          </w:rPr>
          <w:t>领用申请、出库管理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148622" w:history="1">
        <w:r w:rsidR="00037BB8" w:rsidRPr="00992A41">
          <w:rPr>
            <w:rStyle w:val="a3"/>
            <w:noProof/>
          </w:rPr>
          <w:t>2.1.2.5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hint="eastAsia"/>
            <w:noProof/>
          </w:rPr>
          <w:t>质量检验联系单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148623" w:history="1">
        <w:r w:rsidR="00037BB8" w:rsidRPr="00992A41">
          <w:rPr>
            <w:rStyle w:val="a3"/>
            <w:noProof/>
          </w:rPr>
          <w:t>2.1.2.6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hint="eastAsia"/>
            <w:noProof/>
          </w:rPr>
          <w:t>付款申请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148624" w:history="1">
        <w:r w:rsidR="00037BB8" w:rsidRPr="00992A41">
          <w:rPr>
            <w:rStyle w:val="a3"/>
            <w:noProof/>
          </w:rPr>
          <w:t>2.1.2.7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hint="eastAsia"/>
            <w:noProof/>
          </w:rPr>
          <w:t>员工考勤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4148625" w:history="1">
        <w:r w:rsidR="00037BB8" w:rsidRPr="00992A41">
          <w:rPr>
            <w:rStyle w:val="a3"/>
            <w:noProof/>
          </w:rPr>
          <w:t>2.1.3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hint="eastAsia"/>
            <w:noProof/>
          </w:rPr>
          <w:t>调试管理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148626" w:history="1">
        <w:r w:rsidR="00037BB8" w:rsidRPr="00992A41">
          <w:rPr>
            <w:rStyle w:val="a3"/>
            <w:noProof/>
          </w:rPr>
          <w:t>2.1.3.1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hint="eastAsia"/>
            <w:noProof/>
          </w:rPr>
          <w:t>调试完工单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148627" w:history="1">
        <w:r w:rsidR="00037BB8" w:rsidRPr="00992A41">
          <w:rPr>
            <w:rStyle w:val="a3"/>
            <w:noProof/>
          </w:rPr>
          <w:t>2.1.3.2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hint="eastAsia"/>
            <w:noProof/>
          </w:rPr>
          <w:t>售后服务工作单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32"/>
        <w:rPr>
          <w:rFonts w:asciiTheme="minorHAnsi" w:eastAsiaTheme="minorEastAsia" w:hAnsiTheme="minorHAnsi" w:cstheme="minorBidi"/>
          <w:noProof/>
          <w:szCs w:val="22"/>
        </w:rPr>
      </w:pPr>
      <w:hyperlink w:anchor="_Toc514148628" w:history="1">
        <w:r w:rsidR="00037BB8" w:rsidRPr="00992A41">
          <w:rPr>
            <w:rStyle w:val="a3"/>
            <w:noProof/>
          </w:rPr>
          <w:t>2.1.4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hint="eastAsia"/>
            <w:noProof/>
          </w:rPr>
          <w:t>培训管理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148629" w:history="1">
        <w:r w:rsidR="00037BB8" w:rsidRPr="00992A41">
          <w:rPr>
            <w:rStyle w:val="a3"/>
            <w:noProof/>
          </w:rPr>
          <w:t>2.1.4.1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hint="eastAsia"/>
            <w:noProof/>
          </w:rPr>
          <w:t>培训计划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148630" w:history="1">
        <w:r w:rsidR="00037BB8" w:rsidRPr="00992A41">
          <w:rPr>
            <w:rStyle w:val="a3"/>
            <w:noProof/>
          </w:rPr>
          <w:t>2.1.4.2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hint="eastAsia"/>
            <w:noProof/>
          </w:rPr>
          <w:t>培训记录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37BB8" w:rsidRDefault="0093293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514148631" w:history="1">
        <w:r w:rsidR="00037BB8" w:rsidRPr="00992A41">
          <w:rPr>
            <w:rStyle w:val="a3"/>
            <w:noProof/>
          </w:rPr>
          <w:t>2.1.4.3</w:t>
        </w:r>
        <w:r w:rsidR="00037B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37BB8" w:rsidRPr="00992A41">
          <w:rPr>
            <w:rStyle w:val="a3"/>
            <w:rFonts w:hint="eastAsia"/>
            <w:noProof/>
          </w:rPr>
          <w:t>档案登记</w:t>
        </w:r>
        <w:r w:rsidR="00037B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BB8">
          <w:rPr>
            <w:noProof/>
            <w:webHidden/>
          </w:rPr>
          <w:instrText xml:space="preserve"> PAGEREF _Toc514148631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BB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96CC1" w:rsidRDefault="0093293E">
      <w:pPr>
        <w:pStyle w:val="22"/>
        <w:tabs>
          <w:tab w:val="left" w:pos="1260"/>
        </w:tabs>
        <w:rPr>
          <w:b/>
        </w:rPr>
        <w:sectPr w:rsidR="00096CC1" w:rsidSect="0079499D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134" w:right="1134" w:bottom="1134" w:left="1134" w:header="851" w:footer="851" w:gutter="0"/>
          <w:pgNumType w:fmt="upperRoman"/>
          <w:cols w:space="720"/>
          <w:docGrid w:linePitch="291"/>
        </w:sectPr>
      </w:pPr>
      <w:r w:rsidRPr="000619A9">
        <w:rPr>
          <w:sz w:val="24"/>
          <w:szCs w:val="24"/>
        </w:rPr>
        <w:fldChar w:fldCharType="end"/>
      </w:r>
    </w:p>
    <w:p w:rsidR="00096CC1" w:rsidRDefault="00096CC1">
      <w:pPr>
        <w:widowControl/>
        <w:jc w:val="left"/>
      </w:pPr>
    </w:p>
    <w:p w:rsidR="00074850" w:rsidRDefault="00074850">
      <w:pPr>
        <w:widowControl/>
        <w:jc w:val="left"/>
      </w:pPr>
    </w:p>
    <w:p w:rsidR="00074850" w:rsidRDefault="00074850">
      <w:pPr>
        <w:widowControl/>
        <w:jc w:val="left"/>
      </w:pPr>
    </w:p>
    <w:p w:rsidR="00074850" w:rsidRDefault="00074850">
      <w:pPr>
        <w:widowControl/>
        <w:jc w:val="left"/>
      </w:pPr>
    </w:p>
    <w:p w:rsidR="00074850" w:rsidRDefault="00074850">
      <w:pPr>
        <w:widowControl/>
        <w:jc w:val="left"/>
      </w:pPr>
    </w:p>
    <w:p w:rsidR="00074850" w:rsidRDefault="00074850">
      <w:pPr>
        <w:widowControl/>
        <w:jc w:val="left"/>
      </w:pPr>
    </w:p>
    <w:p w:rsidR="00096CC1" w:rsidRDefault="00096CC1">
      <w:pPr>
        <w:pStyle w:val="1"/>
        <w:rPr>
          <w:rFonts w:ascii="黑体" w:eastAsia="黑体"/>
          <w:szCs w:val="36"/>
        </w:rPr>
      </w:pPr>
      <w:bookmarkStart w:id="28" w:name="_Toc514148606"/>
      <w:r>
        <w:rPr>
          <w:rFonts w:ascii="黑体" w:eastAsia="黑体" w:hint="eastAsia"/>
          <w:szCs w:val="36"/>
        </w:rPr>
        <w:t>引言</w:t>
      </w:r>
      <w:bookmarkEnd w:id="28"/>
    </w:p>
    <w:p w:rsidR="00096CC1" w:rsidRDefault="00096CC1">
      <w:pPr>
        <w:pStyle w:val="2"/>
      </w:pPr>
      <w:bookmarkStart w:id="29" w:name="_Toc186271212"/>
      <w:bookmarkStart w:id="30" w:name="_Toc514148607"/>
      <w:r>
        <w:rPr>
          <w:rFonts w:hint="eastAsia"/>
        </w:rPr>
        <w:t>编写目的</w:t>
      </w:r>
      <w:bookmarkEnd w:id="29"/>
      <w:bookmarkEnd w:id="30"/>
    </w:p>
    <w:p w:rsidR="00096CC1" w:rsidRPr="000619A9" w:rsidRDefault="00096CC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619A9">
        <w:rPr>
          <w:rFonts w:ascii="宋体" w:hAnsi="宋体" w:hint="eastAsia"/>
          <w:sz w:val="24"/>
          <w:szCs w:val="24"/>
        </w:rPr>
        <w:t>本文档定义和描述项目管理系统的总体需求。本文档主要为甲</w:t>
      </w:r>
      <w:r w:rsidR="007D60A3">
        <w:rPr>
          <w:rFonts w:ascii="宋体" w:hAnsi="宋体" w:hint="eastAsia"/>
          <w:sz w:val="24"/>
          <w:szCs w:val="24"/>
        </w:rPr>
        <w:t>方</w:t>
      </w:r>
      <w:r w:rsidRPr="000619A9">
        <w:rPr>
          <w:rFonts w:ascii="宋体" w:hAnsi="宋体" w:hint="eastAsia"/>
          <w:sz w:val="24"/>
          <w:szCs w:val="24"/>
        </w:rPr>
        <w:t>撰写，是乙方进行项目管理、系统分析、设计、开发、测试等后续工作的依据；同时，该文档作为双方最终对该软件系统进行交付的依据。</w:t>
      </w:r>
    </w:p>
    <w:p w:rsidR="00096CC1" w:rsidRDefault="00096CC1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096CC1" w:rsidRDefault="00096CC1">
      <w:pPr>
        <w:pStyle w:val="2"/>
      </w:pPr>
      <w:bookmarkStart w:id="31" w:name="_Toc186271214"/>
      <w:bookmarkStart w:id="32" w:name="_Toc514148608"/>
      <w:r>
        <w:rPr>
          <w:rFonts w:hint="eastAsia"/>
        </w:rPr>
        <w:t>已提供和需提供的参考资料</w:t>
      </w:r>
      <w:bookmarkEnd w:id="31"/>
      <w:bookmarkEnd w:id="3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5"/>
        <w:gridCol w:w="1756"/>
        <w:gridCol w:w="3544"/>
        <w:gridCol w:w="708"/>
        <w:gridCol w:w="709"/>
        <w:gridCol w:w="709"/>
        <w:gridCol w:w="1399"/>
      </w:tblGrid>
      <w:tr w:rsidR="00096CC1">
        <w:trPr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FB2ABF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序号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FB2ABF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提资部门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FB2ABF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提资内容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FB2ABF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电子张数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FB2ABF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纸质张数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Default="00096CC1" w:rsidP="00FB2ABF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有效状态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Default="00096CC1" w:rsidP="00FB2ABF">
            <w:pPr>
              <w:pStyle w:val="af1"/>
              <w:spacing w:beforeLines="50"/>
              <w:jc w:val="center"/>
              <w:rPr>
                <w:rFonts w:ascii="宋体" w:eastAsia="宋体" w:hAnsi="宋体"/>
                <w:color w:val="auto"/>
                <w:szCs w:val="21"/>
              </w:rPr>
            </w:pPr>
            <w:r>
              <w:rPr>
                <w:rFonts w:ascii="宋体" w:eastAsia="宋体" w:hAnsi="宋体" w:hint="eastAsia"/>
                <w:color w:val="auto"/>
                <w:szCs w:val="21"/>
              </w:rPr>
              <w:t>提资时间</w:t>
            </w:r>
          </w:p>
        </w:tc>
      </w:tr>
      <w:tr w:rsidR="00096CC1" w:rsidRPr="000619A9">
        <w:trPr>
          <w:cantSplit/>
          <w:trHeight w:hRule="exact" w:val="454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FB2ABF">
            <w:pPr>
              <w:pStyle w:val="af1"/>
              <w:spacing w:beforeLines="50"/>
              <w:jc w:val="center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  <w:r w:rsidRPr="000619A9">
              <w:rPr>
                <w:rFonts w:ascii="宋体" w:eastAsia="宋体" w:hAnsi="宋体" w:hint="eastAsia"/>
                <w:b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FB2ABF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FB2ABF">
            <w:pPr>
              <w:spacing w:beforeLines="50"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FB2ABF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FB2ABF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FB2ABF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F00346" w:rsidP="00FB2ABF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  <w:t>暂未提供</w:t>
            </w:r>
          </w:p>
        </w:tc>
      </w:tr>
      <w:tr w:rsidR="00096CC1" w:rsidRPr="000619A9">
        <w:trPr>
          <w:cantSplit/>
          <w:trHeight w:hRule="exact" w:val="454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FB2ABF">
            <w:pPr>
              <w:pStyle w:val="af1"/>
              <w:spacing w:beforeLines="50"/>
              <w:jc w:val="center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  <w:r w:rsidRPr="000619A9">
              <w:rPr>
                <w:rFonts w:ascii="宋体" w:eastAsia="宋体" w:hAnsi="宋体" w:hint="eastAsia"/>
                <w:b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FB2ABF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FB2ABF">
            <w:pPr>
              <w:spacing w:beforeLines="50"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FB2ABF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FB2ABF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FB2ABF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FB2ABF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</w:tr>
      <w:tr w:rsidR="00096CC1" w:rsidRPr="000619A9">
        <w:trPr>
          <w:cantSplit/>
          <w:trHeight w:hRule="exact" w:val="454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FB2ABF">
            <w:pPr>
              <w:pStyle w:val="af1"/>
              <w:spacing w:beforeLines="50"/>
              <w:jc w:val="center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  <w:r w:rsidRPr="000619A9">
              <w:rPr>
                <w:rFonts w:ascii="宋体" w:eastAsia="宋体" w:hAnsi="宋体" w:hint="eastAsia"/>
                <w:b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FB2ABF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FB2ABF">
            <w:pPr>
              <w:spacing w:beforeLines="50"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FB2ABF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FB2ABF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FB2ABF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FB2ABF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</w:tr>
      <w:tr w:rsidR="00096CC1" w:rsidRPr="000619A9">
        <w:trPr>
          <w:cantSplit/>
          <w:trHeight w:hRule="exact" w:val="454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FB2ABF">
            <w:pPr>
              <w:pStyle w:val="af1"/>
              <w:spacing w:beforeLines="50"/>
              <w:jc w:val="center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  <w:r w:rsidRPr="000619A9">
              <w:rPr>
                <w:rFonts w:ascii="宋体" w:eastAsia="宋体" w:hAnsi="宋体" w:hint="eastAsia"/>
                <w:b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CC1" w:rsidRPr="000619A9" w:rsidRDefault="00096CC1" w:rsidP="00FB2ABF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FB2ABF">
            <w:pPr>
              <w:spacing w:beforeLines="50"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FB2ABF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FB2ABF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FB2ABF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CC1" w:rsidRPr="000619A9" w:rsidRDefault="00096CC1" w:rsidP="00FB2ABF">
            <w:pPr>
              <w:pStyle w:val="af1"/>
              <w:spacing w:beforeLines="50"/>
              <w:rPr>
                <w:rFonts w:ascii="宋体" w:eastAsia="宋体" w:hAnsi="宋体"/>
                <w:b w:val="0"/>
                <w:color w:val="auto"/>
                <w:sz w:val="24"/>
                <w:szCs w:val="24"/>
              </w:rPr>
            </w:pPr>
          </w:p>
        </w:tc>
      </w:tr>
    </w:tbl>
    <w:p w:rsidR="00096CC1" w:rsidRDefault="00096CC1">
      <w:pPr>
        <w:rPr>
          <w:rFonts w:ascii="宋体" w:hAnsi="宋体"/>
          <w:szCs w:val="21"/>
        </w:rPr>
      </w:pPr>
    </w:p>
    <w:p w:rsidR="00096CC1" w:rsidRDefault="00096CC1">
      <w:pPr>
        <w:rPr>
          <w:rFonts w:ascii="宋体" w:hAnsi="宋体"/>
          <w:szCs w:val="21"/>
        </w:rPr>
      </w:pPr>
    </w:p>
    <w:p w:rsidR="00096CC1" w:rsidRDefault="00096CC1"/>
    <w:p w:rsidR="00096CC1" w:rsidRDefault="00096CC1">
      <w:pPr>
        <w:pStyle w:val="10"/>
        <w:spacing w:line="360" w:lineRule="auto"/>
        <w:ind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>注：专业设置后期用户可以自己维护</w:t>
      </w:r>
    </w:p>
    <w:p w:rsidR="00096CC1" w:rsidRDefault="00096CC1">
      <w:pPr>
        <w:spacing w:line="360" w:lineRule="auto"/>
      </w:pPr>
    </w:p>
    <w:p w:rsidR="00096CC1" w:rsidRDefault="00933821">
      <w:pPr>
        <w:pStyle w:val="1"/>
        <w:rPr>
          <w:rFonts w:ascii="黑体" w:eastAsia="黑体"/>
          <w:szCs w:val="36"/>
        </w:rPr>
      </w:pPr>
      <w:bookmarkStart w:id="33" w:name="_Toc514148609"/>
      <w:r>
        <w:rPr>
          <w:rFonts w:ascii="黑体" w:eastAsia="黑体" w:hint="eastAsia"/>
          <w:szCs w:val="36"/>
        </w:rPr>
        <w:t>模块</w:t>
      </w:r>
      <w:r w:rsidR="00096CC1">
        <w:rPr>
          <w:rFonts w:ascii="黑体" w:eastAsia="黑体" w:hint="eastAsia"/>
          <w:szCs w:val="36"/>
        </w:rPr>
        <w:t>需求</w:t>
      </w:r>
      <w:bookmarkEnd w:id="33"/>
    </w:p>
    <w:p w:rsidR="00096CC1" w:rsidRDefault="002B4E90">
      <w:pPr>
        <w:pStyle w:val="2"/>
      </w:pPr>
      <w:bookmarkStart w:id="34" w:name="_Toc514148610"/>
      <w:r>
        <w:rPr>
          <w:rFonts w:hint="eastAsia"/>
        </w:rPr>
        <w:t>制造</w:t>
      </w:r>
      <w:r w:rsidR="00A01195">
        <w:rPr>
          <w:rFonts w:hint="eastAsia"/>
        </w:rPr>
        <w:t>管理</w:t>
      </w:r>
      <w:bookmarkEnd w:id="34"/>
    </w:p>
    <w:p w:rsidR="008B0A25" w:rsidRDefault="002B4E90" w:rsidP="000619A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制造管理</w:t>
      </w:r>
      <w:r w:rsidR="00945D0F" w:rsidRPr="000619A9">
        <w:rPr>
          <w:rFonts w:ascii="宋体" w:hAnsi="宋体"/>
          <w:sz w:val="24"/>
          <w:szCs w:val="24"/>
        </w:rPr>
        <w:t>主要是为了满足</w:t>
      </w:r>
      <w:r w:rsidR="006B4591">
        <w:rPr>
          <w:rFonts w:ascii="宋体" w:hAnsi="宋体" w:hint="eastAsia"/>
          <w:sz w:val="24"/>
          <w:szCs w:val="24"/>
        </w:rPr>
        <w:t>公司</w:t>
      </w:r>
      <w:r>
        <w:rPr>
          <w:rFonts w:ascii="宋体" w:hAnsi="宋体" w:hint="eastAsia"/>
          <w:sz w:val="24"/>
          <w:szCs w:val="24"/>
        </w:rPr>
        <w:t>制造部</w:t>
      </w:r>
      <w:r w:rsidR="006B4591">
        <w:rPr>
          <w:rFonts w:ascii="宋体" w:hAnsi="宋体" w:hint="eastAsia"/>
          <w:sz w:val="24"/>
          <w:szCs w:val="24"/>
        </w:rPr>
        <w:t>的业务</w:t>
      </w:r>
      <w:r w:rsidR="00945D0F" w:rsidRPr="000619A9">
        <w:rPr>
          <w:rFonts w:ascii="宋体" w:hAnsi="宋体"/>
          <w:sz w:val="24"/>
          <w:szCs w:val="24"/>
        </w:rPr>
        <w:t>需求</w:t>
      </w:r>
      <w:r w:rsidR="00D432A3" w:rsidRPr="000619A9">
        <w:rPr>
          <w:rFonts w:ascii="宋体" w:hAnsi="宋体" w:hint="eastAsia"/>
          <w:sz w:val="24"/>
          <w:szCs w:val="24"/>
        </w:rPr>
        <w:t>。</w:t>
      </w:r>
      <w:r w:rsidR="006B4591">
        <w:rPr>
          <w:rFonts w:ascii="宋体" w:hAnsi="宋体" w:hint="eastAsia"/>
          <w:sz w:val="24"/>
        </w:rPr>
        <w:t>将</w:t>
      </w:r>
      <w:r>
        <w:rPr>
          <w:rFonts w:ascii="宋体" w:hAnsi="宋体" w:hint="eastAsia"/>
          <w:sz w:val="24"/>
        </w:rPr>
        <w:t>制造部日常工作</w:t>
      </w:r>
      <w:r w:rsidR="009C5DB6">
        <w:rPr>
          <w:rFonts w:ascii="宋体" w:hAnsi="宋体" w:hint="eastAsia"/>
          <w:sz w:val="24"/>
        </w:rPr>
        <w:t>等业务在项目管理集成平台中实现</w:t>
      </w:r>
      <w:r w:rsidR="006B4591">
        <w:rPr>
          <w:rFonts w:ascii="宋体" w:hAnsi="宋体" w:hint="eastAsia"/>
          <w:sz w:val="24"/>
        </w:rPr>
        <w:t>。</w:t>
      </w:r>
      <w:r w:rsidR="006B4591">
        <w:rPr>
          <w:rFonts w:ascii="宋体" w:hAnsi="宋体" w:hint="eastAsia"/>
          <w:sz w:val="24"/>
          <w:szCs w:val="24"/>
        </w:rPr>
        <w:t>最终在系统中实现</w:t>
      </w:r>
      <w:r w:rsidR="00F42CD5">
        <w:rPr>
          <w:rFonts w:ascii="宋体" w:hAnsi="宋体" w:hint="eastAsia"/>
          <w:sz w:val="24"/>
          <w:szCs w:val="24"/>
        </w:rPr>
        <w:t>制造</w:t>
      </w:r>
      <w:r w:rsidR="006B4591">
        <w:rPr>
          <w:rFonts w:ascii="宋体" w:hAnsi="宋体" w:hint="eastAsia"/>
          <w:sz w:val="24"/>
          <w:szCs w:val="24"/>
        </w:rPr>
        <w:t>的全过程管理，自动形成具有可追溯性的系统台账，为</w:t>
      </w:r>
      <w:r>
        <w:rPr>
          <w:rFonts w:ascii="宋体" w:hAnsi="宋体" w:hint="eastAsia"/>
          <w:sz w:val="24"/>
          <w:szCs w:val="24"/>
        </w:rPr>
        <w:t>制造部</w:t>
      </w:r>
      <w:r w:rsidR="006B4591">
        <w:rPr>
          <w:rFonts w:ascii="宋体" w:hAnsi="宋体" w:hint="eastAsia"/>
          <w:sz w:val="24"/>
          <w:szCs w:val="24"/>
        </w:rPr>
        <w:t>的日常工作提供高效的</w:t>
      </w:r>
      <w:r w:rsidR="00106F55">
        <w:rPr>
          <w:rFonts w:ascii="宋体" w:hAnsi="宋体" w:hint="eastAsia"/>
          <w:sz w:val="24"/>
          <w:szCs w:val="24"/>
        </w:rPr>
        <w:t>管理</w:t>
      </w:r>
      <w:r w:rsidR="006B4591">
        <w:rPr>
          <w:rFonts w:ascii="宋体" w:hAnsi="宋体" w:hint="eastAsia"/>
          <w:sz w:val="24"/>
          <w:szCs w:val="24"/>
        </w:rPr>
        <w:t>工具。</w:t>
      </w:r>
    </w:p>
    <w:p w:rsidR="000824EF" w:rsidRDefault="001030CE" w:rsidP="001030CE">
      <w:pPr>
        <w:spacing w:line="360" w:lineRule="auto"/>
        <w:ind w:firstLineChars="200" w:firstLine="420"/>
        <w:rPr>
          <w:rFonts w:ascii="宋体" w:hAnsi="宋体"/>
          <w:sz w:val="24"/>
          <w:szCs w:val="24"/>
        </w:rPr>
      </w:pPr>
      <w:r>
        <w:object w:dxaOrig="12271" w:dyaOrig="6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8pt;height:261.1pt" o:ole="">
            <v:imagedata r:id="rId12" o:title=""/>
          </v:shape>
          <o:OLEObject Type="Embed" ProgID="Visio.Drawing.15" ShapeID="_x0000_i1025" DrawAspect="Content" ObjectID="_1587907543" r:id="rId13"/>
        </w:object>
      </w:r>
    </w:p>
    <w:p w:rsidR="003F6A02" w:rsidRDefault="00597251" w:rsidP="003F6A02">
      <w:pPr>
        <w:pStyle w:val="3"/>
      </w:pPr>
      <w:bookmarkStart w:id="35" w:name="_Toc514148611"/>
      <w:r>
        <w:rPr>
          <w:rFonts w:hint="eastAsia"/>
        </w:rPr>
        <w:t>设计</w:t>
      </w:r>
      <w:r w:rsidR="00691AE2">
        <w:rPr>
          <w:rFonts w:hint="eastAsia"/>
        </w:rPr>
        <w:t>管理</w:t>
      </w:r>
      <w:bookmarkEnd w:id="35"/>
    </w:p>
    <w:p w:rsidR="003F6A02" w:rsidRDefault="00597251" w:rsidP="003F6A02">
      <w:pPr>
        <w:pStyle w:val="4"/>
      </w:pPr>
      <w:bookmarkStart w:id="36" w:name="_Toc514148612"/>
      <w:r>
        <w:rPr>
          <w:rFonts w:hint="eastAsia"/>
        </w:rPr>
        <w:t>提资申请</w:t>
      </w:r>
      <w:bookmarkEnd w:id="36"/>
    </w:p>
    <w:p w:rsidR="002D6DC4" w:rsidRDefault="003F6A02" w:rsidP="006960AE">
      <w:pPr>
        <w:pStyle w:val="1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E73625" w:rsidRDefault="00E73625" w:rsidP="006960AE">
      <w:pPr>
        <w:pStyle w:val="10"/>
        <w:spacing w:line="360" w:lineRule="auto"/>
        <w:ind w:left="839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提资申请。</w:t>
      </w:r>
      <w:r w:rsidR="00EF6A6A">
        <w:rPr>
          <w:rFonts w:hint="eastAsia"/>
          <w:sz w:val="24"/>
          <w:szCs w:val="24"/>
        </w:rPr>
        <w:t>制造部发起提资申请，</w:t>
      </w:r>
      <w:r>
        <w:rPr>
          <w:rFonts w:hint="eastAsia"/>
          <w:sz w:val="24"/>
          <w:szCs w:val="24"/>
        </w:rPr>
        <w:t>编制对应的提资</w:t>
      </w:r>
      <w:r w:rsidR="00EF6A6A">
        <w:rPr>
          <w:rFonts w:hint="eastAsia"/>
          <w:sz w:val="24"/>
          <w:szCs w:val="24"/>
        </w:rPr>
        <w:t>内容及</w:t>
      </w:r>
      <w:r>
        <w:rPr>
          <w:rFonts w:hint="eastAsia"/>
          <w:sz w:val="24"/>
          <w:szCs w:val="24"/>
        </w:rPr>
        <w:t>要求，明确资料接收人部门或人员并发起审批流程。相关支持性资料已附件形式进行上传。</w:t>
      </w:r>
    </w:p>
    <w:p w:rsidR="00F70929" w:rsidRDefault="00F70929" w:rsidP="006960AE">
      <w:pPr>
        <w:pStyle w:val="10"/>
        <w:spacing w:line="360" w:lineRule="auto"/>
        <w:ind w:left="839" w:firstLineChars="200" w:firstLine="480"/>
        <w:rPr>
          <w:sz w:val="24"/>
          <w:szCs w:val="24"/>
        </w:rPr>
      </w:pPr>
      <w:r w:rsidRPr="00F70929">
        <w:rPr>
          <w:rFonts w:ascii="宋体" w:hAnsi="宋体" w:hint="eastAsia"/>
          <w:color w:val="FF0000"/>
          <w:sz w:val="24"/>
          <w:szCs w:val="24"/>
        </w:rPr>
        <w:t>注：此功能纳入</w:t>
      </w:r>
      <w:r w:rsidR="002A097F">
        <w:rPr>
          <w:rFonts w:ascii="宋体" w:hAnsi="宋体" w:hint="eastAsia"/>
          <w:color w:val="FF0000"/>
          <w:sz w:val="24"/>
          <w:szCs w:val="24"/>
        </w:rPr>
        <w:t>设计部</w:t>
      </w:r>
      <w:r w:rsidRPr="00F70929">
        <w:rPr>
          <w:rFonts w:ascii="宋体" w:hAnsi="宋体" w:hint="eastAsia"/>
          <w:color w:val="FF0000"/>
          <w:sz w:val="24"/>
          <w:szCs w:val="24"/>
        </w:rPr>
        <w:t>模块</w:t>
      </w:r>
      <w:r w:rsidR="006960AE">
        <w:rPr>
          <w:rFonts w:ascii="宋体" w:hAnsi="宋体" w:hint="eastAsia"/>
          <w:color w:val="FF0000"/>
          <w:sz w:val="24"/>
          <w:szCs w:val="24"/>
        </w:rPr>
        <w:t>。</w:t>
      </w:r>
    </w:p>
    <w:p w:rsidR="00EF6A6A" w:rsidRPr="000E5F76" w:rsidRDefault="00EF6A6A" w:rsidP="00EF6A6A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FD4AE5" w:rsidTr="00282AED">
        <w:tc>
          <w:tcPr>
            <w:tcW w:w="1526" w:type="dxa"/>
            <w:shd w:val="clear" w:color="auto" w:fill="C6D9F1" w:themeFill="text2" w:themeFillTint="33"/>
          </w:tcPr>
          <w:p w:rsidR="00FD4AE5" w:rsidRPr="00E312F9" w:rsidRDefault="00FD4AE5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FD4AE5" w:rsidRPr="00E312F9" w:rsidRDefault="00FD4AE5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FD4AE5" w:rsidRPr="00E312F9" w:rsidRDefault="00FD4AE5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FD4AE5" w:rsidRPr="00E312F9" w:rsidRDefault="00FD4AE5" w:rsidP="00282AED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FD4AE5" w:rsidRPr="00E312F9" w:rsidRDefault="00FD4AE5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FD4AE5" w:rsidTr="00282AED">
        <w:tc>
          <w:tcPr>
            <w:tcW w:w="1526" w:type="dxa"/>
            <w:shd w:val="clear" w:color="auto" w:fill="C6D9F1" w:themeFill="text2" w:themeFillTint="33"/>
          </w:tcPr>
          <w:p w:rsidR="00FD4AE5" w:rsidRPr="00A141F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D4AE5" w:rsidTr="00282AED">
        <w:tc>
          <w:tcPr>
            <w:tcW w:w="1526" w:type="dxa"/>
            <w:vMerge w:val="restart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Pr="00A141F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FD4AE5" w:rsidTr="00282AED">
        <w:tc>
          <w:tcPr>
            <w:tcW w:w="1526" w:type="dxa"/>
            <w:vMerge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Pr="00A141F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单据标题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FD4AE5" w:rsidTr="00282AED">
        <w:tc>
          <w:tcPr>
            <w:tcW w:w="1526" w:type="dxa"/>
            <w:vMerge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FD4AE5" w:rsidTr="00282AED">
        <w:tc>
          <w:tcPr>
            <w:tcW w:w="1526" w:type="dxa"/>
            <w:vMerge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Pr="00A141F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项目信息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FD4AE5" w:rsidTr="00282AED">
        <w:tc>
          <w:tcPr>
            <w:tcW w:w="1526" w:type="dxa"/>
            <w:vMerge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项目负责人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信息来源人员信息</w:t>
            </w:r>
          </w:p>
        </w:tc>
      </w:tr>
      <w:tr w:rsidR="00FD4AE5" w:rsidTr="00282AED">
        <w:tc>
          <w:tcPr>
            <w:tcW w:w="1526" w:type="dxa"/>
            <w:vMerge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项目号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信息来源项目编号申请</w:t>
            </w:r>
          </w:p>
        </w:tc>
      </w:tr>
      <w:tr w:rsidR="00FD4AE5" w:rsidTr="00282AED">
        <w:tc>
          <w:tcPr>
            <w:tcW w:w="1526" w:type="dxa"/>
            <w:vMerge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委托任务内容及要求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D4AE5" w:rsidTr="00282AED">
        <w:tc>
          <w:tcPr>
            <w:tcW w:w="1526" w:type="dxa"/>
            <w:vMerge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返回内容及时间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D4AE5" w:rsidTr="00282AED">
        <w:tc>
          <w:tcPr>
            <w:tcW w:w="1526" w:type="dxa"/>
            <w:vMerge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D4AE5" w:rsidTr="00282AED">
        <w:tc>
          <w:tcPr>
            <w:tcW w:w="1526" w:type="dxa"/>
            <w:vMerge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Pr="00A141F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D4AE5" w:rsidTr="00282AED">
        <w:tc>
          <w:tcPr>
            <w:tcW w:w="1526" w:type="dxa"/>
            <w:vMerge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Pr="00A141F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D4AE5" w:rsidTr="00282AED">
        <w:tc>
          <w:tcPr>
            <w:tcW w:w="1526" w:type="dxa"/>
            <w:shd w:val="clear" w:color="auto" w:fill="C6D9F1" w:themeFill="text2" w:themeFillTint="33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接收人明细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FD4AE5" w:rsidRPr="00A141F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C6D9F1" w:themeFill="text2" w:themeFillTint="33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D4AE5" w:rsidTr="00282AED">
        <w:tc>
          <w:tcPr>
            <w:tcW w:w="152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Pr="00A141F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接收专业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D4AE5" w:rsidTr="00282AED">
        <w:tc>
          <w:tcPr>
            <w:tcW w:w="152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Pr="00A141F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接收专业负责人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D4AE5" w:rsidTr="00282AED">
        <w:tc>
          <w:tcPr>
            <w:tcW w:w="152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D4AE5" w:rsidRPr="00A141F5" w:rsidRDefault="00FD4AE5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230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D4AE5" w:rsidRDefault="00FD4AE5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6960AE" w:rsidRPr="00E86EAF" w:rsidRDefault="006960AE" w:rsidP="00E73625">
      <w:pPr>
        <w:pStyle w:val="10"/>
        <w:ind w:left="840" w:firstLine="0"/>
        <w:rPr>
          <w:sz w:val="24"/>
          <w:szCs w:val="24"/>
        </w:rPr>
      </w:pPr>
    </w:p>
    <w:p w:rsidR="003F6A02" w:rsidRDefault="003F6A02" w:rsidP="006960AE">
      <w:pPr>
        <w:pStyle w:val="10"/>
        <w:numPr>
          <w:ilvl w:val="0"/>
          <w:numId w:val="4"/>
        </w:numPr>
        <w:spacing w:line="360" w:lineRule="auto"/>
        <w:ind w:left="420" w:firstLine="0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</w:p>
    <w:p w:rsidR="00DF5942" w:rsidRPr="007D2609" w:rsidRDefault="00DF5942" w:rsidP="00C75F73">
      <w:pPr>
        <w:pStyle w:val="10"/>
        <w:ind w:left="840" w:firstLine="0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18"/>
        <w:gridCol w:w="2672"/>
        <w:gridCol w:w="1134"/>
        <w:gridCol w:w="1949"/>
      </w:tblGrid>
      <w:tr w:rsidR="00DF5942" w:rsidTr="00282AED">
        <w:trPr>
          <w:trHeight w:val="654"/>
          <w:jc w:val="center"/>
        </w:trPr>
        <w:tc>
          <w:tcPr>
            <w:tcW w:w="3418" w:type="dxa"/>
            <w:vAlign w:val="center"/>
          </w:tcPr>
          <w:p w:rsidR="00DF5942" w:rsidRDefault="00DF5942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672" w:type="dxa"/>
            <w:vAlign w:val="center"/>
          </w:tcPr>
          <w:p w:rsidR="00DF5942" w:rsidRDefault="00DF5942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134" w:type="dxa"/>
            <w:vAlign w:val="center"/>
          </w:tcPr>
          <w:p w:rsidR="00DF5942" w:rsidRDefault="00DF5942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949" w:type="dxa"/>
            <w:vAlign w:val="center"/>
          </w:tcPr>
          <w:p w:rsidR="00DF5942" w:rsidRDefault="00DF5942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DF5942" w:rsidTr="00282AED">
        <w:trPr>
          <w:trHeight w:val="1016"/>
          <w:jc w:val="center"/>
        </w:trPr>
        <w:tc>
          <w:tcPr>
            <w:tcW w:w="3418" w:type="dxa"/>
            <w:vMerge w:val="restart"/>
          </w:tcPr>
          <w:p w:rsidR="00DF5942" w:rsidRDefault="0093293E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06" o:spid="_x0000_s1190" type="#_x0000_t202" style="position:absolute;left:0;text-align:left;margin-left:25.2pt;margin-top:303.45pt;width:107.9pt;height:23.25pt;z-index:251794944;mso-position-horizontal-relative:text;mso-position-vertical-relative:text">
                  <v:textbox style="mso-next-textbox:#文本框 406">
                    <w:txbxContent>
                      <w:p w:rsidR="00C407AD" w:rsidRDefault="00C407AD" w:rsidP="00DF59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</w:rPr>
              <w:pict>
                <v:line id="直线 410" o:spid="_x0000_s1188" style="position:absolute;left:0;text-align:left;z-index:251792896;mso-position-horizontal-relative:text;mso-position-vertical-relative:text" from="71.5pt,284.7pt" to="72.15pt,303.45pt">
                  <v:stroke endarrow="block"/>
                </v:line>
              </w:pict>
            </w:r>
            <w:r>
              <w:rPr>
                <w:rFonts w:ascii="宋体" w:hAnsi="宋体"/>
              </w:rPr>
              <w:pict>
                <v:shape id="文本框 411" o:spid="_x0000_s1186" type="#_x0000_t202" style="position:absolute;left:0;text-align:left;margin-left:19.2pt;margin-top:265.2pt;width:107.9pt;height:23.25pt;z-index:251790848;mso-position-horizontal-relative:text;mso-position-vertical-relative:text">
                  <v:textbox style="mso-next-textbox:#文本框 411">
                    <w:txbxContent>
                      <w:p w:rsidR="00C407AD" w:rsidRDefault="00C407AD" w:rsidP="00DF59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反提资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</w:rPr>
              <w:pict>
                <v:line id="直线 409" o:spid="_x0000_s1187" style="position:absolute;left:0;text-align:left;z-index:251791872;mso-position-horizontal-relative:text;mso-position-vertical-relative:text" from="72.65pt,247.6pt" to="72.75pt,265.2pt">
                  <v:fill o:detectmouseclick="t"/>
                  <v:stroke endarrow="block"/>
                </v:line>
              </w:pict>
            </w:r>
            <w:r>
              <w:rPr>
                <w:rFonts w:ascii="宋体" w:hAnsi="宋体"/>
              </w:rPr>
              <w:pict>
                <v:shape id="文本框 408" o:spid="_x0000_s1185" type="#_x0000_t202" style="position:absolute;left:0;text-align:left;margin-left:21.45pt;margin-top:221.65pt;width:107.9pt;height:25.95pt;z-index:251789824;mso-position-horizontal-relative:text;mso-position-vertical-relative:text">
                  <v:textbox style="mso-next-textbox:#文本框 408">
                    <w:txbxContent>
                      <w:p w:rsidR="00C407AD" w:rsidRDefault="00C407AD" w:rsidP="00DF59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</w:rPr>
              <w:pict>
                <v:line id="直线 407" o:spid="_x0000_s1191" style="position:absolute;left:0;text-align:left;z-index:251795968;mso-position-horizontal-relative:text;mso-position-vertical-relative:text" from="72.6pt,194.7pt" to="72.65pt,221.65pt">
                  <v:fill o:detectmouseclick="t"/>
                  <v:stroke endarrow="block"/>
                </v:line>
              </w:pict>
            </w:r>
            <w:r>
              <w:rPr>
                <w:rFonts w:ascii="宋体" w:hAnsi="宋体"/>
              </w:rPr>
              <w:pict>
                <v:shape id="文本框 412" o:spid="_x0000_s1189" type="#_x0000_t202" style="position:absolute;left:0;text-align:left;margin-left:21.45pt;margin-top:146.7pt;width:107.9pt;height:48pt;z-index:251793920;mso-position-horizontal-relative:text;mso-position-vertical-relative:text">
                  <v:textbox style="mso-next-textbox:#文本框 412">
                    <w:txbxContent>
                      <w:p w:rsidR="00C407AD" w:rsidRDefault="00C407AD" w:rsidP="00DF59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资料接收部门部长或设计部的接收人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</w:rPr>
              <w:pict>
                <v:line id="直线 417" o:spid="_x0000_s1184" style="position:absolute;left:0;text-align:left;z-index:251788800;mso-position-horizontal-relative:text;mso-position-vertical-relative:text" from="72.5pt,127.95pt" to="72.6pt,146.7pt">
                  <v:stroke endarrow="block"/>
                </v:line>
              </w:pict>
            </w:r>
            <w:r>
              <w:rPr>
                <w:rFonts w:ascii="宋体" w:hAnsi="宋体"/>
              </w:rPr>
              <w:pict>
                <v:shape id="文本框 418" o:spid="_x0000_s1180" type="#_x0000_t202" style="position:absolute;left:0;text-align:left;margin-left:19.2pt;margin-top:104.7pt;width:107.9pt;height:23.25pt;z-index:251784704;mso-position-horizontal-relative:text;mso-position-vertical-relative:text">
                  <v:textbox style="mso-next-textbox:#文本框 418">
                    <w:txbxContent>
                      <w:p w:rsidR="00C407AD" w:rsidRDefault="00C407AD" w:rsidP="00DF59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资料发出部门部长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</w:rPr>
              <w:pict>
                <v:line id="直线 414" o:spid="_x0000_s1183" style="position:absolute;left:0;text-align:left;flip:x;z-index:251787776;mso-position-horizontal-relative:text;mso-position-vertical-relative:text" from="71.4pt,90.45pt" to="71.5pt,103.3pt">
                  <v:fill o:detectmouseclick="t"/>
                  <v:stroke endarrow="block"/>
                </v:line>
              </w:pict>
            </w:r>
            <w:r>
              <w:rPr>
                <w:rFonts w:ascii="宋体" w:hAnsi="宋体"/>
              </w:rPr>
              <w:pict>
                <v:shape id="文本框 413" o:spid="_x0000_s1178" type="#_x0000_t202" style="position:absolute;left:0;text-align:left;margin-left:18.1pt;margin-top:62.4pt;width:107.9pt;height:23.25pt;z-index:251782656;mso-position-horizontal-relative:text;mso-position-vertical-relative:text">
                  <v:textbox style="mso-next-textbox:#文本框 413">
                    <w:txbxContent>
                      <w:p w:rsidR="00C407AD" w:rsidRDefault="00C407AD" w:rsidP="00DF59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制造部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</w:rPr>
              <w:pict>
                <v:line id="直线 419" o:spid="_x0000_s1181" style="position:absolute;left:0;text-align:left;z-index:251785728;mso-position-horizontal-relative:text;mso-position-vertical-relative:text" from="72.1pt,38.5pt" to="72.15pt,61.9pt">
                  <v:stroke endarrow="block"/>
                </v:line>
              </w:pict>
            </w:r>
            <w:r>
              <w:rPr>
                <w:rFonts w:ascii="宋体" w:hAnsi="宋体"/>
              </w:rPr>
              <w:pict>
                <v:shape id="文本框 420" o:spid="_x0000_s1177" type="#_x0000_t202" style="position:absolute;left:0;text-align:left;margin-left:18.1pt;margin-top:15.5pt;width:107.9pt;height:23.25pt;z-index:251781632;mso-position-horizontal-relative:text;mso-position-vertical-relative:text">
                  <v:textbox style="mso-next-textbox:#文本框 420">
                    <w:txbxContent>
                      <w:p w:rsidR="00C407AD" w:rsidRDefault="00C407AD" w:rsidP="00DF59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申请人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72" w:type="dxa"/>
            <w:vAlign w:val="center"/>
          </w:tcPr>
          <w:p w:rsidR="00DF5942" w:rsidRDefault="0052364C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制造部全部职员</w:t>
            </w:r>
          </w:p>
        </w:tc>
        <w:tc>
          <w:tcPr>
            <w:tcW w:w="1134" w:type="dxa"/>
            <w:vAlign w:val="center"/>
          </w:tcPr>
          <w:p w:rsidR="00DF5942" w:rsidRDefault="00DF5942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949" w:type="dxa"/>
            <w:vAlign w:val="center"/>
          </w:tcPr>
          <w:p w:rsidR="00DF5942" w:rsidRDefault="003D26B2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提交所需资料要求</w:t>
            </w:r>
            <w:r w:rsidR="00DF5942">
              <w:rPr>
                <w:rFonts w:ascii="宋体" w:hAnsi="宋体" w:hint="eastAsia"/>
              </w:rPr>
              <w:t>，明确资料接收部门或人员</w:t>
            </w:r>
          </w:p>
        </w:tc>
      </w:tr>
      <w:tr w:rsidR="00DF5942" w:rsidTr="00282AED">
        <w:trPr>
          <w:trHeight w:val="1012"/>
          <w:jc w:val="center"/>
        </w:trPr>
        <w:tc>
          <w:tcPr>
            <w:tcW w:w="3418" w:type="dxa"/>
            <w:vMerge/>
          </w:tcPr>
          <w:p w:rsidR="00DF5942" w:rsidRDefault="00DF5942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72" w:type="dxa"/>
            <w:vAlign w:val="center"/>
          </w:tcPr>
          <w:p w:rsidR="00DF5942" w:rsidRDefault="0052364C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制造部部长</w:t>
            </w:r>
          </w:p>
        </w:tc>
        <w:tc>
          <w:tcPr>
            <w:tcW w:w="1134" w:type="dxa"/>
            <w:vAlign w:val="center"/>
          </w:tcPr>
          <w:p w:rsidR="00DF5942" w:rsidRDefault="00DF5942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949" w:type="dxa"/>
            <w:vAlign w:val="center"/>
          </w:tcPr>
          <w:p w:rsidR="00DF5942" w:rsidRDefault="00DF5942" w:rsidP="00DE40B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提审核意见</w:t>
            </w:r>
          </w:p>
        </w:tc>
      </w:tr>
      <w:tr w:rsidR="00DF5942" w:rsidTr="00282AED">
        <w:trPr>
          <w:trHeight w:val="1012"/>
          <w:jc w:val="center"/>
        </w:trPr>
        <w:tc>
          <w:tcPr>
            <w:tcW w:w="3418" w:type="dxa"/>
            <w:vMerge/>
          </w:tcPr>
          <w:p w:rsidR="00DF5942" w:rsidRDefault="00DF5942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72" w:type="dxa"/>
            <w:vAlign w:val="center"/>
          </w:tcPr>
          <w:p w:rsidR="00DF5942" w:rsidRDefault="00DF5942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各部门部长/设计部接收人</w:t>
            </w:r>
          </w:p>
        </w:tc>
        <w:tc>
          <w:tcPr>
            <w:tcW w:w="1134" w:type="dxa"/>
            <w:vAlign w:val="center"/>
          </w:tcPr>
          <w:p w:rsidR="00DF5942" w:rsidRDefault="00DF5942" w:rsidP="00282AED">
            <w:pPr>
              <w:spacing w:line="36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审批</w:t>
            </w:r>
          </w:p>
        </w:tc>
        <w:tc>
          <w:tcPr>
            <w:tcW w:w="1949" w:type="dxa"/>
            <w:vAlign w:val="center"/>
          </w:tcPr>
          <w:p w:rsidR="00DF5942" w:rsidRDefault="00DF5942" w:rsidP="0052364C">
            <w:p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合同部、</w:t>
            </w:r>
            <w:r w:rsidR="0052364C">
              <w:rPr>
                <w:rFonts w:ascii="宋体" w:hAnsi="宋体" w:hint="eastAsia"/>
                <w:bCs/>
              </w:rPr>
              <w:t>设计部</w:t>
            </w:r>
            <w:r>
              <w:rPr>
                <w:rFonts w:ascii="宋体" w:hAnsi="宋体" w:hint="eastAsia"/>
                <w:bCs/>
              </w:rPr>
              <w:t>等</w:t>
            </w:r>
          </w:p>
        </w:tc>
      </w:tr>
      <w:tr w:rsidR="00DF5942" w:rsidTr="00282AED">
        <w:trPr>
          <w:trHeight w:val="1012"/>
          <w:jc w:val="center"/>
        </w:trPr>
        <w:tc>
          <w:tcPr>
            <w:tcW w:w="3418" w:type="dxa"/>
            <w:vMerge/>
          </w:tcPr>
          <w:p w:rsidR="00DF5942" w:rsidRDefault="00DF5942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72" w:type="dxa"/>
            <w:vAlign w:val="center"/>
          </w:tcPr>
          <w:p w:rsidR="00DF5942" w:rsidRDefault="00DF5942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结束</w:t>
            </w:r>
          </w:p>
        </w:tc>
        <w:tc>
          <w:tcPr>
            <w:tcW w:w="1134" w:type="dxa"/>
            <w:vAlign w:val="center"/>
          </w:tcPr>
          <w:p w:rsidR="00DF5942" w:rsidRDefault="00DF5942" w:rsidP="00282AED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949" w:type="dxa"/>
            <w:vAlign w:val="center"/>
          </w:tcPr>
          <w:p w:rsidR="00DF5942" w:rsidRDefault="00DF5942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DF5942" w:rsidTr="00282AED">
        <w:trPr>
          <w:trHeight w:val="1012"/>
          <w:jc w:val="center"/>
        </w:trPr>
        <w:tc>
          <w:tcPr>
            <w:tcW w:w="3418" w:type="dxa"/>
            <w:vMerge/>
          </w:tcPr>
          <w:p w:rsidR="00DF5942" w:rsidRDefault="00DF5942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72" w:type="dxa"/>
            <w:vAlign w:val="center"/>
          </w:tcPr>
          <w:p w:rsidR="00DF5942" w:rsidRDefault="00DF5942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各部门设计部部长/设计部接收人</w:t>
            </w:r>
          </w:p>
        </w:tc>
        <w:tc>
          <w:tcPr>
            <w:tcW w:w="1134" w:type="dxa"/>
            <w:vAlign w:val="center"/>
          </w:tcPr>
          <w:p w:rsidR="00DF5942" w:rsidRDefault="00DF5942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提资</w:t>
            </w:r>
          </w:p>
        </w:tc>
        <w:tc>
          <w:tcPr>
            <w:tcW w:w="1949" w:type="dxa"/>
            <w:vAlign w:val="center"/>
          </w:tcPr>
          <w:p w:rsidR="00DF5942" w:rsidRDefault="00DF5942" w:rsidP="00550D8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被委托部门根据要求编制相应的设计成果（线下），编制完成后返回给</w:t>
            </w:r>
            <w:r w:rsidR="00550D8E">
              <w:rPr>
                <w:rFonts w:ascii="宋体" w:hAnsi="宋体" w:hint="eastAsia"/>
              </w:rPr>
              <w:t>制造部</w:t>
            </w:r>
          </w:p>
        </w:tc>
      </w:tr>
      <w:tr w:rsidR="00DF5942" w:rsidTr="00282AED">
        <w:trPr>
          <w:trHeight w:val="1012"/>
          <w:jc w:val="center"/>
        </w:trPr>
        <w:tc>
          <w:tcPr>
            <w:tcW w:w="3418" w:type="dxa"/>
            <w:vMerge/>
          </w:tcPr>
          <w:p w:rsidR="00DF5942" w:rsidRDefault="00DF5942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72" w:type="dxa"/>
            <w:vAlign w:val="center"/>
          </w:tcPr>
          <w:p w:rsidR="00DF5942" w:rsidRDefault="00DF5942" w:rsidP="00282AED">
            <w:pPr>
              <w:spacing w:line="360" w:lineRule="auto"/>
              <w:rPr>
                <w:rFonts w:ascii="宋体" w:hAnsi="宋体"/>
              </w:rPr>
            </w:pPr>
          </w:p>
          <w:p w:rsidR="00DF5942" w:rsidRDefault="00177E81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申请人</w:t>
            </w:r>
          </w:p>
          <w:p w:rsidR="00DF5942" w:rsidRDefault="00DF5942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DF5942" w:rsidRDefault="00DF5942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接收</w:t>
            </w:r>
          </w:p>
        </w:tc>
        <w:tc>
          <w:tcPr>
            <w:tcW w:w="1949" w:type="dxa"/>
            <w:vAlign w:val="center"/>
          </w:tcPr>
          <w:p w:rsidR="00DF5942" w:rsidRDefault="00515AE7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申请人</w:t>
            </w:r>
            <w:r w:rsidR="00DF5942">
              <w:rPr>
                <w:rFonts w:ascii="宋体" w:hAnsi="宋体" w:hint="eastAsia"/>
              </w:rPr>
              <w:t>接收资料</w:t>
            </w:r>
          </w:p>
        </w:tc>
      </w:tr>
    </w:tbl>
    <w:p w:rsidR="006960AE" w:rsidRDefault="006960AE" w:rsidP="006960AE">
      <w:pPr>
        <w:pStyle w:val="af7"/>
        <w:numPr>
          <w:ilvl w:val="0"/>
          <w:numId w:val="5"/>
        </w:numPr>
        <w:spacing w:line="360" w:lineRule="auto"/>
        <w:ind w:left="482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6960AE" w:rsidRDefault="006960AE" w:rsidP="006960AE">
      <w:pPr>
        <w:pStyle w:val="10"/>
        <w:ind w:left="840" w:firstLine="0"/>
        <w:rPr>
          <w:sz w:val="24"/>
          <w:szCs w:val="24"/>
        </w:rPr>
      </w:pPr>
      <w:r w:rsidRPr="001517F6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713095" cy="1610213"/>
            <wp:effectExtent l="0" t="0" r="0" b="0"/>
            <wp:docPr id="1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668" cy="161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942" w:rsidRPr="00F402B4" w:rsidRDefault="00DF5942" w:rsidP="006960AE">
      <w:pPr>
        <w:pStyle w:val="10"/>
        <w:rPr>
          <w:sz w:val="24"/>
          <w:szCs w:val="24"/>
        </w:rPr>
      </w:pPr>
    </w:p>
    <w:p w:rsidR="002B625F" w:rsidRDefault="003F6A02" w:rsidP="001754AA">
      <w:pPr>
        <w:pStyle w:val="10"/>
        <w:numPr>
          <w:ilvl w:val="0"/>
          <w:numId w:val="4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 w:rsidR="00414B36">
        <w:rPr>
          <w:rFonts w:hint="eastAsia"/>
          <w:sz w:val="24"/>
          <w:szCs w:val="24"/>
        </w:rPr>
        <w:t>无</w:t>
      </w:r>
    </w:p>
    <w:p w:rsidR="00F424DC" w:rsidRPr="00F424DC" w:rsidRDefault="00F424DC" w:rsidP="00F424DC">
      <w:pPr>
        <w:pStyle w:val="10"/>
      </w:pPr>
    </w:p>
    <w:p w:rsidR="00597251" w:rsidRDefault="00597251" w:rsidP="00597251">
      <w:pPr>
        <w:pStyle w:val="4"/>
      </w:pPr>
      <w:bookmarkStart w:id="37" w:name="_Toc514148615"/>
      <w:r>
        <w:rPr>
          <w:rFonts w:hint="eastAsia"/>
        </w:rPr>
        <w:t>设计评审</w:t>
      </w:r>
      <w:bookmarkEnd w:id="37"/>
    </w:p>
    <w:p w:rsidR="00FB6439" w:rsidRDefault="00FB6439" w:rsidP="006960AE">
      <w:pPr>
        <w:pStyle w:val="10"/>
        <w:numPr>
          <w:ilvl w:val="0"/>
          <w:numId w:val="8"/>
        </w:numPr>
        <w:spacing w:line="360" w:lineRule="auto"/>
        <w:ind w:left="839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F10006" w:rsidRDefault="005B71A2" w:rsidP="000B46B3">
      <w:pPr>
        <w:pStyle w:val="10"/>
        <w:adjustRightInd w:val="0"/>
        <w:snapToGrid w:val="0"/>
        <w:spacing w:line="360" w:lineRule="auto"/>
        <w:ind w:left="839" w:firstLineChars="200" w:firstLine="480"/>
        <w:contextualSpacing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项目负责人收集提资接收反馈的文件进行整理，</w:t>
      </w:r>
      <w:r>
        <w:rPr>
          <w:rFonts w:hint="eastAsia"/>
          <w:sz w:val="24"/>
          <w:szCs w:val="24"/>
        </w:rPr>
        <w:t>对</w:t>
      </w:r>
      <w:r w:rsidR="00F10006">
        <w:rPr>
          <w:rFonts w:hint="eastAsia"/>
          <w:sz w:val="24"/>
          <w:szCs w:val="24"/>
        </w:rPr>
        <w:t>设计质量、安全性能、经济合理性等对设计文件进行校审，可线上发起审批流程，相关支持性资料以附件形式进行上传。</w:t>
      </w:r>
    </w:p>
    <w:p w:rsidR="00F10006" w:rsidRDefault="00F10006" w:rsidP="00F10006">
      <w:pPr>
        <w:pStyle w:val="10"/>
        <w:ind w:left="420" w:firstLine="0"/>
        <w:rPr>
          <w:rFonts w:ascii="宋体" w:hAnsi="宋体"/>
          <w:sz w:val="24"/>
        </w:rPr>
      </w:pPr>
    </w:p>
    <w:p w:rsidR="00F10006" w:rsidRDefault="00F10006" w:rsidP="001754AA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F10006" w:rsidTr="004D3E32">
        <w:tc>
          <w:tcPr>
            <w:tcW w:w="1526" w:type="dxa"/>
            <w:shd w:val="clear" w:color="auto" w:fill="C6D9F1" w:themeFill="text2" w:themeFillTint="33"/>
          </w:tcPr>
          <w:p w:rsidR="00F10006" w:rsidRPr="00E312F9" w:rsidRDefault="00F10006" w:rsidP="004D3E3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F10006" w:rsidRPr="00E312F9" w:rsidRDefault="00F10006" w:rsidP="004D3E3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F10006" w:rsidRPr="00E312F9" w:rsidRDefault="00F10006" w:rsidP="004D3E3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F10006" w:rsidRPr="00E312F9" w:rsidRDefault="00F10006" w:rsidP="004D3E32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F10006" w:rsidRPr="00E312F9" w:rsidRDefault="00F10006" w:rsidP="004D3E3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F10006" w:rsidTr="004D3E32">
        <w:tc>
          <w:tcPr>
            <w:tcW w:w="1526" w:type="dxa"/>
            <w:shd w:val="clear" w:color="auto" w:fill="C6D9F1" w:themeFill="text2" w:themeFillTint="33"/>
          </w:tcPr>
          <w:p w:rsidR="00F10006" w:rsidRPr="00A141F5" w:rsidRDefault="00F10006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0006" w:rsidTr="004D3E32">
        <w:tc>
          <w:tcPr>
            <w:tcW w:w="1526" w:type="dxa"/>
            <w:vMerge w:val="restart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10006" w:rsidRPr="00A141F5" w:rsidRDefault="00F10006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230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F10006" w:rsidTr="004D3E32">
        <w:tc>
          <w:tcPr>
            <w:tcW w:w="1526" w:type="dxa"/>
            <w:vMerge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10006" w:rsidRPr="00A141F5" w:rsidRDefault="00F10006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单据标题</w:t>
            </w:r>
          </w:p>
        </w:tc>
        <w:tc>
          <w:tcPr>
            <w:tcW w:w="1230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F10006" w:rsidTr="004D3E32">
        <w:tc>
          <w:tcPr>
            <w:tcW w:w="1526" w:type="dxa"/>
            <w:vMerge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F10006" w:rsidTr="004D3E32">
        <w:tc>
          <w:tcPr>
            <w:tcW w:w="1526" w:type="dxa"/>
            <w:vMerge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10006" w:rsidRPr="00A141F5" w:rsidRDefault="00F10006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项目信息</w:t>
            </w:r>
          </w:p>
        </w:tc>
        <w:tc>
          <w:tcPr>
            <w:tcW w:w="1230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F10006" w:rsidTr="004D3E32">
        <w:tc>
          <w:tcPr>
            <w:tcW w:w="1526" w:type="dxa"/>
            <w:vMerge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项目负责人</w:t>
            </w:r>
          </w:p>
        </w:tc>
        <w:tc>
          <w:tcPr>
            <w:tcW w:w="1230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信息来源人员信息</w:t>
            </w:r>
          </w:p>
        </w:tc>
      </w:tr>
      <w:tr w:rsidR="00F10006" w:rsidTr="004D3E32">
        <w:tc>
          <w:tcPr>
            <w:tcW w:w="1526" w:type="dxa"/>
            <w:vMerge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项目号</w:t>
            </w:r>
          </w:p>
        </w:tc>
        <w:tc>
          <w:tcPr>
            <w:tcW w:w="1230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信息来源项目编号申请</w:t>
            </w:r>
          </w:p>
        </w:tc>
      </w:tr>
      <w:tr w:rsidR="00F10006" w:rsidTr="004D3E32">
        <w:tc>
          <w:tcPr>
            <w:tcW w:w="1526" w:type="dxa"/>
            <w:vMerge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设计阶段</w:t>
            </w:r>
          </w:p>
        </w:tc>
        <w:tc>
          <w:tcPr>
            <w:tcW w:w="1230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下拉框</w:t>
            </w:r>
          </w:p>
        </w:tc>
        <w:tc>
          <w:tcPr>
            <w:tcW w:w="2714" w:type="dxa"/>
          </w:tcPr>
          <w:p w:rsidR="00F10006" w:rsidRDefault="00F10006" w:rsidP="009E0EF7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信息来源基础数据</w:t>
            </w:r>
          </w:p>
        </w:tc>
      </w:tr>
      <w:tr w:rsidR="00F10006" w:rsidTr="004D3E32">
        <w:tc>
          <w:tcPr>
            <w:tcW w:w="1526" w:type="dxa"/>
            <w:vMerge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0006" w:rsidTr="004D3E32">
        <w:tc>
          <w:tcPr>
            <w:tcW w:w="1526" w:type="dxa"/>
            <w:vMerge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存在问题及改进</w:t>
            </w:r>
          </w:p>
        </w:tc>
        <w:tc>
          <w:tcPr>
            <w:tcW w:w="1230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0006" w:rsidTr="004D3E32">
        <w:tc>
          <w:tcPr>
            <w:tcW w:w="1526" w:type="dxa"/>
            <w:vMerge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10006" w:rsidRPr="00A141F5" w:rsidRDefault="00F10006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0006" w:rsidTr="004D3E32">
        <w:tc>
          <w:tcPr>
            <w:tcW w:w="1526" w:type="dxa"/>
            <w:vMerge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10006" w:rsidRPr="00A141F5" w:rsidRDefault="00F10006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F10006" w:rsidRDefault="00F10006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F10006" w:rsidRDefault="00F10006" w:rsidP="001754AA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F10006" w:rsidRDefault="008708BA" w:rsidP="00F10006">
      <w:pPr>
        <w:pStyle w:val="10"/>
        <w:ind w:left="840" w:firstLine="0"/>
        <w:rPr>
          <w:sz w:val="24"/>
          <w:szCs w:val="24"/>
        </w:rPr>
      </w:pPr>
      <w:r w:rsidRPr="008708BA">
        <w:rPr>
          <w:noProof/>
          <w:sz w:val="24"/>
          <w:szCs w:val="24"/>
        </w:rPr>
        <w:lastRenderedPageBreak/>
        <w:drawing>
          <wp:inline distT="0" distB="0" distL="0" distR="0">
            <wp:extent cx="5355197" cy="34552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089" cy="346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11D" w:rsidRDefault="00D1711D" w:rsidP="00F10006">
      <w:pPr>
        <w:pStyle w:val="10"/>
        <w:ind w:left="840" w:firstLine="0"/>
        <w:rPr>
          <w:sz w:val="24"/>
          <w:szCs w:val="24"/>
        </w:rPr>
      </w:pPr>
    </w:p>
    <w:p w:rsidR="00D1711D" w:rsidRDefault="00D1711D" w:rsidP="00F10006">
      <w:pPr>
        <w:pStyle w:val="10"/>
        <w:ind w:left="840" w:firstLine="0"/>
        <w:rPr>
          <w:sz w:val="24"/>
          <w:szCs w:val="24"/>
        </w:rPr>
      </w:pPr>
    </w:p>
    <w:p w:rsidR="00D1711D" w:rsidRPr="00F424DC" w:rsidRDefault="00D1711D" w:rsidP="00F10006">
      <w:pPr>
        <w:pStyle w:val="10"/>
        <w:ind w:left="840" w:firstLine="0"/>
        <w:rPr>
          <w:sz w:val="24"/>
          <w:szCs w:val="24"/>
        </w:rPr>
      </w:pPr>
    </w:p>
    <w:p w:rsidR="00FB6439" w:rsidRDefault="00FB6439" w:rsidP="001754AA">
      <w:pPr>
        <w:pStyle w:val="10"/>
        <w:numPr>
          <w:ilvl w:val="0"/>
          <w:numId w:val="8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  <w:r w:rsidR="00A740F1">
        <w:rPr>
          <w:rFonts w:hint="eastAsia"/>
          <w:sz w:val="24"/>
          <w:szCs w:val="24"/>
        </w:rPr>
        <w:t>待定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19"/>
        <w:gridCol w:w="2691"/>
        <w:gridCol w:w="1134"/>
        <w:gridCol w:w="1970"/>
      </w:tblGrid>
      <w:tr w:rsidR="00B05F87" w:rsidTr="00282AED">
        <w:trPr>
          <w:trHeight w:val="654"/>
          <w:jc w:val="center"/>
        </w:trPr>
        <w:tc>
          <w:tcPr>
            <w:tcW w:w="3419" w:type="dxa"/>
            <w:vAlign w:val="center"/>
          </w:tcPr>
          <w:p w:rsidR="00B05F87" w:rsidRDefault="00B05F87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691" w:type="dxa"/>
            <w:vAlign w:val="center"/>
          </w:tcPr>
          <w:p w:rsidR="00B05F87" w:rsidRDefault="00B05F87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134" w:type="dxa"/>
            <w:vAlign w:val="center"/>
          </w:tcPr>
          <w:p w:rsidR="00B05F87" w:rsidRDefault="00B05F87" w:rsidP="00282AED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970" w:type="dxa"/>
            <w:vAlign w:val="center"/>
          </w:tcPr>
          <w:p w:rsidR="00B05F87" w:rsidRDefault="00B05F87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B05F87" w:rsidTr="00282AED">
        <w:trPr>
          <w:trHeight w:val="1016"/>
          <w:jc w:val="center"/>
        </w:trPr>
        <w:tc>
          <w:tcPr>
            <w:tcW w:w="3419" w:type="dxa"/>
            <w:vMerge w:val="restart"/>
          </w:tcPr>
          <w:p w:rsidR="00B05F87" w:rsidRDefault="0093293E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pict>
                <v:shape id="_x0000_s1170" type="#_x0000_t202" style="position:absolute;left:0;text-align:left;margin-left:18.2pt;margin-top:210.05pt;width:107.9pt;height:23.25pt;z-index:251774464;mso-position-horizontal-relative:text;mso-position-vertical-relative:text">
                  <v:textbox style="mso-next-textbox:#_x0000_s1170">
                    <w:txbxContent>
                      <w:p w:rsidR="00C407AD" w:rsidRDefault="00C407AD" w:rsidP="00B05F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</w:rPr>
              <w:pict>
                <v:line id="_x0000_s1172" style="position:absolute;left:0;text-align:left;flip:x;z-index:251776512;mso-position-horizontal-relative:text;mso-position-vertical-relative:text" from="1in,185.65pt" to="1in,211.3pt">
                  <v:stroke endarrow="block"/>
                </v:line>
              </w:pict>
            </w:r>
            <w:r>
              <w:rPr>
                <w:rFonts w:ascii="宋体" w:hAnsi="宋体"/>
              </w:rPr>
              <w:pict>
                <v:shape id="_x0000_s1169" type="#_x0000_t202" style="position:absolute;left:0;text-align:left;margin-left:21.6pt;margin-top:162.4pt;width:107.9pt;height:23.25pt;z-index:251773440;mso-position-horizontal-relative:text;mso-position-vertical-relative:text">
                  <v:textbox style="mso-next-textbox:#_x0000_s1169">
                    <w:txbxContent>
                      <w:p w:rsidR="00C407AD" w:rsidRDefault="009E0EF7" w:rsidP="00B05F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分管领导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</w:rPr>
              <w:pict>
                <v:line id="_x0000_s1174" style="position:absolute;left:0;text-align:left;z-index:251778560;mso-position-horizontal-relative:text;mso-position-vertical-relative:text" from="1in,133.7pt" to="1in,162.4pt">
                  <v:stroke endarrow="block"/>
                </v:line>
              </w:pict>
            </w:r>
            <w:r>
              <w:rPr>
                <w:rFonts w:ascii="宋体" w:hAnsi="宋体"/>
              </w:rPr>
              <w:pict>
                <v:line id="_x0000_s1175" style="position:absolute;left:0;text-align:left;z-index:251779584;mso-position-horizontal-relative:text;mso-position-vertical-relative:text" from="1in,40.1pt" to="72.05pt,63.5pt">
                  <v:stroke endarrow="block"/>
                </v:line>
              </w:pict>
            </w:r>
            <w:r>
              <w:rPr>
                <w:rFonts w:ascii="宋体" w:hAnsi="宋体"/>
              </w:rPr>
              <w:pict>
                <v:line id="_x0000_s1171" style="position:absolute;left:0;text-align:left;z-index:251775488;mso-position-horizontal-relative:text;mso-position-vertical-relative:text" from="72.1pt,87.7pt" to="72.15pt,111.1pt">
                  <v:stroke endarrow="block"/>
                </v:line>
              </w:pict>
            </w:r>
            <w:r>
              <w:rPr>
                <w:rFonts w:ascii="宋体" w:hAnsi="宋体"/>
              </w:rPr>
              <w:pict>
                <v:shape id="_x0000_s1173" type="#_x0000_t202" style="position:absolute;left:0;text-align:left;margin-left:18.1pt;margin-top:111.1pt;width:108pt;height:23.4pt;z-index:251777536;mso-position-horizontal-relative:text;mso-position-vertical-relative:text">
                  <v:textbox style="mso-next-textbox:#_x0000_s1173">
                    <w:txbxContent>
                      <w:p w:rsidR="00C407AD" w:rsidRDefault="009E0EF7" w:rsidP="00B05F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制造部部长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</w:rPr>
              <w:pict>
                <v:shape id="_x0000_s1167" type="#_x0000_t202" style="position:absolute;left:0;text-align:left;margin-left:18.1pt;margin-top:15.5pt;width:107.9pt;height:23.25pt;z-index:251771392;mso-position-horizontal-relative:text;mso-position-vertical-relative:text">
                  <v:textbox style="mso-next-textbox:#_x0000_s1167">
                    <w:txbxContent>
                      <w:p w:rsidR="00C407AD" w:rsidRDefault="009E0EF7" w:rsidP="00B05F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设计人员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</w:rPr>
              <w:pict>
                <v:shape id="_x0000_s1168" type="#_x0000_t202" style="position:absolute;left:0;text-align:left;margin-left:18.1pt;margin-top:62.3pt;width:107.9pt;height:23.25pt;z-index:251772416;mso-position-horizontal-relative:text;mso-position-vertical-relative:text">
                  <v:textbox style="mso-next-textbox:#_x0000_s1168">
                    <w:txbxContent>
                      <w:p w:rsidR="00C407AD" w:rsidRDefault="009E0EF7" w:rsidP="00B05F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校核人员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91" w:type="dxa"/>
            <w:vAlign w:val="center"/>
          </w:tcPr>
          <w:p w:rsidR="00B05F87" w:rsidRDefault="00FD31FF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设计人员</w:t>
            </w:r>
          </w:p>
        </w:tc>
        <w:tc>
          <w:tcPr>
            <w:tcW w:w="1134" w:type="dxa"/>
            <w:vAlign w:val="center"/>
          </w:tcPr>
          <w:p w:rsidR="00B05F87" w:rsidRDefault="00B05F87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970" w:type="dxa"/>
            <w:vAlign w:val="center"/>
          </w:tcPr>
          <w:p w:rsidR="00B05F87" w:rsidRDefault="00E47C53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资料提交</w:t>
            </w:r>
          </w:p>
        </w:tc>
      </w:tr>
      <w:tr w:rsidR="00B05F87" w:rsidTr="00282AED">
        <w:trPr>
          <w:trHeight w:val="1012"/>
          <w:jc w:val="center"/>
        </w:trPr>
        <w:tc>
          <w:tcPr>
            <w:tcW w:w="3419" w:type="dxa"/>
            <w:vMerge/>
          </w:tcPr>
          <w:p w:rsidR="00B05F87" w:rsidRDefault="00B05F87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B05F87" w:rsidRDefault="00FD31FF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校核人员</w:t>
            </w:r>
          </w:p>
        </w:tc>
        <w:tc>
          <w:tcPr>
            <w:tcW w:w="1134" w:type="dxa"/>
            <w:vAlign w:val="center"/>
          </w:tcPr>
          <w:p w:rsidR="00B05F87" w:rsidRDefault="00B05F87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校核</w:t>
            </w:r>
          </w:p>
        </w:tc>
        <w:tc>
          <w:tcPr>
            <w:tcW w:w="1970" w:type="dxa"/>
            <w:vAlign w:val="center"/>
          </w:tcPr>
          <w:p w:rsidR="00B05F87" w:rsidRDefault="00B05F87" w:rsidP="00282AED">
            <w:pPr>
              <w:rPr>
                <w:rFonts w:ascii="宋体" w:hAnsi="宋体"/>
              </w:rPr>
            </w:pPr>
          </w:p>
        </w:tc>
      </w:tr>
      <w:tr w:rsidR="00B05F87" w:rsidTr="00282AED">
        <w:trPr>
          <w:trHeight w:val="1012"/>
          <w:jc w:val="center"/>
        </w:trPr>
        <w:tc>
          <w:tcPr>
            <w:tcW w:w="3419" w:type="dxa"/>
            <w:vMerge/>
          </w:tcPr>
          <w:p w:rsidR="00B05F87" w:rsidRDefault="00B05F87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B05F87" w:rsidRDefault="00FD31FF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制造部部长</w:t>
            </w:r>
          </w:p>
        </w:tc>
        <w:tc>
          <w:tcPr>
            <w:tcW w:w="1134" w:type="dxa"/>
            <w:vAlign w:val="center"/>
          </w:tcPr>
          <w:p w:rsidR="00B05F87" w:rsidRDefault="00B05F87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970" w:type="dxa"/>
            <w:vAlign w:val="center"/>
          </w:tcPr>
          <w:p w:rsidR="00B05F87" w:rsidRDefault="00B05F87" w:rsidP="00282AED">
            <w:pPr>
              <w:rPr>
                <w:rFonts w:ascii="宋体" w:hAnsi="宋体"/>
                <w:b/>
              </w:rPr>
            </w:pPr>
          </w:p>
        </w:tc>
      </w:tr>
      <w:tr w:rsidR="00B05F87" w:rsidTr="00282AED">
        <w:trPr>
          <w:trHeight w:val="1012"/>
          <w:jc w:val="center"/>
        </w:trPr>
        <w:tc>
          <w:tcPr>
            <w:tcW w:w="3419" w:type="dxa"/>
            <w:vMerge/>
          </w:tcPr>
          <w:p w:rsidR="00B05F87" w:rsidRDefault="00B05F87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B05F87" w:rsidRDefault="00FD31FF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分管领导</w:t>
            </w:r>
          </w:p>
        </w:tc>
        <w:tc>
          <w:tcPr>
            <w:tcW w:w="1134" w:type="dxa"/>
            <w:vAlign w:val="center"/>
          </w:tcPr>
          <w:p w:rsidR="00B05F87" w:rsidRDefault="00B05F87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970" w:type="dxa"/>
            <w:vAlign w:val="center"/>
          </w:tcPr>
          <w:p w:rsidR="00B05F87" w:rsidRDefault="00B05F87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05F87" w:rsidTr="00282AED">
        <w:trPr>
          <w:trHeight w:val="630"/>
          <w:jc w:val="center"/>
        </w:trPr>
        <w:tc>
          <w:tcPr>
            <w:tcW w:w="3419" w:type="dxa"/>
            <w:vMerge/>
          </w:tcPr>
          <w:p w:rsidR="00B05F87" w:rsidRDefault="00B05F87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B05F87" w:rsidRDefault="00B05F87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05F87" w:rsidRDefault="000F5186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970" w:type="dxa"/>
            <w:vAlign w:val="center"/>
          </w:tcPr>
          <w:p w:rsidR="00B05F87" w:rsidRDefault="00B05F87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05F87" w:rsidTr="00282AED">
        <w:trPr>
          <w:trHeight w:val="812"/>
          <w:jc w:val="center"/>
        </w:trPr>
        <w:tc>
          <w:tcPr>
            <w:tcW w:w="3419" w:type="dxa"/>
            <w:vMerge/>
          </w:tcPr>
          <w:p w:rsidR="00B05F87" w:rsidRDefault="00B05F87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691" w:type="dxa"/>
            <w:vAlign w:val="center"/>
          </w:tcPr>
          <w:p w:rsidR="00B05F87" w:rsidRDefault="00B05F87" w:rsidP="00282AED">
            <w:pPr>
              <w:spacing w:line="360" w:lineRule="auto"/>
              <w:rPr>
                <w:rFonts w:ascii="宋体" w:hAnsi="宋体"/>
              </w:rPr>
            </w:pPr>
          </w:p>
          <w:p w:rsidR="00B05F87" w:rsidRDefault="00B05F87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05F87" w:rsidRDefault="00B05F87" w:rsidP="00282AED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970" w:type="dxa"/>
            <w:vAlign w:val="center"/>
          </w:tcPr>
          <w:p w:rsidR="00B05F87" w:rsidRDefault="00B05F87" w:rsidP="00282AED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B05F87" w:rsidRPr="00F402B4" w:rsidRDefault="00B05F87" w:rsidP="00B05F87">
      <w:pPr>
        <w:pStyle w:val="10"/>
        <w:ind w:left="840" w:firstLine="0"/>
        <w:rPr>
          <w:sz w:val="24"/>
          <w:szCs w:val="24"/>
        </w:rPr>
      </w:pPr>
    </w:p>
    <w:p w:rsidR="00FB6439" w:rsidRDefault="00FB6439" w:rsidP="001754AA">
      <w:pPr>
        <w:pStyle w:val="10"/>
        <w:numPr>
          <w:ilvl w:val="0"/>
          <w:numId w:val="8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 w:rsidR="00540C88">
        <w:rPr>
          <w:rFonts w:hint="eastAsia"/>
          <w:sz w:val="24"/>
          <w:szCs w:val="24"/>
        </w:rPr>
        <w:t>无</w:t>
      </w:r>
    </w:p>
    <w:p w:rsidR="00FB6439" w:rsidRPr="00FB6439" w:rsidRDefault="00FB6439" w:rsidP="00FB6439">
      <w:pPr>
        <w:pStyle w:val="10"/>
      </w:pPr>
    </w:p>
    <w:p w:rsidR="00597251" w:rsidRDefault="00597251" w:rsidP="00597251">
      <w:pPr>
        <w:pStyle w:val="4"/>
      </w:pPr>
      <w:bookmarkStart w:id="38" w:name="_Toc514148616"/>
      <w:r>
        <w:rPr>
          <w:rFonts w:hint="eastAsia"/>
        </w:rPr>
        <w:lastRenderedPageBreak/>
        <w:t>设计变更</w:t>
      </w:r>
      <w:bookmarkEnd w:id="38"/>
    </w:p>
    <w:p w:rsidR="00FB6439" w:rsidRDefault="00FB6439" w:rsidP="001754AA">
      <w:pPr>
        <w:pStyle w:val="10"/>
        <w:numPr>
          <w:ilvl w:val="0"/>
          <w:numId w:val="9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F42573" w:rsidRDefault="00F42573" w:rsidP="006960AE">
      <w:pPr>
        <w:pStyle w:val="afa"/>
      </w:pPr>
      <w:r>
        <w:rPr>
          <w:rFonts w:hint="eastAsia"/>
        </w:rPr>
        <w:t>变更申请。因施工、设计错误或遗漏、现场实际情况等其他情况产生。由项目管理部根据实际情况发起变更申请，经相关职能部门审批确认。可线上审批，相关支持性资料以附件形式上传。</w:t>
      </w:r>
    </w:p>
    <w:p w:rsidR="00F42573" w:rsidRPr="00AD568A" w:rsidRDefault="00F42573" w:rsidP="006960AE">
      <w:pPr>
        <w:pStyle w:val="afa"/>
      </w:pPr>
      <w:r w:rsidRPr="00AD568A">
        <w:rPr>
          <w:rFonts w:hint="eastAsia"/>
        </w:rPr>
        <w:t>1</w:t>
      </w:r>
      <w:r w:rsidRPr="00AD568A">
        <w:rPr>
          <w:rFonts w:hint="eastAsia"/>
        </w:rPr>
        <w:t>、投资估算</w:t>
      </w:r>
      <w:r w:rsidRPr="00AD568A">
        <w:rPr>
          <w:rFonts w:hint="eastAsia"/>
        </w:rPr>
        <w:t>3</w:t>
      </w:r>
      <w:r w:rsidRPr="00AD568A">
        <w:rPr>
          <w:rFonts w:hint="eastAsia"/>
        </w:rPr>
        <w:t>万以下，提交给设计部部长批准变更申请；</w:t>
      </w:r>
    </w:p>
    <w:p w:rsidR="00F42573" w:rsidRDefault="00F42573" w:rsidP="006960AE">
      <w:pPr>
        <w:pStyle w:val="afa"/>
      </w:pPr>
      <w:r w:rsidRPr="00AD568A">
        <w:rPr>
          <w:rFonts w:hint="eastAsia"/>
        </w:rPr>
        <w:t>2</w:t>
      </w:r>
      <w:r w:rsidRPr="00AD568A">
        <w:rPr>
          <w:rFonts w:hint="eastAsia"/>
        </w:rPr>
        <w:t>、投资估算</w:t>
      </w:r>
      <w:r w:rsidRPr="00AD568A">
        <w:rPr>
          <w:rFonts w:hint="eastAsia"/>
        </w:rPr>
        <w:t>3</w:t>
      </w:r>
      <w:r w:rsidRPr="00AD568A">
        <w:rPr>
          <w:rFonts w:hint="eastAsia"/>
        </w:rPr>
        <w:t>万以上，经设计部部门负责人确定后，提交给设计部分管领导批准变</w:t>
      </w:r>
      <w:r>
        <w:rPr>
          <w:rFonts w:hint="eastAsia"/>
        </w:rPr>
        <w:t>更申请</w:t>
      </w:r>
      <w:r>
        <w:rPr>
          <w:rFonts w:hint="eastAsia"/>
        </w:rPr>
        <w:t>;</w:t>
      </w:r>
    </w:p>
    <w:p w:rsidR="00F42573" w:rsidRPr="00DB2BB1" w:rsidRDefault="000346A2" w:rsidP="00F42573">
      <w:pPr>
        <w:pStyle w:val="10"/>
        <w:spacing w:line="360" w:lineRule="auto"/>
        <w:ind w:left="420" w:firstLine="0"/>
        <w:rPr>
          <w:sz w:val="24"/>
          <w:szCs w:val="24"/>
        </w:rPr>
      </w:pPr>
      <w:r w:rsidRPr="00F70929">
        <w:rPr>
          <w:rFonts w:ascii="宋体" w:hAnsi="宋体" w:hint="eastAsia"/>
          <w:color w:val="FF0000"/>
          <w:sz w:val="24"/>
          <w:szCs w:val="24"/>
        </w:rPr>
        <w:t>注：此功能纳入</w:t>
      </w:r>
      <w:r>
        <w:rPr>
          <w:rFonts w:ascii="宋体" w:hAnsi="宋体" w:hint="eastAsia"/>
          <w:color w:val="FF0000"/>
          <w:sz w:val="24"/>
          <w:szCs w:val="24"/>
        </w:rPr>
        <w:t>设计部</w:t>
      </w:r>
      <w:r w:rsidRPr="00F70929">
        <w:rPr>
          <w:rFonts w:ascii="宋体" w:hAnsi="宋体" w:hint="eastAsia"/>
          <w:color w:val="FF0000"/>
          <w:sz w:val="24"/>
          <w:szCs w:val="24"/>
        </w:rPr>
        <w:t>模块</w:t>
      </w:r>
    </w:p>
    <w:p w:rsidR="00F42573" w:rsidRDefault="00F42573" w:rsidP="00F42573">
      <w:pPr>
        <w:pStyle w:val="10"/>
        <w:ind w:left="420" w:firstLine="0"/>
        <w:rPr>
          <w:sz w:val="24"/>
          <w:szCs w:val="24"/>
        </w:rPr>
      </w:pPr>
    </w:p>
    <w:p w:rsidR="00F42573" w:rsidRPr="00C407AD" w:rsidRDefault="00F42573" w:rsidP="00C407AD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C407AD"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F42573" w:rsidTr="004D3E32">
        <w:tc>
          <w:tcPr>
            <w:tcW w:w="1526" w:type="dxa"/>
            <w:shd w:val="clear" w:color="auto" w:fill="C6D9F1" w:themeFill="text2" w:themeFillTint="33"/>
          </w:tcPr>
          <w:p w:rsidR="00F42573" w:rsidRPr="00E312F9" w:rsidRDefault="00F42573" w:rsidP="004D3E3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F42573" w:rsidRPr="00E312F9" w:rsidRDefault="00F42573" w:rsidP="004D3E3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F42573" w:rsidRPr="00E312F9" w:rsidRDefault="00F42573" w:rsidP="004D3E3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F42573" w:rsidRPr="00E312F9" w:rsidRDefault="00F42573" w:rsidP="004D3E32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F42573" w:rsidRPr="00E312F9" w:rsidRDefault="00F42573" w:rsidP="004D3E3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F42573" w:rsidTr="004D3E32">
        <w:tc>
          <w:tcPr>
            <w:tcW w:w="1526" w:type="dxa"/>
            <w:shd w:val="clear" w:color="auto" w:fill="C6D9F1" w:themeFill="text2" w:themeFillTint="33"/>
          </w:tcPr>
          <w:p w:rsidR="00F42573" w:rsidRPr="00A141F5" w:rsidRDefault="00F42573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42573" w:rsidTr="004D3E32">
        <w:tc>
          <w:tcPr>
            <w:tcW w:w="1526" w:type="dxa"/>
            <w:vMerge w:val="restart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42573" w:rsidRPr="00A141F5" w:rsidRDefault="00F42573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230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F42573" w:rsidTr="004D3E32">
        <w:tc>
          <w:tcPr>
            <w:tcW w:w="1526" w:type="dxa"/>
            <w:vMerge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42573" w:rsidRPr="00A141F5" w:rsidRDefault="00F42573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单据标题</w:t>
            </w:r>
          </w:p>
        </w:tc>
        <w:tc>
          <w:tcPr>
            <w:tcW w:w="1230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F42573" w:rsidTr="004D3E32">
        <w:tc>
          <w:tcPr>
            <w:tcW w:w="1526" w:type="dxa"/>
            <w:vMerge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F42573" w:rsidTr="004D3E32">
        <w:tc>
          <w:tcPr>
            <w:tcW w:w="1526" w:type="dxa"/>
            <w:vMerge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42573" w:rsidRPr="00A141F5" w:rsidRDefault="00F42573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信息来源项目业务信息</w:t>
            </w:r>
          </w:p>
        </w:tc>
      </w:tr>
      <w:tr w:rsidR="00F42573" w:rsidTr="004D3E32">
        <w:tc>
          <w:tcPr>
            <w:tcW w:w="1526" w:type="dxa"/>
            <w:vMerge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项目编号</w:t>
            </w:r>
          </w:p>
        </w:tc>
        <w:tc>
          <w:tcPr>
            <w:tcW w:w="1230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信息来源项目业务信息</w:t>
            </w:r>
          </w:p>
        </w:tc>
      </w:tr>
      <w:tr w:rsidR="00F42573" w:rsidTr="004D3E32">
        <w:tc>
          <w:tcPr>
            <w:tcW w:w="1526" w:type="dxa"/>
            <w:vMerge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变更类型</w:t>
            </w:r>
          </w:p>
        </w:tc>
        <w:tc>
          <w:tcPr>
            <w:tcW w:w="1230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下拉框</w:t>
            </w:r>
          </w:p>
        </w:tc>
        <w:tc>
          <w:tcPr>
            <w:tcW w:w="2714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信息来源基础数据。类型：变更、补充、作废</w:t>
            </w:r>
          </w:p>
        </w:tc>
      </w:tr>
      <w:tr w:rsidR="00F42573" w:rsidTr="004D3E32">
        <w:tc>
          <w:tcPr>
            <w:tcW w:w="1526" w:type="dxa"/>
            <w:vMerge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变更原因</w:t>
            </w:r>
          </w:p>
        </w:tc>
        <w:tc>
          <w:tcPr>
            <w:tcW w:w="1230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下拉框</w:t>
            </w:r>
          </w:p>
        </w:tc>
        <w:tc>
          <w:tcPr>
            <w:tcW w:w="2714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42573" w:rsidTr="004D3E32">
        <w:tc>
          <w:tcPr>
            <w:tcW w:w="1526" w:type="dxa"/>
            <w:vMerge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变更内容</w:t>
            </w:r>
          </w:p>
        </w:tc>
        <w:tc>
          <w:tcPr>
            <w:tcW w:w="1230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42573" w:rsidTr="004D3E32">
        <w:tc>
          <w:tcPr>
            <w:tcW w:w="1526" w:type="dxa"/>
            <w:vMerge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42573" w:rsidRPr="00A141F5" w:rsidRDefault="00F42573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42573" w:rsidTr="004D3E32">
        <w:tc>
          <w:tcPr>
            <w:tcW w:w="1526" w:type="dxa"/>
            <w:vMerge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42573" w:rsidRPr="00A141F5" w:rsidRDefault="00F42573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F42573" w:rsidRDefault="00F42573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F42573" w:rsidRDefault="00F42573" w:rsidP="00F42573">
      <w:pPr>
        <w:pStyle w:val="af7"/>
        <w:spacing w:line="360" w:lineRule="auto"/>
        <w:ind w:left="900" w:firstLineChars="0" w:firstLine="0"/>
        <w:rPr>
          <w:rFonts w:ascii="宋体" w:hAnsi="宋体"/>
          <w:sz w:val="24"/>
        </w:rPr>
      </w:pPr>
    </w:p>
    <w:p w:rsidR="00F42573" w:rsidRDefault="00F42573" w:rsidP="001754AA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F42573" w:rsidRDefault="00F42573" w:rsidP="00F42573">
      <w:pPr>
        <w:pStyle w:val="10"/>
        <w:ind w:left="42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527171" cy="3196127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319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573" w:rsidRDefault="00F42573" w:rsidP="00F42573">
      <w:pPr>
        <w:pStyle w:val="10"/>
        <w:ind w:left="420" w:firstLine="0"/>
        <w:rPr>
          <w:sz w:val="24"/>
          <w:szCs w:val="24"/>
        </w:rPr>
      </w:pPr>
    </w:p>
    <w:p w:rsidR="00934ACE" w:rsidRDefault="00934ACE" w:rsidP="00F42573">
      <w:pPr>
        <w:pStyle w:val="10"/>
        <w:ind w:left="420" w:firstLine="0"/>
        <w:rPr>
          <w:sz w:val="24"/>
          <w:szCs w:val="24"/>
        </w:rPr>
      </w:pPr>
    </w:p>
    <w:p w:rsidR="00F42573" w:rsidRPr="00F42573" w:rsidRDefault="00F42573" w:rsidP="00F42573">
      <w:pPr>
        <w:pStyle w:val="10"/>
        <w:ind w:left="840" w:firstLine="0"/>
        <w:rPr>
          <w:sz w:val="24"/>
          <w:szCs w:val="24"/>
        </w:rPr>
      </w:pPr>
    </w:p>
    <w:p w:rsidR="00FB6439" w:rsidRDefault="00FB6439" w:rsidP="001754AA">
      <w:pPr>
        <w:pStyle w:val="10"/>
        <w:numPr>
          <w:ilvl w:val="0"/>
          <w:numId w:val="9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</w:p>
    <w:p w:rsidR="00F64A7A" w:rsidRPr="00614139" w:rsidRDefault="00F64A7A" w:rsidP="004148DE">
      <w:pPr>
        <w:pStyle w:val="10"/>
        <w:ind w:left="840" w:firstLine="0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19"/>
        <w:gridCol w:w="2691"/>
        <w:gridCol w:w="1134"/>
        <w:gridCol w:w="1970"/>
      </w:tblGrid>
      <w:tr w:rsidR="00F64A7A" w:rsidTr="004D3E32">
        <w:trPr>
          <w:trHeight w:val="654"/>
          <w:jc w:val="center"/>
        </w:trPr>
        <w:tc>
          <w:tcPr>
            <w:tcW w:w="3419" w:type="dxa"/>
            <w:vAlign w:val="center"/>
          </w:tcPr>
          <w:p w:rsidR="00F64A7A" w:rsidRDefault="00F64A7A" w:rsidP="004D3E32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691" w:type="dxa"/>
            <w:vAlign w:val="center"/>
          </w:tcPr>
          <w:p w:rsidR="00F64A7A" w:rsidRDefault="00F64A7A" w:rsidP="004D3E32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134" w:type="dxa"/>
            <w:vAlign w:val="center"/>
          </w:tcPr>
          <w:p w:rsidR="00F64A7A" w:rsidRDefault="00F64A7A" w:rsidP="004D3E32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970" w:type="dxa"/>
            <w:vAlign w:val="center"/>
          </w:tcPr>
          <w:p w:rsidR="00F64A7A" w:rsidRDefault="00F64A7A" w:rsidP="004D3E32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F64A7A" w:rsidTr="004D3E32">
        <w:trPr>
          <w:trHeight w:val="1016"/>
          <w:jc w:val="center"/>
        </w:trPr>
        <w:tc>
          <w:tcPr>
            <w:tcW w:w="3419" w:type="dxa"/>
            <w:vMerge w:val="restart"/>
          </w:tcPr>
          <w:p w:rsidR="00F64A7A" w:rsidRDefault="0093293E" w:rsidP="004D3E32">
            <w:pPr>
              <w:spacing w:line="360" w:lineRule="auto"/>
              <w:rPr>
                <w:rFonts w:ascii="宋体" w:hAnsi="宋体"/>
              </w:rPr>
            </w:pPr>
            <w:r w:rsidRPr="0093293E">
              <w:rPr>
                <w:rFonts w:ascii="宋体" w:hAnsi="宋体"/>
                <w:lang w:val="zh-CN"/>
              </w:rPr>
              <w:pict>
                <v:shape id="文本框 471" o:spid="_x0000_s1051" type="#_x0000_t202" style="position:absolute;left:0;text-align:left;margin-left:18.2pt;margin-top:247.15pt;width:107.9pt;height:23.25pt;z-index:251647488;mso-position-horizontal-relative:text;mso-position-vertical-relative:text">
                  <v:textbox style="mso-next-textbox:#文本框 471">
                    <w:txbxContent>
                      <w:p w:rsidR="00C407AD" w:rsidRDefault="00F01A7A" w:rsidP="00F64A7A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直线 470" o:spid="_x0000_s1047" style="position:absolute;left:0;text-align:left;flip:x;z-index:251646464;mso-position-horizontal-relative:text;mso-position-vertical-relative:text" from="72.3pt,224.55pt" to="72.4pt,247.15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文本框 475" o:spid="_x0000_s1044" type="#_x0000_t202" style="position:absolute;left:0;text-align:left;margin-left:18.2pt;margin-top:201.3pt;width:107.9pt;height:23.25pt;z-index:251651584;mso-position-horizontal-relative:text;mso-position-vertical-relative:text">
                  <v:textbox style="mso-next-textbox:#文本框 475">
                    <w:txbxContent>
                      <w:p w:rsidR="00C407AD" w:rsidRDefault="00F01A7A" w:rsidP="00F64A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办公会</w:t>
                        </w:r>
                      </w:p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直线 474" o:spid="_x0000_s1046" style="position:absolute;left:0;text-align:left;flip:x;z-index:251650560;mso-position-horizontal-relative:text;mso-position-vertical-relative:text" from="72.1pt,180.5pt" to="72.3pt,201.3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文本框 477" o:spid="_x0000_s1043" type="#_x0000_t202" style="position:absolute;left:0;text-align:left;margin-left:18pt;margin-top:157.25pt;width:107.9pt;height:23.25pt;z-index:251653632;mso-position-horizontal-relative:text;mso-position-vertical-relative:text">
                  <v:textbox style="mso-next-textbox:#文本框 477">
                    <w:txbxContent>
                      <w:p w:rsidR="00C407AD" w:rsidRDefault="00F01A7A" w:rsidP="00F64A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分管领导</w:t>
                        </w:r>
                      </w:p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直线 476" o:spid="_x0000_s1054" style="position:absolute;left:0;text-align:left;z-index:251652608;mso-position-horizontal-relative:text;mso-position-vertical-relative:text" from="1in,133.7pt" to="1in,156.25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直线 472" o:spid="_x0000_s1055" style="position:absolute;left:0;text-align:left;z-index:251648512;mso-position-horizontal-relative:text;mso-position-vertical-relative:text" from="1in,40.1pt" to="72.05pt,63.5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直线 473" o:spid="_x0000_s1045" style="position:absolute;left:0;text-align:left;z-index:251649536;mso-position-horizontal-relative:text;mso-position-vertical-relative:text" from="72.1pt,87.7pt" to="72.15pt,111.1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文本框 478" o:spid="_x0000_s1053" type="#_x0000_t202" style="position:absolute;left:0;text-align:left;margin-left:18.1pt;margin-top:111.1pt;width:108pt;height:23.4pt;z-index:251654656;mso-position-horizontal-relative:text;mso-position-vertical-relative:text">
                  <v:textbox style="mso-next-textbox:#文本框 478">
                    <w:txbxContent>
                      <w:p w:rsidR="00C407AD" w:rsidRDefault="00F01A7A" w:rsidP="00F64A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制造部部长</w:t>
                        </w:r>
                      </w:p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文本框 479" o:spid="_x0000_s1041" type="#_x0000_t202" style="position:absolute;left:0;text-align:left;margin-left:18.1pt;margin-top:15.5pt;width:107.9pt;height:23.25pt;z-index:251655680;mso-position-horizontal-relative:text;mso-position-vertical-relative:text">
                  <v:textbox style="mso-next-textbox:#文本框 479">
                    <w:txbxContent>
                      <w:p w:rsidR="00C407AD" w:rsidRDefault="00F01A7A" w:rsidP="00F64A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设计人员</w:t>
                        </w:r>
                      </w:p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文本框 480" o:spid="_x0000_s1042" type="#_x0000_t202" style="position:absolute;left:0;text-align:left;margin-left:18.1pt;margin-top:62.3pt;width:107.9pt;height:23.25pt;z-index:251656704;mso-position-horizontal-relative:text;mso-position-vertical-relative:text">
                  <v:textbox style="mso-next-textbox:#文本框 480">
                    <w:txbxContent>
                      <w:p w:rsidR="00C407AD" w:rsidRDefault="00F01A7A" w:rsidP="00F64A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校核人员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91" w:type="dxa"/>
            <w:vAlign w:val="center"/>
          </w:tcPr>
          <w:p w:rsidR="00F64A7A" w:rsidRDefault="00505349" w:rsidP="004D3E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</w:t>
            </w:r>
            <w:r w:rsidR="00F01A7A">
              <w:rPr>
                <w:rFonts w:ascii="宋体" w:hAnsi="宋体" w:hint="eastAsia"/>
              </w:rPr>
              <w:t>设计人员</w:t>
            </w:r>
          </w:p>
        </w:tc>
        <w:tc>
          <w:tcPr>
            <w:tcW w:w="1134" w:type="dxa"/>
            <w:vAlign w:val="center"/>
          </w:tcPr>
          <w:p w:rsidR="00F64A7A" w:rsidRDefault="00F64A7A" w:rsidP="004D3E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970" w:type="dxa"/>
            <w:vAlign w:val="center"/>
          </w:tcPr>
          <w:p w:rsidR="00F64A7A" w:rsidRDefault="00F64A7A" w:rsidP="004D3E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提交设计变更的申请和变更依据</w:t>
            </w:r>
          </w:p>
        </w:tc>
      </w:tr>
      <w:tr w:rsidR="00F64A7A" w:rsidTr="004D3E32">
        <w:trPr>
          <w:trHeight w:val="1012"/>
          <w:jc w:val="center"/>
        </w:trPr>
        <w:tc>
          <w:tcPr>
            <w:tcW w:w="3419" w:type="dxa"/>
            <w:vMerge/>
          </w:tcPr>
          <w:p w:rsidR="00F64A7A" w:rsidRDefault="00F64A7A" w:rsidP="004D3E32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691" w:type="dxa"/>
            <w:vAlign w:val="center"/>
          </w:tcPr>
          <w:p w:rsidR="00F64A7A" w:rsidRDefault="00F01A7A" w:rsidP="004D3E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校核人员</w:t>
            </w:r>
          </w:p>
        </w:tc>
        <w:tc>
          <w:tcPr>
            <w:tcW w:w="1134" w:type="dxa"/>
            <w:vAlign w:val="center"/>
          </w:tcPr>
          <w:p w:rsidR="00F64A7A" w:rsidRDefault="00F01A7A" w:rsidP="004D3E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1970" w:type="dxa"/>
            <w:vAlign w:val="center"/>
          </w:tcPr>
          <w:p w:rsidR="00F64A7A" w:rsidRDefault="00F64A7A" w:rsidP="004D3E32">
            <w:pPr>
              <w:rPr>
                <w:rFonts w:ascii="宋体" w:hAnsi="宋体"/>
              </w:rPr>
            </w:pPr>
          </w:p>
        </w:tc>
      </w:tr>
      <w:tr w:rsidR="00F64A7A" w:rsidTr="004D3E32">
        <w:trPr>
          <w:trHeight w:val="1012"/>
          <w:jc w:val="center"/>
        </w:trPr>
        <w:tc>
          <w:tcPr>
            <w:tcW w:w="3419" w:type="dxa"/>
            <w:vMerge/>
          </w:tcPr>
          <w:p w:rsidR="00F64A7A" w:rsidRDefault="00F64A7A" w:rsidP="004D3E32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691" w:type="dxa"/>
            <w:vAlign w:val="center"/>
          </w:tcPr>
          <w:p w:rsidR="00F64A7A" w:rsidRDefault="00F01A7A" w:rsidP="004D3E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制造部部长</w:t>
            </w:r>
          </w:p>
        </w:tc>
        <w:tc>
          <w:tcPr>
            <w:tcW w:w="1134" w:type="dxa"/>
            <w:vAlign w:val="center"/>
          </w:tcPr>
          <w:p w:rsidR="00F64A7A" w:rsidRDefault="00F01A7A" w:rsidP="004D3E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970" w:type="dxa"/>
            <w:vAlign w:val="center"/>
          </w:tcPr>
          <w:p w:rsidR="00F01A7A" w:rsidRDefault="00F01A7A" w:rsidP="00F01A7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1）≤1万，直接执行，同意变更；</w:t>
            </w:r>
          </w:p>
          <w:p w:rsidR="00F64A7A" w:rsidRDefault="00F01A7A" w:rsidP="00F01A7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2）1万以上，提资给部门负责人（金额可调整）</w:t>
            </w:r>
          </w:p>
        </w:tc>
      </w:tr>
      <w:tr w:rsidR="00F64A7A" w:rsidTr="004D3E32">
        <w:trPr>
          <w:trHeight w:val="1012"/>
          <w:jc w:val="center"/>
        </w:trPr>
        <w:tc>
          <w:tcPr>
            <w:tcW w:w="3419" w:type="dxa"/>
            <w:vMerge/>
          </w:tcPr>
          <w:p w:rsidR="00F64A7A" w:rsidRDefault="00F64A7A" w:rsidP="004D3E32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691" w:type="dxa"/>
            <w:vAlign w:val="center"/>
          </w:tcPr>
          <w:p w:rsidR="00F64A7A" w:rsidRDefault="00F01A7A" w:rsidP="004D3E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分管领导</w:t>
            </w:r>
          </w:p>
        </w:tc>
        <w:tc>
          <w:tcPr>
            <w:tcW w:w="1134" w:type="dxa"/>
            <w:vAlign w:val="center"/>
          </w:tcPr>
          <w:p w:rsidR="00F64A7A" w:rsidRDefault="00F64A7A" w:rsidP="004D3E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970" w:type="dxa"/>
            <w:vAlign w:val="center"/>
          </w:tcPr>
          <w:p w:rsidR="00F01A7A" w:rsidRDefault="00F01A7A" w:rsidP="00F01A7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1）≤3万，直接执行，同意变更；</w:t>
            </w:r>
          </w:p>
          <w:p w:rsidR="00F64A7A" w:rsidRDefault="00F01A7A" w:rsidP="00F01A7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2）3万以上，提资到分管领导（金额可调整）</w:t>
            </w:r>
          </w:p>
        </w:tc>
      </w:tr>
      <w:tr w:rsidR="00F64A7A" w:rsidTr="004D3E32">
        <w:trPr>
          <w:trHeight w:val="630"/>
          <w:jc w:val="center"/>
        </w:trPr>
        <w:tc>
          <w:tcPr>
            <w:tcW w:w="3419" w:type="dxa"/>
            <w:vMerge/>
          </w:tcPr>
          <w:p w:rsidR="00F64A7A" w:rsidRDefault="00F64A7A" w:rsidP="004D3E32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691" w:type="dxa"/>
            <w:vAlign w:val="center"/>
          </w:tcPr>
          <w:p w:rsidR="00F64A7A" w:rsidRDefault="00F01A7A" w:rsidP="004D3E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办公会</w:t>
            </w:r>
          </w:p>
        </w:tc>
        <w:tc>
          <w:tcPr>
            <w:tcW w:w="1134" w:type="dxa"/>
            <w:vAlign w:val="center"/>
          </w:tcPr>
          <w:p w:rsidR="00F64A7A" w:rsidRDefault="00F64A7A" w:rsidP="004D3E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970" w:type="dxa"/>
            <w:vAlign w:val="center"/>
          </w:tcPr>
          <w:p w:rsidR="00F01A7A" w:rsidRDefault="00F01A7A" w:rsidP="00F01A7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1）≤x万，直接执行，同意变更；</w:t>
            </w:r>
          </w:p>
          <w:p w:rsidR="00F64A7A" w:rsidRDefault="00F01A7A" w:rsidP="00F01A7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2）x万以上，提资到办公会讨论（金额可调整）</w:t>
            </w:r>
          </w:p>
        </w:tc>
      </w:tr>
      <w:tr w:rsidR="00F64A7A" w:rsidTr="004D3E32">
        <w:trPr>
          <w:trHeight w:val="812"/>
          <w:jc w:val="center"/>
        </w:trPr>
        <w:tc>
          <w:tcPr>
            <w:tcW w:w="3419" w:type="dxa"/>
            <w:vMerge/>
          </w:tcPr>
          <w:p w:rsidR="00F64A7A" w:rsidRDefault="00F64A7A" w:rsidP="004D3E32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691" w:type="dxa"/>
            <w:vAlign w:val="center"/>
          </w:tcPr>
          <w:p w:rsidR="00F64A7A" w:rsidRDefault="00F64A7A" w:rsidP="004D3E32">
            <w:pPr>
              <w:spacing w:line="360" w:lineRule="auto"/>
              <w:rPr>
                <w:rFonts w:ascii="宋体" w:hAnsi="宋体"/>
              </w:rPr>
            </w:pPr>
          </w:p>
          <w:p w:rsidR="00F64A7A" w:rsidRDefault="00F64A7A" w:rsidP="00F01A7A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F64A7A" w:rsidRDefault="00F01A7A" w:rsidP="004D3E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970" w:type="dxa"/>
            <w:vAlign w:val="center"/>
          </w:tcPr>
          <w:p w:rsidR="00F64A7A" w:rsidRDefault="00F64A7A" w:rsidP="004D3E32">
            <w:pPr>
              <w:rPr>
                <w:rFonts w:ascii="宋体" w:hAnsi="宋体"/>
              </w:rPr>
            </w:pPr>
          </w:p>
        </w:tc>
      </w:tr>
    </w:tbl>
    <w:p w:rsidR="00F64A7A" w:rsidRPr="00F64A7A" w:rsidRDefault="00F64A7A" w:rsidP="00F64A7A">
      <w:pPr>
        <w:pStyle w:val="10"/>
        <w:ind w:left="840" w:firstLine="0"/>
        <w:rPr>
          <w:sz w:val="24"/>
          <w:szCs w:val="24"/>
        </w:rPr>
      </w:pPr>
    </w:p>
    <w:p w:rsidR="00FB6439" w:rsidRDefault="00FB6439" w:rsidP="001754AA">
      <w:pPr>
        <w:pStyle w:val="10"/>
        <w:numPr>
          <w:ilvl w:val="0"/>
          <w:numId w:val="9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</w:p>
    <w:p w:rsidR="00FB6439" w:rsidRPr="00FB6439" w:rsidRDefault="003B7629" w:rsidP="00FB6439">
      <w:pPr>
        <w:pStyle w:val="10"/>
      </w:pPr>
      <w:r w:rsidRPr="003B7629">
        <w:rPr>
          <w:rFonts w:hint="eastAsia"/>
          <w:noProof/>
        </w:rPr>
        <w:lastRenderedPageBreak/>
        <w:drawing>
          <wp:inline distT="0" distB="0" distL="0" distR="0">
            <wp:extent cx="6148705" cy="2019300"/>
            <wp:effectExtent l="19050" t="0" r="444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251" w:rsidRDefault="00597251" w:rsidP="00597251">
      <w:pPr>
        <w:pStyle w:val="3"/>
      </w:pPr>
      <w:bookmarkStart w:id="39" w:name="_Toc514148617"/>
      <w:r>
        <w:rPr>
          <w:rFonts w:hint="eastAsia"/>
        </w:rPr>
        <w:t>生产管理</w:t>
      </w:r>
      <w:bookmarkEnd w:id="39"/>
    </w:p>
    <w:p w:rsidR="00597251" w:rsidRDefault="00597251" w:rsidP="00597251">
      <w:pPr>
        <w:pStyle w:val="4"/>
      </w:pPr>
      <w:bookmarkStart w:id="40" w:name="_Toc514148618"/>
      <w:r>
        <w:rPr>
          <w:rFonts w:hint="eastAsia"/>
        </w:rPr>
        <w:t>物资采购</w:t>
      </w:r>
      <w:r w:rsidR="000D7FF1">
        <w:rPr>
          <w:rFonts w:hint="eastAsia"/>
        </w:rPr>
        <w:t>计划</w:t>
      </w:r>
      <w:bookmarkEnd w:id="40"/>
    </w:p>
    <w:p w:rsidR="00183071" w:rsidRDefault="00183071" w:rsidP="001754AA">
      <w:pPr>
        <w:pStyle w:val="10"/>
        <w:numPr>
          <w:ilvl w:val="0"/>
          <w:numId w:val="10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3F5A57" w:rsidRDefault="00796A9F" w:rsidP="006960AE">
      <w:pPr>
        <w:pStyle w:val="afa"/>
      </w:pPr>
      <w:r>
        <w:rPr>
          <w:rFonts w:hint="eastAsia"/>
        </w:rPr>
        <w:t>根据设备采购清单提交物资采购计划</w:t>
      </w:r>
      <w:r w:rsidR="003F5A57" w:rsidRPr="00EB1664">
        <w:rPr>
          <w:rFonts w:hint="eastAsia"/>
        </w:rPr>
        <w:t>，经过部门领导、分管领导</w:t>
      </w:r>
      <w:r w:rsidR="003F5A57" w:rsidRPr="00EB1664">
        <w:t>及相关负责人的审批后提交采购</w:t>
      </w:r>
      <w:r w:rsidR="003F5A57" w:rsidRPr="00EB1664">
        <w:rPr>
          <w:rFonts w:hint="eastAsia"/>
        </w:rPr>
        <w:t>部门。</w:t>
      </w:r>
      <w:r w:rsidR="003F5A57" w:rsidRPr="00A75D29">
        <w:rPr>
          <w:rFonts w:hint="eastAsia"/>
          <w:color w:val="FF0000"/>
        </w:rPr>
        <w:t>物资清单支持</w:t>
      </w:r>
      <w:r w:rsidR="003F5A57" w:rsidRPr="00A75D29">
        <w:rPr>
          <w:rFonts w:hint="eastAsia"/>
          <w:color w:val="FF0000"/>
        </w:rPr>
        <w:t>EXCEL</w:t>
      </w:r>
      <w:r w:rsidR="003F5A57" w:rsidRPr="00A75D29">
        <w:rPr>
          <w:rFonts w:hint="eastAsia"/>
          <w:color w:val="FF0000"/>
        </w:rPr>
        <w:t>文件导入，需固定标准导入模板</w:t>
      </w:r>
      <w:r w:rsidR="006960AE">
        <w:rPr>
          <w:rFonts w:hint="eastAsia"/>
          <w:color w:val="FF0000"/>
        </w:rPr>
        <w:t>。</w:t>
      </w:r>
    </w:p>
    <w:p w:rsidR="003F5A57" w:rsidRDefault="003F5A57" w:rsidP="006960AE">
      <w:pPr>
        <w:pStyle w:val="afa"/>
      </w:pPr>
      <w:r>
        <w:rPr>
          <w:rFonts w:hint="eastAsia"/>
        </w:rPr>
        <w:t>编号规则：</w:t>
      </w:r>
    </w:p>
    <w:p w:rsidR="003F5A57" w:rsidRDefault="003F5A57" w:rsidP="006960AE">
      <w:pPr>
        <w:pStyle w:val="afa"/>
      </w:pPr>
      <w:r>
        <w:rPr>
          <w:rFonts w:hint="eastAsia"/>
        </w:rPr>
        <w:t>1</w:t>
      </w:r>
      <w:r>
        <w:rPr>
          <w:rFonts w:hint="eastAsia"/>
        </w:rPr>
        <w:t>、膜系统：</w:t>
      </w:r>
      <w:r>
        <w:rPr>
          <w:rFonts w:hint="eastAsia"/>
        </w:rPr>
        <w:t xml:space="preserve">JMS2018001 </w:t>
      </w:r>
      <w:r>
        <w:rPr>
          <w:rFonts w:hint="eastAsia"/>
        </w:rPr>
        <w:t>说明</w:t>
      </w:r>
      <w:r>
        <w:rPr>
          <w:rFonts w:hint="eastAsia"/>
        </w:rPr>
        <w:t>JMS</w:t>
      </w:r>
      <w:r>
        <w:rPr>
          <w:rFonts w:hint="eastAsia"/>
        </w:rPr>
        <w:t>：固定</w:t>
      </w:r>
      <w:r>
        <w:rPr>
          <w:rFonts w:hint="eastAsia"/>
        </w:rPr>
        <w:t>, 2018</w:t>
      </w:r>
      <w:r>
        <w:rPr>
          <w:rFonts w:hint="eastAsia"/>
        </w:rPr>
        <w:t>：年份</w:t>
      </w:r>
      <w:r>
        <w:rPr>
          <w:rFonts w:hint="eastAsia"/>
        </w:rPr>
        <w:t>, 001:</w:t>
      </w:r>
      <w:r w:rsidRPr="00066C25">
        <w:rPr>
          <w:rFonts w:hint="eastAsia"/>
        </w:rPr>
        <w:t>流水号</w:t>
      </w:r>
      <w:r w:rsidR="006960AE">
        <w:rPr>
          <w:rFonts w:hint="eastAsia"/>
        </w:rPr>
        <w:t>。</w:t>
      </w:r>
    </w:p>
    <w:p w:rsidR="003F5A57" w:rsidRDefault="003F5A57" w:rsidP="006960AE">
      <w:pPr>
        <w:pStyle w:val="afa"/>
      </w:pPr>
      <w:r>
        <w:rPr>
          <w:rFonts w:hint="eastAsia"/>
        </w:rPr>
        <w:t>2</w:t>
      </w:r>
      <w:r>
        <w:rPr>
          <w:rFonts w:hint="eastAsia"/>
        </w:rPr>
        <w:t>、运行站：</w:t>
      </w:r>
      <w:r>
        <w:rPr>
          <w:rFonts w:hint="eastAsia"/>
        </w:rPr>
        <w:t xml:space="preserve">JS182018001 </w:t>
      </w:r>
      <w:r>
        <w:rPr>
          <w:rFonts w:hint="eastAsia"/>
        </w:rPr>
        <w:t>说明</w:t>
      </w:r>
      <w:r>
        <w:rPr>
          <w:rFonts w:hint="eastAsia"/>
        </w:rPr>
        <w:t xml:space="preserve"> JS</w:t>
      </w:r>
      <w:r>
        <w:rPr>
          <w:rFonts w:hint="eastAsia"/>
        </w:rPr>
        <w:t>：固定，</w:t>
      </w:r>
      <w:r>
        <w:rPr>
          <w:rFonts w:hint="eastAsia"/>
        </w:rPr>
        <w:t>18</w:t>
      </w:r>
      <w:r>
        <w:rPr>
          <w:rFonts w:hint="eastAsia"/>
        </w:rPr>
        <w:t>：运行站站点，</w:t>
      </w:r>
      <w:r>
        <w:rPr>
          <w:rFonts w:hint="eastAsia"/>
        </w:rPr>
        <w:t>2018</w:t>
      </w:r>
      <w:r>
        <w:rPr>
          <w:rFonts w:hint="eastAsia"/>
        </w:rPr>
        <w:t>：年份</w:t>
      </w:r>
      <w:r>
        <w:rPr>
          <w:rFonts w:hint="eastAsia"/>
        </w:rPr>
        <w:t>,001</w:t>
      </w:r>
      <w:r>
        <w:rPr>
          <w:rFonts w:hint="eastAsia"/>
        </w:rPr>
        <w:t>：流水号</w:t>
      </w:r>
      <w:r w:rsidR="006960AE">
        <w:rPr>
          <w:rFonts w:hint="eastAsia"/>
        </w:rPr>
        <w:t>。</w:t>
      </w:r>
    </w:p>
    <w:p w:rsidR="003F5A57" w:rsidRDefault="003F5A57" w:rsidP="006960AE">
      <w:pPr>
        <w:pStyle w:val="afa"/>
      </w:pPr>
      <w:r>
        <w:rPr>
          <w:rFonts w:hint="eastAsia"/>
        </w:rPr>
        <w:t>3</w:t>
      </w:r>
      <w:r>
        <w:rPr>
          <w:rFonts w:hint="eastAsia"/>
        </w:rPr>
        <w:t>、项目部：东营</w:t>
      </w:r>
      <w:r>
        <w:rPr>
          <w:rFonts w:hint="eastAsia"/>
        </w:rPr>
        <w:t xml:space="preserve">2018001 </w:t>
      </w:r>
      <w:r>
        <w:rPr>
          <w:rFonts w:hint="eastAsia"/>
        </w:rPr>
        <w:t>说明东营</w:t>
      </w:r>
      <w:r>
        <w:rPr>
          <w:rFonts w:hint="eastAsia"/>
        </w:rPr>
        <w:t>:</w:t>
      </w:r>
      <w:r>
        <w:rPr>
          <w:rFonts w:hint="eastAsia"/>
        </w:rPr>
        <w:t>项目简称</w:t>
      </w:r>
      <w:r>
        <w:rPr>
          <w:rFonts w:hint="eastAsia"/>
        </w:rPr>
        <w:t>,2018:</w:t>
      </w:r>
      <w:r>
        <w:rPr>
          <w:rFonts w:hint="eastAsia"/>
        </w:rPr>
        <w:t>年份</w:t>
      </w:r>
      <w:r>
        <w:rPr>
          <w:rFonts w:hint="eastAsia"/>
        </w:rPr>
        <w:t>,001:</w:t>
      </w:r>
      <w:r>
        <w:rPr>
          <w:rFonts w:hint="eastAsia"/>
        </w:rPr>
        <w:t>流水号</w:t>
      </w:r>
      <w:r w:rsidR="006960AE">
        <w:rPr>
          <w:rFonts w:hint="eastAsia"/>
        </w:rPr>
        <w:t>。</w:t>
      </w:r>
    </w:p>
    <w:p w:rsidR="003F5A57" w:rsidRDefault="003F5A57" w:rsidP="006960AE">
      <w:pPr>
        <w:pStyle w:val="afa"/>
      </w:pPr>
      <w:r>
        <w:rPr>
          <w:rFonts w:hint="eastAsia"/>
        </w:rPr>
        <w:t>4</w:t>
      </w:r>
      <w:r>
        <w:rPr>
          <w:rFonts w:hint="eastAsia"/>
        </w:rPr>
        <w:t>、其他：</w:t>
      </w:r>
      <w:r>
        <w:rPr>
          <w:rFonts w:hint="eastAsia"/>
        </w:rPr>
        <w:t xml:space="preserve">JQ2018001 </w:t>
      </w:r>
      <w:r>
        <w:rPr>
          <w:rFonts w:hint="eastAsia"/>
        </w:rPr>
        <w:t>说明</w:t>
      </w:r>
      <w:r>
        <w:rPr>
          <w:rFonts w:hint="eastAsia"/>
        </w:rPr>
        <w:t xml:space="preserve"> JQ:</w:t>
      </w:r>
      <w:r>
        <w:rPr>
          <w:rFonts w:hint="eastAsia"/>
        </w:rPr>
        <w:t>固定，</w:t>
      </w:r>
      <w:r>
        <w:rPr>
          <w:rFonts w:hint="eastAsia"/>
        </w:rPr>
        <w:t>2018</w:t>
      </w:r>
      <w:r>
        <w:rPr>
          <w:rFonts w:hint="eastAsia"/>
        </w:rPr>
        <w:t>：年份，</w:t>
      </w:r>
      <w:r>
        <w:rPr>
          <w:rFonts w:hint="eastAsia"/>
        </w:rPr>
        <w:t>001</w:t>
      </w:r>
      <w:r>
        <w:rPr>
          <w:rFonts w:hint="eastAsia"/>
        </w:rPr>
        <w:t>：流水号</w:t>
      </w:r>
      <w:r w:rsidR="006960AE">
        <w:rPr>
          <w:rFonts w:hint="eastAsia"/>
        </w:rPr>
        <w:t>。</w:t>
      </w:r>
    </w:p>
    <w:p w:rsidR="00282AED" w:rsidRPr="00F70929" w:rsidRDefault="00282AED" w:rsidP="006960AE">
      <w:pPr>
        <w:pStyle w:val="afa"/>
        <w:rPr>
          <w:color w:val="FF0000"/>
        </w:rPr>
      </w:pPr>
      <w:r w:rsidRPr="00F70929">
        <w:rPr>
          <w:rFonts w:hint="eastAsia"/>
          <w:color w:val="FF0000"/>
        </w:rPr>
        <w:t>注：此功能</w:t>
      </w:r>
      <w:r w:rsidR="00F70929" w:rsidRPr="00F70929">
        <w:rPr>
          <w:rFonts w:hint="eastAsia"/>
          <w:color w:val="FF0000"/>
        </w:rPr>
        <w:t>纳入采购管理模块</w:t>
      </w:r>
      <w:r w:rsidR="006960AE">
        <w:rPr>
          <w:rFonts w:hint="eastAsia"/>
          <w:color w:val="FF0000"/>
        </w:rPr>
        <w:t>。</w:t>
      </w:r>
    </w:p>
    <w:p w:rsidR="003F5A57" w:rsidRPr="00383AAC" w:rsidRDefault="003F5A57" w:rsidP="001754AA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3F5A57" w:rsidTr="004D3E32">
        <w:tc>
          <w:tcPr>
            <w:tcW w:w="1526" w:type="dxa"/>
            <w:shd w:val="clear" w:color="auto" w:fill="C6D9F1" w:themeFill="text2" w:themeFillTint="33"/>
          </w:tcPr>
          <w:p w:rsidR="003F5A57" w:rsidRPr="00E312F9" w:rsidRDefault="003F5A57" w:rsidP="004D3E3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3F5A57" w:rsidRPr="00E312F9" w:rsidRDefault="003F5A57" w:rsidP="004D3E3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3F5A57" w:rsidRPr="00E312F9" w:rsidRDefault="003F5A57" w:rsidP="004D3E3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3F5A57" w:rsidRPr="00E312F9" w:rsidRDefault="003F5A57" w:rsidP="004D3E32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3F5A57" w:rsidRPr="00E312F9" w:rsidRDefault="003F5A57" w:rsidP="004D3E3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3F5A57" w:rsidTr="004D3E32">
        <w:tc>
          <w:tcPr>
            <w:tcW w:w="1526" w:type="dxa"/>
            <w:shd w:val="clear" w:color="auto" w:fill="C6D9F1" w:themeFill="text2" w:themeFillTint="33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  <w:vMerge w:val="restart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计划编号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审批结束后根据生成规则自动生产项目编号</w:t>
            </w:r>
          </w:p>
        </w:tc>
      </w:tr>
      <w:tr w:rsidR="003F5A57" w:rsidTr="004D3E32">
        <w:tc>
          <w:tcPr>
            <w:tcW w:w="1526" w:type="dxa"/>
            <w:vMerge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计划名称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3F5A57" w:rsidTr="004D3E32">
        <w:tc>
          <w:tcPr>
            <w:tcW w:w="1526" w:type="dxa"/>
            <w:vMerge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3F5A57" w:rsidTr="004D3E32">
        <w:tc>
          <w:tcPr>
            <w:tcW w:w="1526" w:type="dxa"/>
            <w:vMerge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3F5A57" w:rsidTr="004D3E32">
        <w:tc>
          <w:tcPr>
            <w:tcW w:w="1526" w:type="dxa"/>
            <w:vMerge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请购日期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选择时间控件</w:t>
            </w: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  <w:vMerge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请购专业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下拉框</w:t>
            </w: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信息来源基础数据</w:t>
            </w:r>
          </w:p>
        </w:tc>
      </w:tr>
      <w:tr w:rsidR="003F5A57" w:rsidTr="004D3E32">
        <w:tc>
          <w:tcPr>
            <w:tcW w:w="1526" w:type="dxa"/>
            <w:vMerge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  <w:vMerge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  <w:vMerge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  <w:shd w:val="clear" w:color="auto" w:fill="C6D9F1" w:themeFill="text2" w:themeFillTint="33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物资明细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C6D9F1" w:themeFill="text2" w:themeFillTint="33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计划编号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物资编码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物资名称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规格型号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PID编号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单位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请购数量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预估单价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预估总价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到货时间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到货地点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厂家/品牌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F5A57" w:rsidTr="004D3E32">
        <w:tc>
          <w:tcPr>
            <w:tcW w:w="152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F5A57" w:rsidRPr="00A141F5" w:rsidRDefault="003F5A57" w:rsidP="004D3E32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1230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</w:tcPr>
          <w:p w:rsidR="003F5A57" w:rsidRDefault="003F5A57" w:rsidP="004D3E3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3F5A57" w:rsidRDefault="003F5A57" w:rsidP="003F5A57">
      <w:pPr>
        <w:pStyle w:val="10"/>
        <w:ind w:left="840" w:firstLine="0"/>
        <w:rPr>
          <w:sz w:val="24"/>
          <w:szCs w:val="24"/>
        </w:rPr>
      </w:pPr>
    </w:p>
    <w:p w:rsidR="00C91CD4" w:rsidRDefault="00C91CD4" w:rsidP="001754AA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C91CD4" w:rsidRDefault="00DA035C" w:rsidP="003F5A57">
      <w:pPr>
        <w:pStyle w:val="10"/>
        <w:ind w:left="840" w:firstLine="0"/>
        <w:rPr>
          <w:sz w:val="24"/>
          <w:szCs w:val="24"/>
        </w:rPr>
      </w:pPr>
      <w:r w:rsidRPr="00DA035C">
        <w:rPr>
          <w:rFonts w:hint="eastAsia"/>
          <w:noProof/>
          <w:sz w:val="24"/>
          <w:szCs w:val="24"/>
        </w:rPr>
        <w:drawing>
          <wp:inline distT="0" distB="0" distL="0" distR="0">
            <wp:extent cx="5245159" cy="2973937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685" cy="297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9DD" w:rsidRDefault="004909DD" w:rsidP="003F5A57">
      <w:pPr>
        <w:pStyle w:val="10"/>
        <w:ind w:left="840" w:firstLine="0"/>
        <w:rPr>
          <w:sz w:val="24"/>
          <w:szCs w:val="24"/>
        </w:rPr>
      </w:pPr>
    </w:p>
    <w:p w:rsidR="004909DD" w:rsidRDefault="004909DD" w:rsidP="003F5A57">
      <w:pPr>
        <w:pStyle w:val="10"/>
        <w:ind w:left="840" w:firstLine="0"/>
        <w:rPr>
          <w:sz w:val="24"/>
          <w:szCs w:val="24"/>
        </w:rPr>
      </w:pPr>
    </w:p>
    <w:p w:rsidR="004909DD" w:rsidRDefault="004909DD" w:rsidP="003F5A57">
      <w:pPr>
        <w:pStyle w:val="10"/>
        <w:ind w:left="840" w:firstLine="0"/>
        <w:rPr>
          <w:sz w:val="24"/>
          <w:szCs w:val="24"/>
        </w:rPr>
      </w:pPr>
    </w:p>
    <w:p w:rsidR="004909DD" w:rsidRDefault="004909DD" w:rsidP="003F5A57">
      <w:pPr>
        <w:pStyle w:val="10"/>
        <w:ind w:left="840" w:firstLine="0"/>
        <w:rPr>
          <w:sz w:val="24"/>
          <w:szCs w:val="24"/>
        </w:rPr>
      </w:pPr>
    </w:p>
    <w:p w:rsidR="004909DD" w:rsidRDefault="004909DD" w:rsidP="003F5A57">
      <w:pPr>
        <w:pStyle w:val="10"/>
        <w:ind w:left="840" w:firstLine="0"/>
        <w:rPr>
          <w:sz w:val="24"/>
          <w:szCs w:val="24"/>
        </w:rPr>
      </w:pPr>
    </w:p>
    <w:p w:rsidR="004909DD" w:rsidRDefault="004909DD" w:rsidP="003F5A57">
      <w:pPr>
        <w:pStyle w:val="10"/>
        <w:ind w:left="840" w:firstLine="0"/>
        <w:rPr>
          <w:sz w:val="24"/>
          <w:szCs w:val="24"/>
        </w:rPr>
      </w:pPr>
    </w:p>
    <w:p w:rsidR="00183071" w:rsidRDefault="00183071" w:rsidP="001754AA">
      <w:pPr>
        <w:pStyle w:val="10"/>
        <w:numPr>
          <w:ilvl w:val="0"/>
          <w:numId w:val="10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lastRenderedPageBreak/>
        <w:t>流程说明：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32"/>
        <w:gridCol w:w="2466"/>
        <w:gridCol w:w="1038"/>
        <w:gridCol w:w="1804"/>
      </w:tblGrid>
      <w:tr w:rsidR="00CA6DCD" w:rsidTr="004D3E32">
        <w:trPr>
          <w:trHeight w:val="640"/>
          <w:jc w:val="center"/>
        </w:trPr>
        <w:tc>
          <w:tcPr>
            <w:tcW w:w="3132" w:type="dxa"/>
            <w:vAlign w:val="center"/>
          </w:tcPr>
          <w:p w:rsidR="00CA6DCD" w:rsidRDefault="00CA6DCD" w:rsidP="004D3E32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66" w:type="dxa"/>
            <w:vAlign w:val="center"/>
          </w:tcPr>
          <w:p w:rsidR="00CA6DCD" w:rsidRDefault="00CA6DCD" w:rsidP="004D3E32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38" w:type="dxa"/>
            <w:vAlign w:val="center"/>
          </w:tcPr>
          <w:p w:rsidR="00CA6DCD" w:rsidRDefault="00CA6DCD" w:rsidP="004D3E32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04" w:type="dxa"/>
            <w:vAlign w:val="center"/>
          </w:tcPr>
          <w:p w:rsidR="00CA6DCD" w:rsidRDefault="00CA6DCD" w:rsidP="004D3E32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CA6DCD" w:rsidTr="004D3E32">
        <w:trPr>
          <w:trHeight w:val="994"/>
          <w:jc w:val="center"/>
        </w:trPr>
        <w:tc>
          <w:tcPr>
            <w:tcW w:w="3132" w:type="dxa"/>
            <w:vMerge w:val="restart"/>
          </w:tcPr>
          <w:p w:rsidR="00CA6DCD" w:rsidRDefault="0093293E" w:rsidP="004D3E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 id="_x0000_s1063" type="#_x0000_t202" style="position:absolute;left:0;text-align:left;margin-left:16.55pt;margin-top:157.25pt;width:107.9pt;height:23.25pt;z-index:251657728;mso-position-horizontal-relative:text;mso-position-vertical-relative:text">
                  <v:textbox style="mso-next-textbox:#_x0000_s1063">
                    <w:txbxContent>
                      <w:p w:rsidR="00C407AD" w:rsidRDefault="00C407AD" w:rsidP="00CA6D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招采部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064" style="position:absolute;left:0;text-align:left;z-index:251658752;mso-position-horizontal-relative:text;mso-position-vertical-relative:text" from="71.85pt,180.5pt" to="1in,204.05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直线 371" o:spid="_x0000_s1058" style="position:absolute;left:0;text-align:left;z-index:251659776;mso-position-horizontal-relative:text;mso-position-vertical-relative:text" from="1in,133.7pt" to="72.15pt,157.25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文本框 372" o:spid="_x0000_s1059" type="#_x0000_t202" style="position:absolute;left:0;text-align:left;margin-left:18pt;margin-top:200.8pt;width:107.9pt;height:23.25pt;z-index:251660800;mso-position-horizontal-relative:text;mso-position-vertical-relative:text">
                  <v:textbox style="mso-next-textbox:#文本框 372">
                    <w:txbxContent>
                      <w:p w:rsidR="00C407AD" w:rsidRDefault="00C407AD" w:rsidP="00CA6D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直线 367" o:spid="_x0000_s1056" style="position:absolute;left:0;text-align:left;z-index:251661824;mso-position-horizontal-relative:text;mso-position-vertical-relative:text" from="1in,40.1pt" to="72.05pt,63.5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直线 368" o:spid="_x0000_s1057" style="position:absolute;left:0;text-align:left;z-index:251662848;mso-position-horizontal-relative:text;mso-position-vertical-relative:text" from="72.1pt,87.7pt" to="72.15pt,111.1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文本框 373" o:spid="_x0000_s1060" type="#_x0000_t202" style="position:absolute;left:0;text-align:left;margin-left:18.1pt;margin-top:111.1pt;width:108pt;height:23.4pt;z-index:251663872;mso-position-horizontal-relative:text;mso-position-vertical-relative:text">
                  <v:textbox style="mso-next-textbox:#文本框 373">
                    <w:txbxContent>
                      <w:p w:rsidR="00C407AD" w:rsidRDefault="00C407AD" w:rsidP="00CA6D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分管领导</w:t>
                        </w:r>
                      </w:p>
                      <w:p w:rsidR="00C407AD" w:rsidRDefault="00C407AD" w:rsidP="00CA6DCD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文本框 374" o:spid="_x0000_s1061" type="#_x0000_t202" style="position:absolute;left:0;text-align:left;margin-left:18.1pt;margin-top:15.5pt;width:107.9pt;height:23.25pt;z-index:251664896;mso-position-horizontal-relative:text;mso-position-vertical-relative:text">
                  <v:textbox style="mso-next-textbox:#文本框 374">
                    <w:txbxContent>
                      <w:p w:rsidR="00C407AD" w:rsidRDefault="00C407AD" w:rsidP="00CA6D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申请人</w:t>
                        </w:r>
                      </w:p>
                      <w:p w:rsidR="00C407AD" w:rsidRPr="00796FE1" w:rsidRDefault="00C407AD" w:rsidP="00CA6DCD"/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文本框 375" o:spid="_x0000_s1062" type="#_x0000_t202" style="position:absolute;left:0;text-align:left;margin-left:18.1pt;margin-top:62.3pt;width:107.9pt;height:23.25pt;z-index:251665920;mso-position-horizontal-relative:text;mso-position-vertical-relative:text">
                  <v:textbox style="mso-next-textbox:#文本框 375">
                    <w:txbxContent>
                      <w:p w:rsidR="00C407AD" w:rsidRDefault="00C407AD" w:rsidP="00CA6D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部门负责人</w:t>
                        </w:r>
                      </w:p>
                      <w:p w:rsidR="00C407AD" w:rsidRDefault="00C407AD" w:rsidP="00CA6DCD"/>
                    </w:txbxContent>
                  </v:textbox>
                </v:shape>
              </w:pict>
            </w:r>
          </w:p>
        </w:tc>
        <w:tc>
          <w:tcPr>
            <w:tcW w:w="2466" w:type="dxa"/>
            <w:vAlign w:val="center"/>
          </w:tcPr>
          <w:p w:rsidR="00CA6DCD" w:rsidRDefault="00CA6DCD" w:rsidP="004D3E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各部门全部人员</w:t>
            </w:r>
          </w:p>
        </w:tc>
        <w:tc>
          <w:tcPr>
            <w:tcW w:w="1038" w:type="dxa"/>
            <w:vAlign w:val="center"/>
          </w:tcPr>
          <w:p w:rsidR="00CA6DCD" w:rsidRDefault="00CA6DCD" w:rsidP="004D3E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04" w:type="dxa"/>
            <w:vAlign w:val="center"/>
          </w:tcPr>
          <w:p w:rsidR="00CA6DCD" w:rsidRDefault="00CA6DCD" w:rsidP="004D3E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提交物资请购明细，技术规格书等资料，资料附件上传</w:t>
            </w:r>
          </w:p>
        </w:tc>
      </w:tr>
      <w:tr w:rsidR="00CA6DCD" w:rsidTr="004D3E32">
        <w:trPr>
          <w:trHeight w:val="990"/>
          <w:jc w:val="center"/>
        </w:trPr>
        <w:tc>
          <w:tcPr>
            <w:tcW w:w="3132" w:type="dxa"/>
            <w:vMerge/>
          </w:tcPr>
          <w:p w:rsidR="00CA6DCD" w:rsidRDefault="00CA6DCD" w:rsidP="004D3E32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CA6DCD" w:rsidRDefault="009625C8" w:rsidP="004D3E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申请部门负责人</w:t>
            </w:r>
          </w:p>
        </w:tc>
        <w:tc>
          <w:tcPr>
            <w:tcW w:w="1038" w:type="dxa"/>
            <w:vAlign w:val="center"/>
          </w:tcPr>
          <w:p w:rsidR="00CA6DCD" w:rsidRDefault="00CA6DCD" w:rsidP="004D3E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CA6DCD" w:rsidRDefault="00CA6DCD" w:rsidP="004D3E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部门负责人确认</w:t>
            </w:r>
          </w:p>
        </w:tc>
      </w:tr>
      <w:tr w:rsidR="00CA6DCD" w:rsidTr="004D3E32">
        <w:trPr>
          <w:trHeight w:val="990"/>
          <w:jc w:val="center"/>
        </w:trPr>
        <w:tc>
          <w:tcPr>
            <w:tcW w:w="3132" w:type="dxa"/>
            <w:vMerge/>
          </w:tcPr>
          <w:p w:rsidR="00CA6DCD" w:rsidRDefault="00CA6DCD" w:rsidP="004D3E32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CA6DCD" w:rsidRDefault="009625C8" w:rsidP="004D3E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分管领导</w:t>
            </w:r>
          </w:p>
        </w:tc>
        <w:tc>
          <w:tcPr>
            <w:tcW w:w="1038" w:type="dxa"/>
            <w:vAlign w:val="center"/>
          </w:tcPr>
          <w:p w:rsidR="00CA6DCD" w:rsidRDefault="00CA6DCD" w:rsidP="004D3E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CA6DCD" w:rsidRDefault="00CA6DCD" w:rsidP="004D3E32">
            <w:pPr>
              <w:spacing w:line="360" w:lineRule="auto"/>
              <w:rPr>
                <w:rFonts w:ascii="宋体" w:hAnsi="宋体"/>
              </w:rPr>
            </w:pPr>
          </w:p>
        </w:tc>
      </w:tr>
      <w:tr w:rsidR="00CA6DCD" w:rsidTr="004D3E32">
        <w:trPr>
          <w:trHeight w:val="990"/>
          <w:jc w:val="center"/>
        </w:trPr>
        <w:tc>
          <w:tcPr>
            <w:tcW w:w="3132" w:type="dxa"/>
            <w:vMerge/>
          </w:tcPr>
          <w:p w:rsidR="00CA6DCD" w:rsidRDefault="00CA6DCD" w:rsidP="004D3E32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CA6DCD" w:rsidRDefault="009625C8" w:rsidP="004D3E32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招采部部长</w:t>
            </w:r>
          </w:p>
        </w:tc>
        <w:tc>
          <w:tcPr>
            <w:tcW w:w="1038" w:type="dxa"/>
            <w:vAlign w:val="center"/>
          </w:tcPr>
          <w:p w:rsidR="00CA6DCD" w:rsidRDefault="00CA6DCD" w:rsidP="004D3E32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CA6DCD" w:rsidRDefault="00CA6DCD" w:rsidP="004D3E32">
            <w:pPr>
              <w:spacing w:line="360" w:lineRule="auto"/>
              <w:rPr>
                <w:rFonts w:ascii="宋体" w:hAnsi="宋体"/>
                <w:b/>
              </w:rPr>
            </w:pPr>
          </w:p>
        </w:tc>
      </w:tr>
    </w:tbl>
    <w:p w:rsidR="00C91CD4" w:rsidRPr="00F402B4" w:rsidRDefault="00C91CD4" w:rsidP="00C91CD4">
      <w:pPr>
        <w:pStyle w:val="10"/>
        <w:ind w:left="840" w:firstLine="0"/>
        <w:rPr>
          <w:sz w:val="24"/>
          <w:szCs w:val="24"/>
        </w:rPr>
      </w:pPr>
    </w:p>
    <w:p w:rsidR="00183071" w:rsidRDefault="00183071" w:rsidP="001754AA">
      <w:pPr>
        <w:pStyle w:val="10"/>
        <w:numPr>
          <w:ilvl w:val="0"/>
          <w:numId w:val="10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>
        <w:rPr>
          <w:rFonts w:hint="eastAsia"/>
          <w:sz w:val="24"/>
          <w:szCs w:val="24"/>
        </w:rPr>
        <w:t>（待收集）</w:t>
      </w:r>
    </w:p>
    <w:p w:rsidR="00731E52" w:rsidRPr="00731E52" w:rsidRDefault="00731E52" w:rsidP="00731E52">
      <w:pPr>
        <w:pStyle w:val="10"/>
      </w:pPr>
    </w:p>
    <w:p w:rsidR="00597251" w:rsidRDefault="00597251" w:rsidP="00597251">
      <w:pPr>
        <w:pStyle w:val="4"/>
      </w:pPr>
      <w:bookmarkStart w:id="41" w:name="_Toc514148619"/>
      <w:r>
        <w:rPr>
          <w:rFonts w:hint="eastAsia"/>
        </w:rPr>
        <w:t>生产进度计划</w:t>
      </w:r>
      <w:bookmarkEnd w:id="41"/>
    </w:p>
    <w:p w:rsidR="00183071" w:rsidRDefault="00183071" w:rsidP="006960AE">
      <w:pPr>
        <w:pStyle w:val="10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4D3E32" w:rsidRDefault="009A4993" w:rsidP="005068A1">
      <w:pPr>
        <w:pStyle w:val="10"/>
        <w:adjustRightInd w:val="0"/>
        <w:snapToGrid w:val="0"/>
        <w:spacing w:line="360" w:lineRule="auto"/>
        <w:ind w:left="839" w:firstLineChars="200" w:firstLine="480"/>
        <w:contextualSpacing/>
        <w:rPr>
          <w:rFonts w:asciiTheme="minorEastAsia" w:eastAsiaTheme="minorEastAsia" w:hAnsiTheme="minorEastAsia" w:cs="Arial"/>
          <w:color w:val="333333"/>
          <w:sz w:val="24"/>
          <w:szCs w:val="24"/>
        </w:rPr>
      </w:pPr>
      <w:r w:rsidRPr="009A4993">
        <w:rPr>
          <w:rFonts w:asciiTheme="minorEastAsia" w:eastAsiaTheme="minorEastAsia" w:hAnsiTheme="minorEastAsia" w:hint="eastAsia"/>
          <w:sz w:val="24"/>
          <w:szCs w:val="24"/>
        </w:rPr>
        <w:t>生产进度计划。为更好</w:t>
      </w:r>
      <w:r w:rsidRPr="009A4993">
        <w:rPr>
          <w:rFonts w:asciiTheme="minorEastAsia" w:eastAsiaTheme="minorEastAsia" w:hAnsiTheme="minorEastAsia" w:cs="Arial"/>
          <w:color w:val="333333"/>
          <w:sz w:val="24"/>
          <w:szCs w:val="24"/>
        </w:rPr>
        <w:t>完成</w:t>
      </w:r>
      <w:r w:rsidRPr="009A4993">
        <w:rPr>
          <w:rFonts w:asciiTheme="minorEastAsia" w:eastAsiaTheme="minorEastAsia" w:hAnsiTheme="minorEastAsia" w:cs="Arial" w:hint="eastAsia"/>
          <w:color w:val="333333"/>
          <w:sz w:val="24"/>
          <w:szCs w:val="24"/>
        </w:rPr>
        <w:t>产品</w:t>
      </w:r>
      <w:hyperlink r:id="rId19" w:tgtFrame="_blank" w:history="1"/>
      <w:r w:rsidRPr="009A4993">
        <w:rPr>
          <w:rFonts w:asciiTheme="minorEastAsia" w:eastAsiaTheme="minorEastAsia" w:hAnsiTheme="minorEastAsia" w:cs="Arial"/>
          <w:color w:val="333333"/>
          <w:sz w:val="24"/>
          <w:szCs w:val="24"/>
        </w:rPr>
        <w:t>产量和交货期限指标</w:t>
      </w:r>
      <w:r w:rsidRPr="009A4993">
        <w:rPr>
          <w:rFonts w:asciiTheme="minorEastAsia" w:eastAsiaTheme="minorEastAsia" w:hAnsiTheme="minorEastAsia" w:cs="Arial" w:hint="eastAsia"/>
          <w:color w:val="333333"/>
          <w:sz w:val="24"/>
          <w:szCs w:val="24"/>
        </w:rPr>
        <w:t>从而制定的生产进度计划，合理的分配人力、资源、设备等，相关支持性资料以附件形式上传，可线上发起审批。</w:t>
      </w:r>
    </w:p>
    <w:p w:rsidR="009A4993" w:rsidRPr="00383AAC" w:rsidRDefault="009A4993" w:rsidP="006960AE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9A4993" w:rsidTr="00C65B73">
        <w:tc>
          <w:tcPr>
            <w:tcW w:w="1526" w:type="dxa"/>
            <w:shd w:val="clear" w:color="auto" w:fill="C6D9F1" w:themeFill="text2" w:themeFillTint="33"/>
          </w:tcPr>
          <w:p w:rsidR="009A4993" w:rsidRPr="00E312F9" w:rsidRDefault="009A4993" w:rsidP="00C65B7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9A4993" w:rsidRPr="00E312F9" w:rsidRDefault="009A4993" w:rsidP="00C65B7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9A4993" w:rsidRPr="00E312F9" w:rsidRDefault="009A4993" w:rsidP="00C65B7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9A4993" w:rsidRPr="00E312F9" w:rsidRDefault="009A4993" w:rsidP="00C65B73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9A4993" w:rsidRPr="00E312F9" w:rsidRDefault="009A4993" w:rsidP="00C65B7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9A4993" w:rsidTr="00C65B73">
        <w:tc>
          <w:tcPr>
            <w:tcW w:w="1526" w:type="dxa"/>
            <w:shd w:val="clear" w:color="auto" w:fill="C6D9F1" w:themeFill="text2" w:themeFillTint="33"/>
          </w:tcPr>
          <w:p w:rsidR="009A4993" w:rsidRPr="00A141F5" w:rsidRDefault="009A4993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  <w:vMerge w:val="restart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9A4993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计划编号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审批结束后根据生成规则自动生产项目编号</w:t>
            </w:r>
          </w:p>
        </w:tc>
      </w:tr>
      <w:tr w:rsidR="009A4993" w:rsidTr="00C65B73">
        <w:tc>
          <w:tcPr>
            <w:tcW w:w="1526" w:type="dxa"/>
            <w:vMerge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9A4993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计划名称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9A4993" w:rsidTr="00C65B73">
        <w:tc>
          <w:tcPr>
            <w:tcW w:w="1526" w:type="dxa"/>
            <w:vMerge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9A4993" w:rsidTr="00C65B73">
        <w:tc>
          <w:tcPr>
            <w:tcW w:w="1526" w:type="dxa"/>
            <w:vMerge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9A4993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9A4993" w:rsidTr="00C65B73">
        <w:tc>
          <w:tcPr>
            <w:tcW w:w="1526" w:type="dxa"/>
            <w:vMerge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计划年月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时间控件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  <w:vMerge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9A4993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  <w:vMerge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9A4993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  <w:vMerge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9A4993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  <w:shd w:val="clear" w:color="auto" w:fill="C6D9F1" w:themeFill="text2" w:themeFillTint="33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计划明细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9A4993" w:rsidRPr="00A141F5" w:rsidRDefault="009A4993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C6D9F1" w:themeFill="text2" w:themeFillTint="33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DB12AF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A4993" w:rsidRDefault="00DB12AF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DB12AF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产品名称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A4993" w:rsidRDefault="00DB12AF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DB12AF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预装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A4993" w:rsidRDefault="00DB12AF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DB12AF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装配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A4993" w:rsidRDefault="00DB12AF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DB12AF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调试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A4993" w:rsidRDefault="00DB12AF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DB12AF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整改、清理</w:t>
            </w:r>
          </w:p>
        </w:tc>
        <w:tc>
          <w:tcPr>
            <w:tcW w:w="1230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A4993" w:rsidRDefault="00DB12AF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Pr="00A141F5" w:rsidRDefault="00DB12AF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发货</w:t>
            </w:r>
          </w:p>
        </w:tc>
        <w:tc>
          <w:tcPr>
            <w:tcW w:w="1230" w:type="dxa"/>
          </w:tcPr>
          <w:p w:rsidR="009A4993" w:rsidRDefault="00DB12AF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A4993" w:rsidRDefault="00DB12AF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9A4993" w:rsidTr="00C65B73">
        <w:tc>
          <w:tcPr>
            <w:tcW w:w="1526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9A4993" w:rsidRDefault="00DB12AF" w:rsidP="00C65B7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1230" w:type="dxa"/>
          </w:tcPr>
          <w:p w:rsidR="009A4993" w:rsidRDefault="00DB12AF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9A4993" w:rsidRDefault="00DB12AF" w:rsidP="00C65B73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9A4993" w:rsidRDefault="009A4993" w:rsidP="00C65B73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367BF9" w:rsidRPr="00383AAC" w:rsidRDefault="00367BF9" w:rsidP="001754AA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9A4993" w:rsidRDefault="00AD226D" w:rsidP="009A4993">
      <w:pPr>
        <w:pStyle w:val="10"/>
        <w:spacing w:line="360" w:lineRule="auto"/>
        <w:ind w:left="84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623904" cy="9201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0" cy="92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A7A" w:rsidRDefault="00F01A7A" w:rsidP="009A4993">
      <w:pPr>
        <w:pStyle w:val="10"/>
        <w:spacing w:line="360" w:lineRule="auto"/>
        <w:ind w:left="840" w:firstLine="0"/>
        <w:rPr>
          <w:rFonts w:asciiTheme="minorEastAsia" w:eastAsiaTheme="minorEastAsia" w:hAnsiTheme="minorEastAsia"/>
          <w:sz w:val="24"/>
          <w:szCs w:val="24"/>
        </w:rPr>
      </w:pPr>
    </w:p>
    <w:p w:rsidR="00F01A7A" w:rsidRDefault="00F01A7A" w:rsidP="009A4993">
      <w:pPr>
        <w:pStyle w:val="10"/>
        <w:spacing w:line="360" w:lineRule="auto"/>
        <w:ind w:left="840" w:firstLine="0"/>
        <w:rPr>
          <w:rFonts w:asciiTheme="minorEastAsia" w:eastAsiaTheme="minorEastAsia" w:hAnsiTheme="minorEastAsia"/>
          <w:sz w:val="24"/>
          <w:szCs w:val="24"/>
        </w:rPr>
      </w:pPr>
    </w:p>
    <w:p w:rsidR="00183071" w:rsidRDefault="00183071" w:rsidP="001754AA">
      <w:pPr>
        <w:pStyle w:val="10"/>
        <w:numPr>
          <w:ilvl w:val="0"/>
          <w:numId w:val="11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  <w:r>
        <w:rPr>
          <w:rFonts w:hint="eastAsia"/>
          <w:sz w:val="24"/>
          <w:szCs w:val="24"/>
        </w:rPr>
        <w:t>（待收集）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32"/>
        <w:gridCol w:w="2466"/>
        <w:gridCol w:w="1038"/>
        <w:gridCol w:w="1804"/>
      </w:tblGrid>
      <w:tr w:rsidR="004B7895" w:rsidTr="00C65B73">
        <w:trPr>
          <w:trHeight w:val="640"/>
          <w:jc w:val="center"/>
        </w:trPr>
        <w:tc>
          <w:tcPr>
            <w:tcW w:w="3132" w:type="dxa"/>
            <w:vAlign w:val="center"/>
          </w:tcPr>
          <w:p w:rsidR="004B7895" w:rsidRDefault="004B7895" w:rsidP="00C65B73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66" w:type="dxa"/>
            <w:vAlign w:val="center"/>
          </w:tcPr>
          <w:p w:rsidR="004B7895" w:rsidRDefault="004B7895" w:rsidP="00C65B73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38" w:type="dxa"/>
            <w:vAlign w:val="center"/>
          </w:tcPr>
          <w:p w:rsidR="004B7895" w:rsidRDefault="004B7895" w:rsidP="00C65B73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04" w:type="dxa"/>
            <w:vAlign w:val="center"/>
          </w:tcPr>
          <w:p w:rsidR="004B7895" w:rsidRDefault="004B7895" w:rsidP="00C65B73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4B7895" w:rsidTr="00C65B73">
        <w:trPr>
          <w:trHeight w:val="994"/>
          <w:jc w:val="center"/>
        </w:trPr>
        <w:tc>
          <w:tcPr>
            <w:tcW w:w="3132" w:type="dxa"/>
            <w:vMerge w:val="restart"/>
          </w:tcPr>
          <w:p w:rsidR="004B7895" w:rsidRDefault="0093293E" w:rsidP="00C65B73">
            <w:pPr>
              <w:spacing w:line="360" w:lineRule="auto"/>
              <w:rPr>
                <w:rFonts w:ascii="宋体" w:hAnsi="宋体"/>
              </w:rPr>
            </w:pPr>
            <w:r w:rsidRPr="0093293E">
              <w:rPr>
                <w:rFonts w:ascii="宋体" w:hAnsi="宋体"/>
                <w:lang w:val="zh-CN"/>
              </w:rPr>
              <w:pict>
                <v:shape id="_x0000_s1068" type="#_x0000_t202" style="position:absolute;left:0;text-align:left;margin-left:18pt;margin-top:157.25pt;width:107.9pt;height:23.25pt;z-index:251667968;mso-position-horizontal-relative:text;mso-position-vertical-relative:text">
                  <v:textbox style="mso-next-textbox:#_x0000_s1068">
                    <w:txbxContent>
                      <w:p w:rsidR="00C407AD" w:rsidRDefault="00C407AD" w:rsidP="004B78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_x0000_s1067" style="position:absolute;left:0;text-align:left;z-index:251666944;mso-position-horizontal-relative:text;mso-position-vertical-relative:text" from="1in,133.7pt" to="72.15pt,157.25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_x0000_s1065" style="position:absolute;left:0;text-align:left;z-index:251668992;mso-position-horizontal-relative:text;mso-position-vertical-relative:text" from="1in,40.1pt" to="72.05pt,63.5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_x0000_s1066" style="position:absolute;left:0;text-align:left;z-index:251670016;mso-position-horizontal-relative:text;mso-position-vertical-relative:text" from="72.1pt,87.7pt" to="72.15pt,111.1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_x0000_s1069" type="#_x0000_t202" style="position:absolute;left:0;text-align:left;margin-left:18.1pt;margin-top:111.1pt;width:108pt;height:23.4pt;z-index:251671040;mso-position-horizontal-relative:text;mso-position-vertical-relative:text">
                  <v:textbox style="mso-next-textbox:#_x0000_s1069">
                    <w:txbxContent>
                      <w:p w:rsidR="00C407AD" w:rsidRDefault="00C407AD" w:rsidP="004B78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分管领导</w:t>
                        </w:r>
                      </w:p>
                      <w:p w:rsidR="00C407AD" w:rsidRDefault="00C407AD" w:rsidP="004B7895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_x0000_s1070" type="#_x0000_t202" style="position:absolute;left:0;text-align:left;margin-left:18.1pt;margin-top:15.5pt;width:107.9pt;height:23.25pt;z-index:251672064;mso-position-horizontal-relative:text;mso-position-vertical-relative:text">
                  <v:textbox style="mso-next-textbox:#_x0000_s1070">
                    <w:txbxContent>
                      <w:p w:rsidR="00C407AD" w:rsidRDefault="00C407AD" w:rsidP="004B78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计划编制人</w:t>
                        </w:r>
                      </w:p>
                      <w:p w:rsidR="00C407AD" w:rsidRPr="00796FE1" w:rsidRDefault="00C407AD" w:rsidP="004B7895"/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_x0000_s1071" type="#_x0000_t202" style="position:absolute;left:0;text-align:left;margin-left:18.1pt;margin-top:62.3pt;width:107.9pt;height:23.25pt;z-index:251673088;mso-position-horizontal-relative:text;mso-position-vertical-relative:text">
                  <v:textbox style="mso-next-textbox:#_x0000_s1071">
                    <w:txbxContent>
                      <w:p w:rsidR="00C407AD" w:rsidRDefault="00C407AD" w:rsidP="004B789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部门负责人</w:t>
                        </w:r>
                      </w:p>
                      <w:p w:rsidR="00C407AD" w:rsidRDefault="00C407AD" w:rsidP="004B7895"/>
                    </w:txbxContent>
                  </v:textbox>
                </v:shape>
              </w:pict>
            </w:r>
          </w:p>
        </w:tc>
        <w:tc>
          <w:tcPr>
            <w:tcW w:w="2466" w:type="dxa"/>
            <w:vAlign w:val="center"/>
          </w:tcPr>
          <w:p w:rsidR="004B7895" w:rsidRDefault="007507E6" w:rsidP="00C65B7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制造部全部人员</w:t>
            </w:r>
          </w:p>
        </w:tc>
        <w:tc>
          <w:tcPr>
            <w:tcW w:w="1038" w:type="dxa"/>
            <w:vAlign w:val="center"/>
          </w:tcPr>
          <w:p w:rsidR="004B7895" w:rsidRDefault="004B7895" w:rsidP="00C65B73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04" w:type="dxa"/>
            <w:vAlign w:val="center"/>
          </w:tcPr>
          <w:p w:rsidR="004B7895" w:rsidRDefault="004B7895" w:rsidP="0051674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</w:tr>
      <w:tr w:rsidR="004B7895" w:rsidTr="00C65B73">
        <w:trPr>
          <w:trHeight w:val="990"/>
          <w:jc w:val="center"/>
        </w:trPr>
        <w:tc>
          <w:tcPr>
            <w:tcW w:w="3132" w:type="dxa"/>
            <w:vMerge/>
          </w:tcPr>
          <w:p w:rsidR="004B7895" w:rsidRDefault="004B7895" w:rsidP="00C65B73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4B7895" w:rsidRDefault="007507E6" w:rsidP="00C65B7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制造部负责人</w:t>
            </w:r>
          </w:p>
        </w:tc>
        <w:tc>
          <w:tcPr>
            <w:tcW w:w="1038" w:type="dxa"/>
            <w:vAlign w:val="center"/>
          </w:tcPr>
          <w:p w:rsidR="004B7895" w:rsidRDefault="004B7895" w:rsidP="00C65B73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4B7895" w:rsidRDefault="004B7895" w:rsidP="00C65B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4B7895" w:rsidTr="00C65B73">
        <w:trPr>
          <w:trHeight w:val="990"/>
          <w:jc w:val="center"/>
        </w:trPr>
        <w:tc>
          <w:tcPr>
            <w:tcW w:w="3132" w:type="dxa"/>
            <w:vMerge/>
          </w:tcPr>
          <w:p w:rsidR="004B7895" w:rsidRDefault="004B7895" w:rsidP="00C65B73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4B7895" w:rsidRDefault="004B7895" w:rsidP="00C65B7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分管领导</w:t>
            </w:r>
          </w:p>
        </w:tc>
        <w:tc>
          <w:tcPr>
            <w:tcW w:w="1038" w:type="dxa"/>
            <w:vAlign w:val="center"/>
          </w:tcPr>
          <w:p w:rsidR="004B7895" w:rsidRDefault="007507E6" w:rsidP="00C65B73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04" w:type="dxa"/>
            <w:vAlign w:val="center"/>
          </w:tcPr>
          <w:p w:rsidR="004B7895" w:rsidRDefault="004B7895" w:rsidP="00C65B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4B7895" w:rsidTr="00C65B73">
        <w:trPr>
          <w:trHeight w:val="990"/>
          <w:jc w:val="center"/>
        </w:trPr>
        <w:tc>
          <w:tcPr>
            <w:tcW w:w="3132" w:type="dxa"/>
            <w:vMerge/>
          </w:tcPr>
          <w:p w:rsidR="004B7895" w:rsidRDefault="004B7895" w:rsidP="00C65B73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4B7895" w:rsidRDefault="004B7895" w:rsidP="00C65B73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38" w:type="dxa"/>
            <w:vAlign w:val="center"/>
          </w:tcPr>
          <w:p w:rsidR="004B7895" w:rsidRDefault="004B7895" w:rsidP="00C65B73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04" w:type="dxa"/>
            <w:vAlign w:val="center"/>
          </w:tcPr>
          <w:p w:rsidR="004B7895" w:rsidRDefault="004B7895" w:rsidP="00C65B73">
            <w:pPr>
              <w:spacing w:line="360" w:lineRule="auto"/>
              <w:rPr>
                <w:rFonts w:ascii="宋体" w:hAnsi="宋体"/>
                <w:b/>
              </w:rPr>
            </w:pPr>
          </w:p>
        </w:tc>
      </w:tr>
    </w:tbl>
    <w:p w:rsidR="004B7895" w:rsidRPr="00F402B4" w:rsidRDefault="004B7895" w:rsidP="004B7895">
      <w:pPr>
        <w:pStyle w:val="10"/>
        <w:ind w:left="840" w:firstLine="0"/>
        <w:rPr>
          <w:sz w:val="24"/>
          <w:szCs w:val="24"/>
        </w:rPr>
      </w:pPr>
    </w:p>
    <w:p w:rsidR="00183071" w:rsidRDefault="00183071" w:rsidP="001754AA">
      <w:pPr>
        <w:pStyle w:val="10"/>
        <w:numPr>
          <w:ilvl w:val="0"/>
          <w:numId w:val="11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</w:p>
    <w:p w:rsidR="00183071" w:rsidRPr="00183071" w:rsidRDefault="00A21EBF" w:rsidP="00183071">
      <w:pPr>
        <w:pStyle w:val="10"/>
      </w:pPr>
      <w:r>
        <w:rPr>
          <w:rFonts w:hint="eastAsia"/>
          <w:noProof/>
        </w:rPr>
        <w:drawing>
          <wp:inline distT="0" distB="0" distL="0" distR="0">
            <wp:extent cx="5465775" cy="103759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215" cy="103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251" w:rsidRDefault="00597251" w:rsidP="00597251">
      <w:pPr>
        <w:pStyle w:val="4"/>
      </w:pPr>
      <w:bookmarkStart w:id="42" w:name="_Toc514148620"/>
      <w:r>
        <w:rPr>
          <w:rFonts w:hint="eastAsia"/>
        </w:rPr>
        <w:lastRenderedPageBreak/>
        <w:t>入库管理</w:t>
      </w:r>
      <w:bookmarkEnd w:id="42"/>
    </w:p>
    <w:p w:rsidR="00183071" w:rsidRDefault="00183071" w:rsidP="006960AE">
      <w:pPr>
        <w:pStyle w:val="10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D156A6" w:rsidRDefault="00CB3B93" w:rsidP="006960AE">
      <w:pPr>
        <w:pStyle w:val="afa"/>
      </w:pPr>
      <w:r>
        <w:rPr>
          <w:rFonts w:hint="eastAsia"/>
        </w:rPr>
        <w:t>入库管理。仓库管理员，根据到货清单进行物资设备入库登记，需关联合同信息，根据合同采买清单对应到货清单进行入库登记。</w:t>
      </w:r>
      <w:r w:rsidR="00F95C3F">
        <w:rPr>
          <w:rFonts w:hint="eastAsia"/>
        </w:rPr>
        <w:t>入库时录入时间到货数量、单价</w:t>
      </w:r>
      <w:r w:rsidR="004A08C3">
        <w:rPr>
          <w:rFonts w:hint="eastAsia"/>
        </w:rPr>
        <w:t>、入库仓库</w:t>
      </w:r>
      <w:r w:rsidR="00F95C3F">
        <w:rPr>
          <w:rFonts w:hint="eastAsia"/>
        </w:rPr>
        <w:t>等等，相关到货资料以附件形式进行上传。</w:t>
      </w:r>
    </w:p>
    <w:p w:rsidR="00F95C3F" w:rsidRPr="00383AAC" w:rsidRDefault="00F95C3F" w:rsidP="006960AE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F95C3F" w:rsidTr="00282AED">
        <w:tc>
          <w:tcPr>
            <w:tcW w:w="1526" w:type="dxa"/>
            <w:shd w:val="clear" w:color="auto" w:fill="C6D9F1" w:themeFill="text2" w:themeFillTint="33"/>
          </w:tcPr>
          <w:p w:rsidR="00F95C3F" w:rsidRPr="00E312F9" w:rsidRDefault="00F95C3F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F95C3F" w:rsidRPr="00E312F9" w:rsidRDefault="00F95C3F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F95C3F" w:rsidRPr="00E312F9" w:rsidRDefault="00F95C3F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F95C3F" w:rsidRPr="00E312F9" w:rsidRDefault="00F95C3F" w:rsidP="00282AED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F95C3F" w:rsidRPr="00E312F9" w:rsidRDefault="00F95C3F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F95C3F" w:rsidTr="00282AED">
        <w:tc>
          <w:tcPr>
            <w:tcW w:w="1526" w:type="dxa"/>
            <w:shd w:val="clear" w:color="auto" w:fill="C6D9F1" w:themeFill="text2" w:themeFillTint="33"/>
          </w:tcPr>
          <w:p w:rsidR="00F95C3F" w:rsidRPr="00A141F5" w:rsidRDefault="00F95C3F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95C3F" w:rsidTr="00282AED">
        <w:tc>
          <w:tcPr>
            <w:tcW w:w="1526" w:type="dxa"/>
            <w:vMerge w:val="restart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95C3F" w:rsidRPr="00A141F5" w:rsidRDefault="00AE00C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入库</w:t>
            </w:r>
            <w:r w:rsidR="00F95C3F">
              <w:rPr>
                <w:rFonts w:ascii="宋体" w:hAnsi="宋体" w:hint="eastAsia"/>
                <w:b/>
                <w:sz w:val="24"/>
              </w:rPr>
              <w:t>编号</w:t>
            </w:r>
          </w:p>
        </w:tc>
        <w:tc>
          <w:tcPr>
            <w:tcW w:w="1230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审批结束后根据生成规则自动生产项目编号</w:t>
            </w:r>
          </w:p>
        </w:tc>
      </w:tr>
      <w:tr w:rsidR="00F95C3F" w:rsidTr="00282AED">
        <w:tc>
          <w:tcPr>
            <w:tcW w:w="1526" w:type="dxa"/>
            <w:vMerge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95C3F" w:rsidRPr="00A141F5" w:rsidRDefault="00AE00C6" w:rsidP="00AE00C6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入库标题</w:t>
            </w:r>
          </w:p>
        </w:tc>
        <w:tc>
          <w:tcPr>
            <w:tcW w:w="1230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F95C3F" w:rsidTr="00282AED">
        <w:tc>
          <w:tcPr>
            <w:tcW w:w="1526" w:type="dxa"/>
            <w:vMerge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F95C3F" w:rsidTr="00282AED">
        <w:tc>
          <w:tcPr>
            <w:tcW w:w="1526" w:type="dxa"/>
            <w:vMerge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95C3F" w:rsidRPr="00A141F5" w:rsidRDefault="00AE00C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合同信息</w:t>
            </w:r>
          </w:p>
        </w:tc>
        <w:tc>
          <w:tcPr>
            <w:tcW w:w="1230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F95C3F" w:rsidTr="00282AED">
        <w:tc>
          <w:tcPr>
            <w:tcW w:w="1526" w:type="dxa"/>
            <w:vMerge/>
          </w:tcPr>
          <w:p w:rsidR="00F95C3F" w:rsidRDefault="00F95C3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95C3F" w:rsidRDefault="00AE00C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到货单号</w:t>
            </w:r>
          </w:p>
        </w:tc>
        <w:tc>
          <w:tcPr>
            <w:tcW w:w="1230" w:type="dxa"/>
          </w:tcPr>
          <w:p w:rsidR="00F95C3F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95C3F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F95C3F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信息来源到货记录</w:t>
            </w:r>
          </w:p>
        </w:tc>
      </w:tr>
      <w:tr w:rsidR="001276D4" w:rsidTr="00282AED">
        <w:tc>
          <w:tcPr>
            <w:tcW w:w="1526" w:type="dxa"/>
            <w:vMerge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入库日期</w:t>
            </w:r>
          </w:p>
        </w:tc>
        <w:tc>
          <w:tcPr>
            <w:tcW w:w="1230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时间控件</w:t>
            </w:r>
          </w:p>
        </w:tc>
        <w:tc>
          <w:tcPr>
            <w:tcW w:w="2714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  <w:vMerge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Pr="00A141F5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  <w:vMerge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Pr="00A141F5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  <w:vMerge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Pr="00A141F5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  <w:shd w:val="clear" w:color="auto" w:fill="C6D9F1" w:themeFill="text2" w:themeFillTint="33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物资明细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1276D4" w:rsidRPr="00A141F5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C6D9F1" w:themeFill="text2" w:themeFillTint="33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Pr="00A141F5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物资种类</w:t>
            </w:r>
          </w:p>
        </w:tc>
        <w:tc>
          <w:tcPr>
            <w:tcW w:w="1230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Pr="00A141F5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物资编号</w:t>
            </w:r>
          </w:p>
        </w:tc>
        <w:tc>
          <w:tcPr>
            <w:tcW w:w="1230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Pr="00A141F5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物资名称</w:t>
            </w:r>
          </w:p>
        </w:tc>
        <w:tc>
          <w:tcPr>
            <w:tcW w:w="1230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Pr="00A141F5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规格型号</w:t>
            </w:r>
          </w:p>
        </w:tc>
        <w:tc>
          <w:tcPr>
            <w:tcW w:w="1230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Pr="00A141F5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单位</w:t>
            </w:r>
          </w:p>
        </w:tc>
        <w:tc>
          <w:tcPr>
            <w:tcW w:w="1230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Pr="00A141F5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数量</w:t>
            </w:r>
          </w:p>
        </w:tc>
        <w:tc>
          <w:tcPr>
            <w:tcW w:w="1230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Pr="00A141F5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单价</w:t>
            </w:r>
          </w:p>
        </w:tc>
        <w:tc>
          <w:tcPr>
            <w:tcW w:w="1230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总价</w:t>
            </w:r>
          </w:p>
        </w:tc>
        <w:tc>
          <w:tcPr>
            <w:tcW w:w="1230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276D4" w:rsidTr="00282AED">
        <w:tc>
          <w:tcPr>
            <w:tcW w:w="1526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276D4" w:rsidRDefault="001276D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是否安全施工项</w:t>
            </w:r>
          </w:p>
        </w:tc>
        <w:tc>
          <w:tcPr>
            <w:tcW w:w="1230" w:type="dxa"/>
          </w:tcPr>
          <w:p w:rsidR="001276D4" w:rsidRDefault="000E442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276D4" w:rsidRDefault="000E442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下拉框</w:t>
            </w:r>
          </w:p>
        </w:tc>
        <w:tc>
          <w:tcPr>
            <w:tcW w:w="2714" w:type="dxa"/>
          </w:tcPr>
          <w:p w:rsidR="001276D4" w:rsidRDefault="000E442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是/否</w:t>
            </w:r>
          </w:p>
        </w:tc>
      </w:tr>
    </w:tbl>
    <w:p w:rsidR="00F95C3F" w:rsidRPr="00383AAC" w:rsidRDefault="00F95C3F" w:rsidP="00F95C3F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F95C3F" w:rsidRDefault="001A5747" w:rsidP="00D156A6">
      <w:pPr>
        <w:pStyle w:val="10"/>
        <w:ind w:left="84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644529" cy="377171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327" cy="378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B9A" w:rsidRDefault="00A22B9A" w:rsidP="00D156A6">
      <w:pPr>
        <w:pStyle w:val="10"/>
        <w:ind w:left="840" w:firstLine="0"/>
        <w:rPr>
          <w:sz w:val="24"/>
          <w:szCs w:val="24"/>
        </w:rPr>
      </w:pPr>
    </w:p>
    <w:p w:rsidR="00DD32B8" w:rsidRDefault="00DD32B8" w:rsidP="00D156A6">
      <w:pPr>
        <w:pStyle w:val="10"/>
        <w:ind w:left="840" w:firstLine="0"/>
        <w:rPr>
          <w:sz w:val="24"/>
          <w:szCs w:val="24"/>
        </w:rPr>
      </w:pPr>
    </w:p>
    <w:p w:rsidR="00DD32B8" w:rsidRDefault="00DD32B8" w:rsidP="00D156A6">
      <w:pPr>
        <w:pStyle w:val="10"/>
        <w:ind w:left="840" w:firstLine="0"/>
        <w:rPr>
          <w:sz w:val="24"/>
          <w:szCs w:val="24"/>
        </w:rPr>
      </w:pPr>
    </w:p>
    <w:p w:rsidR="00A22B9A" w:rsidRPr="00F424DC" w:rsidRDefault="00A22B9A" w:rsidP="00D156A6">
      <w:pPr>
        <w:pStyle w:val="10"/>
        <w:ind w:left="840" w:firstLine="0"/>
        <w:rPr>
          <w:sz w:val="24"/>
          <w:szCs w:val="24"/>
        </w:rPr>
      </w:pPr>
    </w:p>
    <w:p w:rsidR="00183071" w:rsidRDefault="00183071" w:rsidP="001754AA">
      <w:pPr>
        <w:pStyle w:val="10"/>
        <w:numPr>
          <w:ilvl w:val="0"/>
          <w:numId w:val="12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32"/>
        <w:gridCol w:w="2466"/>
        <w:gridCol w:w="1038"/>
        <w:gridCol w:w="1804"/>
      </w:tblGrid>
      <w:tr w:rsidR="00350FEE" w:rsidTr="00282AED">
        <w:trPr>
          <w:trHeight w:val="640"/>
          <w:jc w:val="center"/>
        </w:trPr>
        <w:tc>
          <w:tcPr>
            <w:tcW w:w="3132" w:type="dxa"/>
            <w:vAlign w:val="center"/>
          </w:tcPr>
          <w:p w:rsidR="00350FEE" w:rsidRDefault="00350FEE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66" w:type="dxa"/>
            <w:vAlign w:val="center"/>
          </w:tcPr>
          <w:p w:rsidR="00350FEE" w:rsidRDefault="00350FEE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38" w:type="dxa"/>
            <w:vAlign w:val="center"/>
          </w:tcPr>
          <w:p w:rsidR="00350FEE" w:rsidRDefault="00350FEE" w:rsidP="00282AED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04" w:type="dxa"/>
            <w:vAlign w:val="center"/>
          </w:tcPr>
          <w:p w:rsidR="00350FEE" w:rsidRDefault="00350FEE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350FEE" w:rsidTr="00282AED">
        <w:trPr>
          <w:trHeight w:val="994"/>
          <w:jc w:val="center"/>
        </w:trPr>
        <w:tc>
          <w:tcPr>
            <w:tcW w:w="3132" w:type="dxa"/>
            <w:vMerge w:val="restart"/>
          </w:tcPr>
          <w:p w:rsidR="00350FEE" w:rsidRDefault="0093293E" w:rsidP="00282AED">
            <w:pPr>
              <w:spacing w:line="360" w:lineRule="auto"/>
              <w:rPr>
                <w:rFonts w:ascii="宋体" w:hAnsi="宋体"/>
              </w:rPr>
            </w:pPr>
            <w:r w:rsidRPr="0093293E">
              <w:rPr>
                <w:rFonts w:ascii="宋体" w:hAnsi="宋体"/>
                <w:lang w:val="zh-CN"/>
              </w:rPr>
              <w:pict>
                <v:shape id="_x0000_s1145" type="#_x0000_t202" style="position:absolute;left:0;text-align:left;margin-left:18pt;margin-top:157.25pt;width:107.9pt;height:23.25pt;z-index:251745792;mso-position-horizontal-relative:text;mso-position-vertical-relative:text">
                  <v:textbox style="mso-next-textbox:#_x0000_s1145">
                    <w:txbxContent>
                      <w:p w:rsidR="00C407AD" w:rsidRDefault="00C407AD" w:rsidP="00350FE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_x0000_s1144" style="position:absolute;left:0;text-align:left;z-index:251744768;mso-position-horizontal-relative:text;mso-position-vertical-relative:text" from="1in,133.7pt" to="72.15pt,157.25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_x0000_s1146" style="position:absolute;left:0;text-align:left;z-index:251746816;mso-position-horizontal-relative:text;mso-position-vertical-relative:text" from="1in,40.1pt" to="72.05pt,63.5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_x0000_s1147" style="position:absolute;left:0;text-align:left;z-index:251747840;mso-position-horizontal-relative:text;mso-position-vertical-relative:text" from="72.1pt,87.7pt" to="72.15pt,111.1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_x0000_s1148" type="#_x0000_t202" style="position:absolute;left:0;text-align:left;margin-left:18.1pt;margin-top:111.1pt;width:108pt;height:23.4pt;z-index:251748864;mso-position-horizontal-relative:text;mso-position-vertical-relative:text">
                  <v:textbox style="mso-next-textbox:#_x0000_s1148">
                    <w:txbxContent>
                      <w:p w:rsidR="00C407AD" w:rsidRDefault="00F01A7A" w:rsidP="00350FE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制造部部长</w:t>
                        </w:r>
                      </w:p>
                      <w:p w:rsidR="00C407AD" w:rsidRDefault="00C407AD" w:rsidP="00350FE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_x0000_s1149" type="#_x0000_t202" style="position:absolute;left:0;text-align:left;margin-left:18.1pt;margin-top:15.5pt;width:107.9pt;height:23.25pt;z-index:251749888;mso-position-horizontal-relative:text;mso-position-vertical-relative:text">
                  <v:textbox style="mso-next-textbox:#_x0000_s1149">
                    <w:txbxContent>
                      <w:p w:rsidR="00C407AD" w:rsidRDefault="00F01A7A" w:rsidP="00350FE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记账人</w:t>
                        </w:r>
                      </w:p>
                      <w:p w:rsidR="00C407AD" w:rsidRPr="00796FE1" w:rsidRDefault="00C407AD" w:rsidP="00350FEE"/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_x0000_s1150" type="#_x0000_t202" style="position:absolute;left:0;text-align:left;margin-left:18.1pt;margin-top:62.3pt;width:107.9pt;height:23.25pt;z-index:251750912;mso-position-horizontal-relative:text;mso-position-vertical-relative:text">
                  <v:textbox style="mso-next-textbox:#_x0000_s1150">
                    <w:txbxContent>
                      <w:p w:rsidR="00C407AD" w:rsidRDefault="00F01A7A" w:rsidP="00350FE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校核人</w:t>
                        </w:r>
                      </w:p>
                      <w:p w:rsidR="00C407AD" w:rsidRDefault="00C407AD" w:rsidP="00350FEE"/>
                    </w:txbxContent>
                  </v:textbox>
                </v:shape>
              </w:pict>
            </w:r>
          </w:p>
        </w:tc>
        <w:tc>
          <w:tcPr>
            <w:tcW w:w="2466" w:type="dxa"/>
            <w:vAlign w:val="center"/>
          </w:tcPr>
          <w:p w:rsidR="00350FEE" w:rsidRDefault="00F01A7A" w:rsidP="00A22B9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记账人</w:t>
            </w:r>
          </w:p>
        </w:tc>
        <w:tc>
          <w:tcPr>
            <w:tcW w:w="1038" w:type="dxa"/>
            <w:vAlign w:val="center"/>
          </w:tcPr>
          <w:p w:rsidR="00350FEE" w:rsidRDefault="00350FEE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04" w:type="dxa"/>
            <w:vAlign w:val="center"/>
          </w:tcPr>
          <w:p w:rsidR="00350FEE" w:rsidRDefault="00350FEE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350FEE" w:rsidTr="00282AED">
        <w:trPr>
          <w:trHeight w:val="990"/>
          <w:jc w:val="center"/>
        </w:trPr>
        <w:tc>
          <w:tcPr>
            <w:tcW w:w="3132" w:type="dxa"/>
            <w:vMerge/>
          </w:tcPr>
          <w:p w:rsidR="00350FEE" w:rsidRDefault="00350FEE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350FEE" w:rsidRDefault="00F01A7A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校核人</w:t>
            </w:r>
          </w:p>
        </w:tc>
        <w:tc>
          <w:tcPr>
            <w:tcW w:w="1038" w:type="dxa"/>
            <w:vAlign w:val="center"/>
          </w:tcPr>
          <w:p w:rsidR="00350FEE" w:rsidRDefault="00350FEE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350FEE" w:rsidRDefault="00350FEE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350FEE" w:rsidTr="00282AED">
        <w:trPr>
          <w:trHeight w:val="990"/>
          <w:jc w:val="center"/>
        </w:trPr>
        <w:tc>
          <w:tcPr>
            <w:tcW w:w="3132" w:type="dxa"/>
            <w:vMerge/>
          </w:tcPr>
          <w:p w:rsidR="00350FEE" w:rsidRDefault="00350FEE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350FEE" w:rsidRDefault="00F01A7A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制造部部长</w:t>
            </w:r>
          </w:p>
        </w:tc>
        <w:tc>
          <w:tcPr>
            <w:tcW w:w="1038" w:type="dxa"/>
            <w:vAlign w:val="center"/>
          </w:tcPr>
          <w:p w:rsidR="00350FEE" w:rsidRDefault="00902C00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350FEE" w:rsidRDefault="00350FEE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350FEE" w:rsidTr="00282AED">
        <w:trPr>
          <w:trHeight w:val="990"/>
          <w:jc w:val="center"/>
        </w:trPr>
        <w:tc>
          <w:tcPr>
            <w:tcW w:w="3132" w:type="dxa"/>
            <w:vMerge/>
          </w:tcPr>
          <w:p w:rsidR="00350FEE" w:rsidRDefault="00350FEE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350FEE" w:rsidRDefault="00BB0149" w:rsidP="00282AED">
            <w:pPr>
              <w:spacing w:line="360" w:lineRule="auto"/>
              <w:rPr>
                <w:rFonts w:ascii="宋体" w:hAnsi="宋体"/>
              </w:rPr>
            </w:pPr>
            <w:r w:rsidRPr="00BB0149">
              <w:rPr>
                <w:rFonts w:ascii="宋体" w:hAnsi="宋体" w:hint="eastAsia"/>
              </w:rPr>
              <w:t>财务部成本会计</w:t>
            </w:r>
          </w:p>
        </w:tc>
        <w:tc>
          <w:tcPr>
            <w:tcW w:w="1038" w:type="dxa"/>
            <w:vAlign w:val="center"/>
          </w:tcPr>
          <w:p w:rsidR="00350FEE" w:rsidRDefault="00902C00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04" w:type="dxa"/>
            <w:vAlign w:val="center"/>
          </w:tcPr>
          <w:p w:rsidR="00350FEE" w:rsidRDefault="00350FEE" w:rsidP="00282AED">
            <w:pPr>
              <w:spacing w:line="360" w:lineRule="auto"/>
              <w:rPr>
                <w:rFonts w:ascii="宋体" w:hAnsi="宋体"/>
                <w:b/>
              </w:rPr>
            </w:pPr>
          </w:p>
        </w:tc>
      </w:tr>
    </w:tbl>
    <w:p w:rsidR="00350FEE" w:rsidRPr="00F402B4" w:rsidRDefault="00350FEE" w:rsidP="00350FEE">
      <w:pPr>
        <w:pStyle w:val="10"/>
        <w:ind w:left="840" w:firstLine="0"/>
        <w:rPr>
          <w:sz w:val="24"/>
          <w:szCs w:val="24"/>
        </w:rPr>
      </w:pPr>
    </w:p>
    <w:p w:rsidR="00183071" w:rsidRDefault="00183071" w:rsidP="001754AA">
      <w:pPr>
        <w:pStyle w:val="10"/>
        <w:numPr>
          <w:ilvl w:val="0"/>
          <w:numId w:val="12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 w:rsidR="00AF0167">
        <w:rPr>
          <w:rFonts w:hint="eastAsia"/>
          <w:sz w:val="24"/>
          <w:szCs w:val="24"/>
        </w:rPr>
        <w:t>无</w:t>
      </w:r>
    </w:p>
    <w:p w:rsidR="0014431D" w:rsidRDefault="00F91F56" w:rsidP="0014431D">
      <w:pPr>
        <w:pStyle w:val="4"/>
      </w:pPr>
      <w:bookmarkStart w:id="43" w:name="_Toc514148621"/>
      <w:r>
        <w:rPr>
          <w:rFonts w:hint="eastAsia"/>
        </w:rPr>
        <w:t>领用申请</w:t>
      </w:r>
      <w:r w:rsidR="00432351">
        <w:rPr>
          <w:rFonts w:hint="eastAsia"/>
        </w:rPr>
        <w:t>、出库管理</w:t>
      </w:r>
      <w:bookmarkEnd w:id="43"/>
    </w:p>
    <w:p w:rsidR="0014431D" w:rsidRDefault="0014431D" w:rsidP="006960AE">
      <w:pPr>
        <w:pStyle w:val="10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F91F56" w:rsidRDefault="00F91F56" w:rsidP="006960AE">
      <w:pPr>
        <w:pStyle w:val="afa"/>
      </w:pPr>
      <w:r>
        <w:rPr>
          <w:rFonts w:hint="eastAsia"/>
        </w:rPr>
        <w:t>领用申请</w:t>
      </w:r>
      <w:r w:rsidR="0014431D">
        <w:rPr>
          <w:rFonts w:hint="eastAsia"/>
        </w:rPr>
        <w:t>。</w:t>
      </w:r>
      <w:r>
        <w:rPr>
          <w:rFonts w:hint="eastAsia"/>
        </w:rPr>
        <w:t>需求单位根据物资采购计划提出物资领用申请，并记录领用的详细物</w:t>
      </w:r>
      <w:r>
        <w:rPr>
          <w:rFonts w:hint="eastAsia"/>
        </w:rPr>
        <w:lastRenderedPageBreak/>
        <w:t>资明细，含物资名称、数量等等，相关支持性资料以附件形式上传，可线上发起审批。</w:t>
      </w:r>
    </w:p>
    <w:p w:rsidR="0014431D" w:rsidRPr="00C61A1F" w:rsidRDefault="00F91F56" w:rsidP="006960AE">
      <w:pPr>
        <w:pStyle w:val="afa"/>
        <w:rPr>
          <w:color w:val="FF0000"/>
        </w:rPr>
      </w:pPr>
      <w:r w:rsidRPr="00C61A1F">
        <w:rPr>
          <w:rFonts w:hint="eastAsia"/>
          <w:color w:val="FF0000"/>
        </w:rPr>
        <w:t>审批确认后系统自动生成物资出库单。</w:t>
      </w:r>
    </w:p>
    <w:p w:rsidR="0014431D" w:rsidRPr="00383AAC" w:rsidRDefault="0014431D" w:rsidP="006960AE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14431D" w:rsidTr="00282AED">
        <w:tc>
          <w:tcPr>
            <w:tcW w:w="1526" w:type="dxa"/>
            <w:shd w:val="clear" w:color="auto" w:fill="C6D9F1" w:themeFill="text2" w:themeFillTint="33"/>
          </w:tcPr>
          <w:p w:rsidR="0014431D" w:rsidRPr="00E312F9" w:rsidRDefault="0014431D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14431D" w:rsidRPr="00E312F9" w:rsidRDefault="0014431D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14431D" w:rsidRPr="00E312F9" w:rsidRDefault="0014431D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14431D" w:rsidRPr="00E312F9" w:rsidRDefault="0014431D" w:rsidP="00282AED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14431D" w:rsidRPr="00E312F9" w:rsidRDefault="0014431D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14431D" w:rsidTr="00282AED">
        <w:tc>
          <w:tcPr>
            <w:tcW w:w="1526" w:type="dxa"/>
            <w:shd w:val="clear" w:color="auto" w:fill="C6D9F1" w:themeFill="text2" w:themeFillTint="33"/>
          </w:tcPr>
          <w:p w:rsidR="0014431D" w:rsidRPr="00A141F5" w:rsidRDefault="001443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431D" w:rsidTr="00282AED">
        <w:tc>
          <w:tcPr>
            <w:tcW w:w="1526" w:type="dxa"/>
            <w:vMerge w:val="restart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Pr="00A141F5" w:rsidRDefault="00C61A1F" w:rsidP="00C61A1F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领用编号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审批结束后根据生成规则自动生产项目编号</w:t>
            </w:r>
          </w:p>
        </w:tc>
      </w:tr>
      <w:tr w:rsidR="0014431D" w:rsidTr="00282AED">
        <w:tc>
          <w:tcPr>
            <w:tcW w:w="1526" w:type="dxa"/>
            <w:vMerge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Pr="00A141F5" w:rsidRDefault="00C61A1F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领用名称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14431D" w:rsidTr="00282AED">
        <w:tc>
          <w:tcPr>
            <w:tcW w:w="1526" w:type="dxa"/>
            <w:vMerge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0273BA" w:rsidTr="00282AED">
        <w:tc>
          <w:tcPr>
            <w:tcW w:w="1526" w:type="dxa"/>
            <w:vMerge/>
          </w:tcPr>
          <w:p w:rsidR="000273BA" w:rsidRDefault="000273BA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0273BA" w:rsidRDefault="000273BA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0273BA" w:rsidRDefault="00D060B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0273BA" w:rsidRDefault="00D060B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0273BA" w:rsidRDefault="00D060B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信息来源项目信息</w:t>
            </w:r>
          </w:p>
        </w:tc>
      </w:tr>
      <w:tr w:rsidR="0014431D" w:rsidTr="00282AED">
        <w:tc>
          <w:tcPr>
            <w:tcW w:w="1526" w:type="dxa"/>
            <w:vMerge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Pr="00A141F5" w:rsidRDefault="00C61A1F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使用部门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14431D" w:rsidRDefault="00630375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信息来源部门信息</w:t>
            </w:r>
          </w:p>
        </w:tc>
      </w:tr>
      <w:tr w:rsidR="0014431D" w:rsidTr="00282AED">
        <w:tc>
          <w:tcPr>
            <w:tcW w:w="1526" w:type="dxa"/>
            <w:vMerge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Default="00C61A1F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领用人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</w:t>
            </w:r>
            <w:r w:rsidR="00630375">
              <w:rPr>
                <w:rFonts w:ascii="宋体" w:hAnsi="宋体" w:hint="eastAsia"/>
                <w:sz w:val="24"/>
              </w:rPr>
              <w:t>人员信息</w:t>
            </w:r>
          </w:p>
        </w:tc>
      </w:tr>
      <w:tr w:rsidR="0014431D" w:rsidTr="00282AED">
        <w:tc>
          <w:tcPr>
            <w:tcW w:w="1526" w:type="dxa"/>
            <w:vMerge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Default="00C61A1F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领用日期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时间控件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C61A1F" w:rsidTr="00282AED">
        <w:tc>
          <w:tcPr>
            <w:tcW w:w="1526" w:type="dxa"/>
            <w:vMerge/>
          </w:tcPr>
          <w:p w:rsidR="00C61A1F" w:rsidRDefault="00C61A1F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C61A1F" w:rsidRDefault="00C61A1F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领用库房</w:t>
            </w:r>
          </w:p>
        </w:tc>
        <w:tc>
          <w:tcPr>
            <w:tcW w:w="1230" w:type="dxa"/>
          </w:tcPr>
          <w:p w:rsidR="00C61A1F" w:rsidRDefault="00BE461A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C61A1F" w:rsidRDefault="00BE461A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C61A1F" w:rsidRDefault="00BE461A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信息来源库房</w:t>
            </w:r>
            <w:r w:rsidR="00FE4931">
              <w:rPr>
                <w:rFonts w:ascii="宋体" w:hAnsi="宋体" w:hint="eastAsia"/>
                <w:sz w:val="24"/>
              </w:rPr>
              <w:t>信息</w:t>
            </w:r>
          </w:p>
        </w:tc>
      </w:tr>
      <w:tr w:rsidR="0014431D" w:rsidTr="00282AED">
        <w:tc>
          <w:tcPr>
            <w:tcW w:w="1526" w:type="dxa"/>
            <w:vMerge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Pr="00A141F5" w:rsidRDefault="001443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431D" w:rsidTr="00282AED">
        <w:tc>
          <w:tcPr>
            <w:tcW w:w="1526" w:type="dxa"/>
            <w:vMerge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Pr="00A141F5" w:rsidRDefault="001443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431D" w:rsidTr="00282AED">
        <w:tc>
          <w:tcPr>
            <w:tcW w:w="1526" w:type="dxa"/>
            <w:vMerge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Pr="00A141F5" w:rsidRDefault="001443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431D" w:rsidTr="00282AED">
        <w:tc>
          <w:tcPr>
            <w:tcW w:w="1526" w:type="dxa"/>
            <w:shd w:val="clear" w:color="auto" w:fill="C6D9F1" w:themeFill="text2" w:themeFillTint="33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物资明细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14431D" w:rsidRPr="00A141F5" w:rsidRDefault="001443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14" w:type="dxa"/>
            <w:shd w:val="clear" w:color="auto" w:fill="C6D9F1" w:themeFill="text2" w:themeFillTint="33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431D" w:rsidTr="00282AED">
        <w:tc>
          <w:tcPr>
            <w:tcW w:w="152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Pr="00A141F5" w:rsidRDefault="001443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物资种类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431D" w:rsidTr="00282AED">
        <w:tc>
          <w:tcPr>
            <w:tcW w:w="152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Pr="00A141F5" w:rsidRDefault="001443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物资编号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431D" w:rsidTr="00282AED">
        <w:tc>
          <w:tcPr>
            <w:tcW w:w="152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Pr="00A141F5" w:rsidRDefault="001443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物资名称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431D" w:rsidTr="00282AED">
        <w:tc>
          <w:tcPr>
            <w:tcW w:w="152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Pr="00A141F5" w:rsidRDefault="001443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规格型号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431D" w:rsidTr="00282AED">
        <w:tc>
          <w:tcPr>
            <w:tcW w:w="152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Pr="00A141F5" w:rsidRDefault="001443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单位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4431D" w:rsidTr="00282AED">
        <w:tc>
          <w:tcPr>
            <w:tcW w:w="152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14431D" w:rsidRPr="00A141F5" w:rsidRDefault="0014431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数量</w:t>
            </w:r>
          </w:p>
        </w:tc>
        <w:tc>
          <w:tcPr>
            <w:tcW w:w="1230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手动录入</w:t>
            </w:r>
          </w:p>
        </w:tc>
        <w:tc>
          <w:tcPr>
            <w:tcW w:w="2714" w:type="dxa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14431D" w:rsidRPr="00383AAC" w:rsidRDefault="0014431D" w:rsidP="0014431D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14431D" w:rsidRDefault="0014431D" w:rsidP="0014431D">
      <w:pPr>
        <w:pStyle w:val="10"/>
        <w:ind w:left="84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84163" cy="1316053"/>
            <wp:effectExtent l="19050" t="0" r="0" b="0"/>
            <wp:docPr id="1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923" cy="131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31D" w:rsidRDefault="0014431D" w:rsidP="0014431D">
      <w:pPr>
        <w:pStyle w:val="10"/>
        <w:ind w:left="840" w:firstLine="0"/>
        <w:rPr>
          <w:sz w:val="24"/>
          <w:szCs w:val="24"/>
        </w:rPr>
      </w:pPr>
    </w:p>
    <w:p w:rsidR="0014431D" w:rsidRDefault="0014431D" w:rsidP="0014431D">
      <w:pPr>
        <w:pStyle w:val="10"/>
        <w:ind w:left="840" w:firstLine="0"/>
        <w:rPr>
          <w:sz w:val="24"/>
          <w:szCs w:val="24"/>
        </w:rPr>
      </w:pPr>
    </w:p>
    <w:p w:rsidR="004D6428" w:rsidRDefault="004D6428" w:rsidP="0014431D">
      <w:pPr>
        <w:pStyle w:val="10"/>
        <w:ind w:left="840" w:firstLine="0"/>
        <w:rPr>
          <w:sz w:val="24"/>
          <w:szCs w:val="24"/>
        </w:rPr>
      </w:pPr>
    </w:p>
    <w:p w:rsidR="004D6428" w:rsidRPr="00F424DC" w:rsidRDefault="004D6428" w:rsidP="0014431D">
      <w:pPr>
        <w:pStyle w:val="10"/>
        <w:ind w:left="840" w:firstLine="0"/>
        <w:rPr>
          <w:sz w:val="24"/>
          <w:szCs w:val="24"/>
        </w:rPr>
      </w:pPr>
    </w:p>
    <w:p w:rsidR="0014431D" w:rsidRDefault="0014431D" w:rsidP="00B57223">
      <w:pPr>
        <w:pStyle w:val="10"/>
        <w:numPr>
          <w:ilvl w:val="0"/>
          <w:numId w:val="22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32"/>
        <w:gridCol w:w="2466"/>
        <w:gridCol w:w="1038"/>
        <w:gridCol w:w="1804"/>
      </w:tblGrid>
      <w:tr w:rsidR="0014431D" w:rsidTr="00282AED">
        <w:trPr>
          <w:trHeight w:val="640"/>
          <w:jc w:val="center"/>
        </w:trPr>
        <w:tc>
          <w:tcPr>
            <w:tcW w:w="3132" w:type="dxa"/>
            <w:vAlign w:val="center"/>
          </w:tcPr>
          <w:p w:rsidR="0014431D" w:rsidRDefault="0014431D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66" w:type="dxa"/>
            <w:vAlign w:val="center"/>
          </w:tcPr>
          <w:p w:rsidR="0014431D" w:rsidRDefault="0014431D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38" w:type="dxa"/>
            <w:vAlign w:val="center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04" w:type="dxa"/>
            <w:vAlign w:val="center"/>
          </w:tcPr>
          <w:p w:rsidR="0014431D" w:rsidRDefault="0014431D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14431D" w:rsidTr="00282AED">
        <w:trPr>
          <w:trHeight w:val="994"/>
          <w:jc w:val="center"/>
        </w:trPr>
        <w:tc>
          <w:tcPr>
            <w:tcW w:w="3132" w:type="dxa"/>
            <w:vMerge w:val="restart"/>
          </w:tcPr>
          <w:p w:rsidR="0014431D" w:rsidRDefault="0093293E" w:rsidP="00282AED">
            <w:pPr>
              <w:spacing w:line="360" w:lineRule="auto"/>
              <w:rPr>
                <w:rFonts w:ascii="宋体" w:hAnsi="宋体"/>
              </w:rPr>
            </w:pPr>
            <w:r w:rsidRPr="0093293E">
              <w:rPr>
                <w:rFonts w:ascii="宋体" w:hAnsi="宋体"/>
                <w:lang w:val="zh-CN"/>
              </w:rPr>
              <w:pict>
                <v:shape id="_x0000_s1157" type="#_x0000_t202" style="position:absolute;left:0;text-align:left;margin-left:17.45pt;margin-top:61pt;width:107.9pt;height:23.25pt;z-index:251759104;mso-position-horizontal-relative:text;mso-position-vertical-relative:text">
                  <v:textbox style="mso-next-textbox:#_x0000_s1157">
                    <w:txbxContent>
                      <w:p w:rsidR="00C407AD" w:rsidRDefault="004D6428" w:rsidP="001443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校核人</w:t>
                        </w:r>
                      </w:p>
                      <w:p w:rsidR="00C407AD" w:rsidRDefault="00C407AD" w:rsidP="0014431D"/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_x0000_s1153" style="position:absolute;left:0;text-align:left;z-index:251755008;mso-position-horizontal-relative:text;mso-position-vertical-relative:text" from="1in,40.1pt" to="72.05pt,58.6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_x0000_s1152" type="#_x0000_t202" style="position:absolute;left:0;text-align:left;margin-left:18pt;margin-top:138.35pt;width:107.9pt;height:23.25pt;z-index:251753984;mso-position-horizontal-relative:text;mso-position-vertical-relative:text">
                  <v:textbox style="mso-next-textbox:#_x0000_s1152">
                    <w:txbxContent>
                      <w:p w:rsidR="00C407AD" w:rsidRDefault="004D6428" w:rsidP="001443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制造部部长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shape id="_x0000_s1222" type="#_x0000_t202" style="position:absolute;left:0;text-align:left;margin-left:18.1pt;margin-top:214.45pt;width:107.9pt;height:23.25pt;z-index:251799040;mso-position-horizontal-relative:text;mso-position-vertical-relative:text">
                  <v:textbox style="mso-next-textbox:#_x0000_s1222">
                    <w:txbxContent>
                      <w:p w:rsidR="004D6428" w:rsidRDefault="004D6428" w:rsidP="004D64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225" style="position:absolute;left:0;text-align:left;z-index:251802112;mso-position-horizontal-relative:text;mso-position-vertical-relative:text" from="72.05pt,199.65pt" to="72.05pt,214.45pt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_x0000_s1221" type="#_x0000_t202" style="position:absolute;left:0;text-align:left;margin-left:21.45pt;margin-top:176.4pt;width:107.9pt;height:23.25pt;z-index:251798016;mso-position-horizontal-relative:text;mso-position-vertical-relative:text">
                  <v:textbox style="mso-next-textbox:#_x0000_s1221">
                    <w:txbxContent>
                      <w:p w:rsidR="004D6428" w:rsidRDefault="004D6428" w:rsidP="004D64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财务部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224" style="position:absolute;left:0;text-align:left;z-index:251801088;mso-position-horizontal-relative:text;mso-position-vertical-relative:text" from="72.05pt,161.6pt" to="72.05pt,176.4pt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line id="_x0000_s1223" style="position:absolute;left:0;text-align:left;z-index:251800064;mso-position-horizontal-relative:text;mso-position-vertical-relative:text" from="72.05pt,123.55pt" to="72.05pt,138.35pt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_x0000_s1220" type="#_x0000_t202" style="position:absolute;left:0;text-align:left;margin-left:18.1pt;margin-top:100.3pt;width:107.9pt;height:23.25pt;z-index:251796992;mso-position-horizontal-relative:text;mso-position-vertical-relative:text">
                  <v:textbox style="mso-next-textbox:#_x0000_s1220">
                    <w:txbxContent>
                      <w:p w:rsidR="004D6428" w:rsidRDefault="004D6428" w:rsidP="004D642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仓库管理员</w:t>
                        </w:r>
                      </w:p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_x0000_s1151" style="position:absolute;left:0;text-align:left;z-index:251752960;mso-position-horizontal-relative:text;mso-position-vertical-relative:text" from="71.85pt,85.5pt" to="71.85pt,100.3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_x0000_s1156" type="#_x0000_t202" style="position:absolute;left:0;text-align:left;margin-left:18.1pt;margin-top:15.5pt;width:107.9pt;height:23.25pt;z-index:251758080;mso-position-horizontal-relative:text;mso-position-vertical-relative:text">
                  <v:textbox style="mso-next-textbox:#_x0000_s1156">
                    <w:txbxContent>
                      <w:p w:rsidR="00C407AD" w:rsidRDefault="004D6428" w:rsidP="001443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申请人</w:t>
                        </w:r>
                      </w:p>
                      <w:p w:rsidR="00C407AD" w:rsidRPr="00796FE1" w:rsidRDefault="00C407AD" w:rsidP="0014431D"/>
                    </w:txbxContent>
                  </v:textbox>
                </v:shape>
              </w:pict>
            </w:r>
          </w:p>
        </w:tc>
        <w:tc>
          <w:tcPr>
            <w:tcW w:w="2466" w:type="dxa"/>
            <w:vAlign w:val="center"/>
          </w:tcPr>
          <w:p w:rsidR="0014431D" w:rsidRDefault="004D6428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申请人</w:t>
            </w:r>
          </w:p>
        </w:tc>
        <w:tc>
          <w:tcPr>
            <w:tcW w:w="1038" w:type="dxa"/>
            <w:vAlign w:val="center"/>
          </w:tcPr>
          <w:p w:rsidR="0014431D" w:rsidRDefault="0014431D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04" w:type="dxa"/>
            <w:vAlign w:val="center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14431D" w:rsidTr="00282AED">
        <w:trPr>
          <w:trHeight w:val="990"/>
          <w:jc w:val="center"/>
        </w:trPr>
        <w:tc>
          <w:tcPr>
            <w:tcW w:w="3132" w:type="dxa"/>
            <w:vMerge/>
          </w:tcPr>
          <w:p w:rsidR="0014431D" w:rsidRDefault="0014431D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14431D" w:rsidRDefault="004D6428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校核人</w:t>
            </w:r>
          </w:p>
        </w:tc>
        <w:tc>
          <w:tcPr>
            <w:tcW w:w="1038" w:type="dxa"/>
            <w:vAlign w:val="center"/>
          </w:tcPr>
          <w:p w:rsidR="0014431D" w:rsidRDefault="0014431D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14431D" w:rsidRDefault="0014431D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4D6428" w:rsidTr="00282AED">
        <w:trPr>
          <w:trHeight w:val="990"/>
          <w:jc w:val="center"/>
        </w:trPr>
        <w:tc>
          <w:tcPr>
            <w:tcW w:w="3132" w:type="dxa"/>
            <w:vMerge/>
          </w:tcPr>
          <w:p w:rsidR="004D6428" w:rsidRDefault="004D6428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4D6428" w:rsidRDefault="004D6428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仓库管理员</w:t>
            </w:r>
          </w:p>
        </w:tc>
        <w:tc>
          <w:tcPr>
            <w:tcW w:w="1038" w:type="dxa"/>
            <w:vAlign w:val="center"/>
          </w:tcPr>
          <w:p w:rsidR="004D6428" w:rsidRDefault="004D6428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4D6428" w:rsidRDefault="004D6428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4D6428" w:rsidTr="00282AED">
        <w:trPr>
          <w:trHeight w:val="990"/>
          <w:jc w:val="center"/>
        </w:trPr>
        <w:tc>
          <w:tcPr>
            <w:tcW w:w="3132" w:type="dxa"/>
            <w:vMerge/>
          </w:tcPr>
          <w:p w:rsidR="004D6428" w:rsidRDefault="004D6428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4D6428" w:rsidRDefault="004D6428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制造部部长</w:t>
            </w:r>
          </w:p>
        </w:tc>
        <w:tc>
          <w:tcPr>
            <w:tcW w:w="1038" w:type="dxa"/>
            <w:vAlign w:val="center"/>
          </w:tcPr>
          <w:p w:rsidR="004D6428" w:rsidRDefault="004D6428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4D6428" w:rsidRDefault="004D6428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4D6428" w:rsidTr="00282AED">
        <w:trPr>
          <w:trHeight w:val="990"/>
          <w:jc w:val="center"/>
        </w:trPr>
        <w:tc>
          <w:tcPr>
            <w:tcW w:w="3132" w:type="dxa"/>
            <w:vMerge/>
          </w:tcPr>
          <w:p w:rsidR="004D6428" w:rsidRDefault="004D6428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4D6428" w:rsidRDefault="004D6428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财务部成本会计</w:t>
            </w:r>
          </w:p>
        </w:tc>
        <w:tc>
          <w:tcPr>
            <w:tcW w:w="1038" w:type="dxa"/>
            <w:vAlign w:val="center"/>
          </w:tcPr>
          <w:p w:rsidR="004D6428" w:rsidRDefault="004D6428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04" w:type="dxa"/>
            <w:vAlign w:val="center"/>
          </w:tcPr>
          <w:p w:rsidR="004D6428" w:rsidRDefault="004D6428" w:rsidP="00282AED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14431D" w:rsidRPr="00F402B4" w:rsidRDefault="0014431D" w:rsidP="0014431D">
      <w:pPr>
        <w:pStyle w:val="10"/>
        <w:ind w:left="840" w:firstLine="0"/>
        <w:rPr>
          <w:sz w:val="24"/>
          <w:szCs w:val="24"/>
        </w:rPr>
      </w:pPr>
    </w:p>
    <w:p w:rsidR="0014431D" w:rsidRDefault="0014431D" w:rsidP="00B57223">
      <w:pPr>
        <w:pStyle w:val="10"/>
        <w:numPr>
          <w:ilvl w:val="0"/>
          <w:numId w:val="22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>
        <w:rPr>
          <w:rFonts w:hint="eastAsia"/>
          <w:sz w:val="24"/>
          <w:szCs w:val="24"/>
        </w:rPr>
        <w:t>（待收集）</w:t>
      </w:r>
    </w:p>
    <w:p w:rsidR="0014431D" w:rsidRPr="00183071" w:rsidRDefault="007F7304" w:rsidP="0014431D">
      <w:pPr>
        <w:pStyle w:val="10"/>
      </w:pPr>
      <w:r>
        <w:rPr>
          <w:rFonts w:hint="eastAsia"/>
          <w:noProof/>
        </w:rPr>
        <w:drawing>
          <wp:inline distT="0" distB="0" distL="0" distR="0">
            <wp:extent cx="5475896" cy="1725017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799" cy="1725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071" w:rsidRPr="00183071" w:rsidRDefault="00183071" w:rsidP="00183071">
      <w:pPr>
        <w:pStyle w:val="10"/>
      </w:pPr>
    </w:p>
    <w:p w:rsidR="00597251" w:rsidRDefault="00597251" w:rsidP="00597251">
      <w:pPr>
        <w:pStyle w:val="4"/>
      </w:pPr>
      <w:bookmarkStart w:id="44" w:name="_Toc514148622"/>
      <w:r>
        <w:rPr>
          <w:rFonts w:hint="eastAsia"/>
        </w:rPr>
        <w:t>质量检验联系单</w:t>
      </w:r>
      <w:bookmarkEnd w:id="44"/>
    </w:p>
    <w:p w:rsidR="003C356D" w:rsidRDefault="003C356D" w:rsidP="006960AE">
      <w:pPr>
        <w:pStyle w:val="10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457885" w:rsidRDefault="004836B7" w:rsidP="006960AE">
      <w:pPr>
        <w:pStyle w:val="afa"/>
      </w:pPr>
      <w:r w:rsidRPr="004836B7">
        <w:t>质量检验就是对产品的一项或多项</w:t>
      </w:r>
      <w:hyperlink r:id="rId24" w:tgtFrame="_blank" w:history="1">
        <w:r w:rsidRPr="004836B7">
          <w:t>质量特性</w:t>
        </w:r>
      </w:hyperlink>
      <w:r w:rsidRPr="004836B7">
        <w:t>进行观察、测量、试验，并将结果与规定的</w:t>
      </w:r>
      <w:hyperlink r:id="rId25" w:tgtFrame="_blank" w:history="1">
        <w:r w:rsidRPr="004836B7">
          <w:t>质量要求</w:t>
        </w:r>
      </w:hyperlink>
      <w:r w:rsidRPr="004836B7">
        <w:t>进行比较，以判断每项质量特性合格与否的一种活动。</w:t>
      </w:r>
    </w:p>
    <w:p w:rsidR="00A50B7B" w:rsidRPr="00383AAC" w:rsidRDefault="00A50B7B" w:rsidP="006960AE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A50B7B" w:rsidTr="00282AED">
        <w:tc>
          <w:tcPr>
            <w:tcW w:w="1526" w:type="dxa"/>
            <w:shd w:val="clear" w:color="auto" w:fill="C6D9F1" w:themeFill="text2" w:themeFillTint="33"/>
          </w:tcPr>
          <w:p w:rsidR="00A50B7B" w:rsidRPr="00E312F9" w:rsidRDefault="00A50B7B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A50B7B" w:rsidRPr="00E312F9" w:rsidRDefault="00A50B7B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A50B7B" w:rsidRPr="00E312F9" w:rsidRDefault="00A50B7B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A50B7B" w:rsidRPr="00E312F9" w:rsidRDefault="00A50B7B" w:rsidP="00282AED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A50B7B" w:rsidRPr="00E312F9" w:rsidRDefault="00A50B7B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A50B7B" w:rsidTr="00282AED">
        <w:tc>
          <w:tcPr>
            <w:tcW w:w="1526" w:type="dxa"/>
            <w:shd w:val="clear" w:color="auto" w:fill="C6D9F1" w:themeFill="text2" w:themeFillTint="33"/>
          </w:tcPr>
          <w:p w:rsidR="00A50B7B" w:rsidRPr="00A141F5" w:rsidRDefault="00A50B7B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50B7B" w:rsidTr="00282AED">
        <w:tc>
          <w:tcPr>
            <w:tcW w:w="1526" w:type="dxa"/>
            <w:vMerge w:val="restart"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A50B7B" w:rsidRPr="00A141F5" w:rsidRDefault="00E57A81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单据编号</w:t>
            </w:r>
          </w:p>
        </w:tc>
        <w:tc>
          <w:tcPr>
            <w:tcW w:w="1230" w:type="dxa"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A50B7B" w:rsidRDefault="00A50B7B" w:rsidP="00E57A8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50B7B" w:rsidTr="00282AED">
        <w:tc>
          <w:tcPr>
            <w:tcW w:w="1526" w:type="dxa"/>
            <w:vMerge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A50B7B" w:rsidRPr="00A141F5" w:rsidRDefault="00E57A81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标题</w:t>
            </w:r>
          </w:p>
        </w:tc>
        <w:tc>
          <w:tcPr>
            <w:tcW w:w="1230" w:type="dxa"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A50B7B" w:rsidTr="00282AED">
        <w:tc>
          <w:tcPr>
            <w:tcW w:w="1526" w:type="dxa"/>
            <w:vMerge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A50B7B" w:rsidRDefault="00A50B7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E57A81" w:rsidTr="00282AED">
        <w:tc>
          <w:tcPr>
            <w:tcW w:w="1526" w:type="dxa"/>
            <w:vMerge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57A81" w:rsidRDefault="00822B42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E57A81" w:rsidTr="00282AED">
        <w:tc>
          <w:tcPr>
            <w:tcW w:w="1526" w:type="dxa"/>
            <w:vMerge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57A81" w:rsidRPr="00A141F5" w:rsidRDefault="00822B42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进场时间</w:t>
            </w:r>
          </w:p>
        </w:tc>
        <w:tc>
          <w:tcPr>
            <w:tcW w:w="1230" w:type="dxa"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时间控件</w:t>
            </w:r>
          </w:p>
        </w:tc>
        <w:tc>
          <w:tcPr>
            <w:tcW w:w="2714" w:type="dxa"/>
          </w:tcPr>
          <w:p w:rsidR="00E57A81" w:rsidRDefault="00E57A81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33A76" w:rsidTr="00282AED">
        <w:tc>
          <w:tcPr>
            <w:tcW w:w="1526" w:type="dxa"/>
            <w:vMerge/>
          </w:tcPr>
          <w:p w:rsidR="00333A76" w:rsidRDefault="00333A7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333A76" w:rsidRDefault="00333A76" w:rsidP="00282AED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供货单位</w:t>
            </w:r>
          </w:p>
        </w:tc>
        <w:tc>
          <w:tcPr>
            <w:tcW w:w="1230" w:type="dxa"/>
          </w:tcPr>
          <w:p w:rsidR="00333A76" w:rsidRDefault="00333A76" w:rsidP="00282AE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33A76" w:rsidRDefault="00333A76" w:rsidP="00282AE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选择弹框</w:t>
            </w:r>
          </w:p>
        </w:tc>
        <w:tc>
          <w:tcPr>
            <w:tcW w:w="2714" w:type="dxa"/>
          </w:tcPr>
          <w:p w:rsidR="00333A76" w:rsidRDefault="00333A76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信息来源单位信息</w:t>
            </w:r>
          </w:p>
        </w:tc>
      </w:tr>
      <w:tr w:rsidR="00822B42" w:rsidTr="00282AED">
        <w:tc>
          <w:tcPr>
            <w:tcW w:w="1526" w:type="dxa"/>
            <w:vMerge/>
          </w:tcPr>
          <w:p w:rsidR="00822B42" w:rsidRDefault="00822B4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822B42" w:rsidRDefault="00822B42" w:rsidP="00282AED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检验内容</w:t>
            </w:r>
          </w:p>
        </w:tc>
        <w:tc>
          <w:tcPr>
            <w:tcW w:w="1230" w:type="dxa"/>
          </w:tcPr>
          <w:p w:rsidR="00822B42" w:rsidRDefault="000739C2" w:rsidP="00282AE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822B42" w:rsidRDefault="000739C2" w:rsidP="00282AE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822B42" w:rsidRDefault="00822B4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22B42" w:rsidTr="00282AED">
        <w:tc>
          <w:tcPr>
            <w:tcW w:w="1526" w:type="dxa"/>
            <w:vMerge/>
          </w:tcPr>
          <w:p w:rsidR="00822B42" w:rsidRDefault="00822B4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822B42" w:rsidRDefault="00822B42" w:rsidP="00282AED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存在问题</w:t>
            </w:r>
          </w:p>
        </w:tc>
        <w:tc>
          <w:tcPr>
            <w:tcW w:w="1230" w:type="dxa"/>
          </w:tcPr>
          <w:p w:rsidR="00822B42" w:rsidRDefault="000739C2" w:rsidP="00282AE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822B42" w:rsidRDefault="000739C2" w:rsidP="00282AE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822B42" w:rsidRDefault="00822B4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22B42" w:rsidTr="00282AED">
        <w:tc>
          <w:tcPr>
            <w:tcW w:w="1526" w:type="dxa"/>
            <w:vMerge/>
          </w:tcPr>
          <w:p w:rsidR="00822B42" w:rsidRDefault="00822B4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822B42" w:rsidRDefault="00822B42" w:rsidP="00282AED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处理意见</w:t>
            </w:r>
          </w:p>
        </w:tc>
        <w:tc>
          <w:tcPr>
            <w:tcW w:w="1230" w:type="dxa"/>
          </w:tcPr>
          <w:p w:rsidR="00822B42" w:rsidRDefault="000739C2" w:rsidP="00282AE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822B42" w:rsidRDefault="000739C2" w:rsidP="00282AE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822B42" w:rsidRDefault="00822B4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22B42" w:rsidTr="00282AED">
        <w:tc>
          <w:tcPr>
            <w:tcW w:w="1526" w:type="dxa"/>
            <w:vMerge/>
          </w:tcPr>
          <w:p w:rsidR="00822B42" w:rsidRDefault="00822B4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822B42" w:rsidRDefault="00822B42" w:rsidP="00282AED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处理结果</w:t>
            </w:r>
          </w:p>
        </w:tc>
        <w:tc>
          <w:tcPr>
            <w:tcW w:w="1230" w:type="dxa"/>
          </w:tcPr>
          <w:p w:rsidR="00822B42" w:rsidRDefault="000739C2" w:rsidP="00282AE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822B42" w:rsidRDefault="000739C2" w:rsidP="00282AE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822B42" w:rsidRDefault="00822B42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53643" w:rsidTr="00282AED">
        <w:tc>
          <w:tcPr>
            <w:tcW w:w="1526" w:type="dxa"/>
            <w:vMerge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53643" w:rsidRPr="00A141F5" w:rsidRDefault="00F5364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53643" w:rsidTr="00282AED">
        <w:tc>
          <w:tcPr>
            <w:tcW w:w="1526" w:type="dxa"/>
            <w:vMerge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53643" w:rsidRPr="00A141F5" w:rsidRDefault="00F5364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F53643" w:rsidRDefault="00F5364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33A76" w:rsidTr="00785C13">
        <w:tc>
          <w:tcPr>
            <w:tcW w:w="1526" w:type="dxa"/>
            <w:shd w:val="clear" w:color="auto" w:fill="4F81BD" w:themeFill="accent1"/>
          </w:tcPr>
          <w:p w:rsidR="00333A76" w:rsidRDefault="00333A76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明细内容</w:t>
            </w:r>
          </w:p>
        </w:tc>
        <w:tc>
          <w:tcPr>
            <w:tcW w:w="1642" w:type="dxa"/>
            <w:shd w:val="clear" w:color="auto" w:fill="4F81BD" w:themeFill="accent1"/>
          </w:tcPr>
          <w:p w:rsidR="00333A76" w:rsidRPr="00A141F5" w:rsidRDefault="00333A76" w:rsidP="00282AED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230" w:type="dxa"/>
            <w:shd w:val="clear" w:color="auto" w:fill="4F81BD" w:themeFill="accent1"/>
          </w:tcPr>
          <w:p w:rsidR="00333A76" w:rsidRDefault="00333A76" w:rsidP="00282AE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686" w:type="dxa"/>
            <w:shd w:val="clear" w:color="auto" w:fill="4F81BD" w:themeFill="accent1"/>
          </w:tcPr>
          <w:p w:rsidR="00333A76" w:rsidRDefault="00333A76" w:rsidP="00282AE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2714" w:type="dxa"/>
            <w:shd w:val="clear" w:color="auto" w:fill="4F81BD" w:themeFill="accent1"/>
          </w:tcPr>
          <w:p w:rsidR="00333A76" w:rsidRDefault="00333A7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33A76" w:rsidTr="00282AED">
        <w:tc>
          <w:tcPr>
            <w:tcW w:w="1526" w:type="dxa"/>
          </w:tcPr>
          <w:p w:rsidR="00333A76" w:rsidRDefault="00333A76" w:rsidP="00282AE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642" w:type="dxa"/>
          </w:tcPr>
          <w:p w:rsidR="00333A76" w:rsidRPr="00A141F5" w:rsidRDefault="00333A76" w:rsidP="00282AED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物资名称</w:t>
            </w:r>
          </w:p>
        </w:tc>
        <w:tc>
          <w:tcPr>
            <w:tcW w:w="1230" w:type="dxa"/>
          </w:tcPr>
          <w:p w:rsidR="00333A76" w:rsidRDefault="002A5AE6" w:rsidP="00282AE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33A76" w:rsidRDefault="002A5AE6" w:rsidP="00282AE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333A76" w:rsidRDefault="002A5AE6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信息来源物资信息</w:t>
            </w:r>
          </w:p>
        </w:tc>
      </w:tr>
      <w:tr w:rsidR="00333A76" w:rsidTr="00282AED">
        <w:tc>
          <w:tcPr>
            <w:tcW w:w="1526" w:type="dxa"/>
          </w:tcPr>
          <w:p w:rsidR="00333A76" w:rsidRDefault="00333A76" w:rsidP="00282AE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642" w:type="dxa"/>
          </w:tcPr>
          <w:p w:rsidR="00333A76" w:rsidRPr="00A141F5" w:rsidRDefault="00333A76" w:rsidP="00282AED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型号规格</w:t>
            </w:r>
          </w:p>
        </w:tc>
        <w:tc>
          <w:tcPr>
            <w:tcW w:w="1230" w:type="dxa"/>
          </w:tcPr>
          <w:p w:rsidR="00333A76" w:rsidRDefault="002A5AE6" w:rsidP="00282AE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333A76" w:rsidRDefault="002A5AE6" w:rsidP="00282AE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333A76" w:rsidRDefault="002A5AE6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信息来源物资信息</w:t>
            </w:r>
          </w:p>
        </w:tc>
      </w:tr>
      <w:tr w:rsidR="00333A76" w:rsidTr="00282AED">
        <w:tc>
          <w:tcPr>
            <w:tcW w:w="1526" w:type="dxa"/>
          </w:tcPr>
          <w:p w:rsidR="00333A76" w:rsidRDefault="00333A76" w:rsidP="00282AED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642" w:type="dxa"/>
          </w:tcPr>
          <w:p w:rsidR="00333A76" w:rsidRDefault="00333A76" w:rsidP="00282AED">
            <w:pPr>
              <w:spacing w:line="360" w:lineRule="auto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数量</w:t>
            </w:r>
          </w:p>
        </w:tc>
        <w:tc>
          <w:tcPr>
            <w:tcW w:w="1230" w:type="dxa"/>
          </w:tcPr>
          <w:p w:rsidR="00333A76" w:rsidRDefault="002A5AE6" w:rsidP="00282AE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333A76" w:rsidRDefault="002A5AE6" w:rsidP="00282AED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333A76" w:rsidRDefault="00333A7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A50B7B" w:rsidRPr="00383AAC" w:rsidRDefault="00A50B7B" w:rsidP="00A50B7B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DD32B8" w:rsidRDefault="00FB2ABF" w:rsidP="004836B7">
      <w:pPr>
        <w:pStyle w:val="10"/>
        <w:spacing w:line="360" w:lineRule="auto"/>
        <w:ind w:left="84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42126" cy="4136165"/>
            <wp:effectExtent l="19050" t="0" r="6024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414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8DE" w:rsidRDefault="004678DE" w:rsidP="004836B7">
      <w:pPr>
        <w:pStyle w:val="10"/>
        <w:spacing w:line="360" w:lineRule="auto"/>
        <w:ind w:left="840" w:firstLine="0"/>
        <w:rPr>
          <w:rFonts w:hint="eastAsia"/>
          <w:sz w:val="24"/>
          <w:szCs w:val="24"/>
        </w:rPr>
      </w:pPr>
    </w:p>
    <w:p w:rsidR="004678DE" w:rsidRDefault="004678DE" w:rsidP="004836B7">
      <w:pPr>
        <w:pStyle w:val="10"/>
        <w:spacing w:line="360" w:lineRule="auto"/>
        <w:ind w:left="840" w:firstLine="0"/>
        <w:rPr>
          <w:rFonts w:hint="eastAsia"/>
          <w:sz w:val="24"/>
          <w:szCs w:val="24"/>
        </w:rPr>
      </w:pPr>
    </w:p>
    <w:p w:rsidR="004678DE" w:rsidRPr="004836B7" w:rsidRDefault="004678DE" w:rsidP="004836B7">
      <w:pPr>
        <w:pStyle w:val="10"/>
        <w:spacing w:line="360" w:lineRule="auto"/>
        <w:ind w:left="840" w:firstLine="0"/>
        <w:rPr>
          <w:sz w:val="24"/>
          <w:szCs w:val="24"/>
        </w:rPr>
      </w:pPr>
    </w:p>
    <w:p w:rsidR="003C356D" w:rsidRDefault="003C356D" w:rsidP="001754AA">
      <w:pPr>
        <w:pStyle w:val="10"/>
        <w:numPr>
          <w:ilvl w:val="0"/>
          <w:numId w:val="13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lastRenderedPageBreak/>
        <w:t>流程说明：</w:t>
      </w:r>
      <w:r>
        <w:rPr>
          <w:rFonts w:hint="eastAsia"/>
          <w:sz w:val="24"/>
          <w:szCs w:val="24"/>
        </w:rPr>
        <w:t>（待收集）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32"/>
        <w:gridCol w:w="2466"/>
        <w:gridCol w:w="1038"/>
        <w:gridCol w:w="1804"/>
      </w:tblGrid>
      <w:tr w:rsidR="00D57BDC" w:rsidTr="00282AED">
        <w:trPr>
          <w:trHeight w:val="640"/>
          <w:jc w:val="center"/>
        </w:trPr>
        <w:tc>
          <w:tcPr>
            <w:tcW w:w="3132" w:type="dxa"/>
            <w:vAlign w:val="center"/>
          </w:tcPr>
          <w:p w:rsidR="00D57BDC" w:rsidRDefault="00D57BDC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66" w:type="dxa"/>
            <w:vAlign w:val="center"/>
          </w:tcPr>
          <w:p w:rsidR="00D57BDC" w:rsidRDefault="00D57BDC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38" w:type="dxa"/>
            <w:vAlign w:val="center"/>
          </w:tcPr>
          <w:p w:rsidR="00D57BDC" w:rsidRDefault="00D57BDC" w:rsidP="00282AED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04" w:type="dxa"/>
            <w:vAlign w:val="center"/>
          </w:tcPr>
          <w:p w:rsidR="00D57BDC" w:rsidRDefault="00D57BDC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D57BDC" w:rsidTr="00282AED">
        <w:trPr>
          <w:trHeight w:val="994"/>
          <w:jc w:val="center"/>
        </w:trPr>
        <w:tc>
          <w:tcPr>
            <w:tcW w:w="3132" w:type="dxa"/>
            <w:vMerge w:val="restart"/>
          </w:tcPr>
          <w:p w:rsidR="00D57BDC" w:rsidRDefault="0093293E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 id="_x0000_s1228" type="#_x0000_t202" style="position:absolute;left:0;text-align:left;margin-left:18.1pt;margin-top:266.45pt;width:108pt;height:23.4pt;z-index:251805184;mso-position-horizontal-relative:text;mso-position-vertical-relative:text">
                  <v:textbox style="mso-next-textbox:#_x0000_s1228">
                    <w:txbxContent>
                      <w:p w:rsidR="00E17DE1" w:rsidRDefault="00E17DE1" w:rsidP="00E17DE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  <w:p w:rsidR="00E17DE1" w:rsidRDefault="00E17DE1" w:rsidP="00E17DE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231" style="position:absolute;left:0;text-align:left;z-index:251808256;mso-position-horizontal-relative:text;mso-position-vertical-relative:text" from="72.25pt,243.05pt" to="72.3pt,266.45pt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_x0000_s1227" type="#_x0000_t202" style="position:absolute;left:0;text-align:left;margin-left:18.1pt;margin-top:204.7pt;width:108pt;height:38.35pt;z-index:251804160;mso-position-horizontal-relative:text;mso-position-vertical-relative:text">
                  <v:textbox style="mso-next-textbox:#_x0000_s1227">
                    <w:txbxContent>
                      <w:p w:rsidR="00E17DE1" w:rsidRDefault="00E17DE1" w:rsidP="00E17DE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仓库管理员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生产负责人</w:t>
                        </w:r>
                      </w:p>
                      <w:p w:rsidR="00E17DE1" w:rsidRDefault="00E17DE1" w:rsidP="00E17DE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230" style="position:absolute;left:0;text-align:left;z-index:251807232;mso-position-horizontal-relative:text;mso-position-vertical-relative:text" from="72.2pt,181.3pt" to="72.25pt,204.7pt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_x0000_s1226" type="#_x0000_t202" style="position:absolute;left:0;text-align:left;margin-left:18pt;margin-top:157.9pt;width:108pt;height:23.4pt;z-index:251803136;mso-position-horizontal-relative:text;mso-position-vertical-relative:text">
                  <v:textbox style="mso-next-textbox:#_x0000_s1226">
                    <w:txbxContent>
                      <w:p w:rsidR="00E17DE1" w:rsidRDefault="00E17DE1" w:rsidP="00E17DE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分管领导</w:t>
                        </w:r>
                      </w:p>
                      <w:p w:rsidR="00E17DE1" w:rsidRDefault="00E17DE1" w:rsidP="00E17DE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229" style="position:absolute;left:0;text-align:left;z-index:251806208;mso-position-horizontal-relative:text;mso-position-vertical-relative:text" from="72.15pt,134.5pt" to="72.2pt,157.9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_x0000_s1075" style="position:absolute;left:0;text-align:left;z-index:251677184;mso-position-horizontal-relative:text;mso-position-vertical-relative:text" from="1in,40.1pt" to="72.05pt,63.5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_x0000_s1076" style="position:absolute;left:0;text-align:left;z-index:251678208;mso-position-horizontal-relative:text;mso-position-vertical-relative:text" from="72.1pt,87.7pt" to="72.15pt,111.1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_x0000_s1077" type="#_x0000_t202" style="position:absolute;left:0;text-align:left;margin-left:18.1pt;margin-top:111.1pt;width:108pt;height:23.4pt;z-index:251679232;mso-position-horizontal-relative:text;mso-position-vertical-relative:text">
                  <v:textbox style="mso-next-textbox:#_x0000_s1077">
                    <w:txbxContent>
                      <w:p w:rsidR="00C407AD" w:rsidRDefault="00E17DE1" w:rsidP="00D57BD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制造部部长</w:t>
                        </w:r>
                      </w:p>
                      <w:p w:rsidR="00C407AD" w:rsidRDefault="00C407AD" w:rsidP="00D57BDC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_x0000_s1078" type="#_x0000_t202" style="position:absolute;left:0;text-align:left;margin-left:18.1pt;margin-top:15.5pt;width:107.9pt;height:23.25pt;z-index:251680256;mso-position-horizontal-relative:text;mso-position-vertical-relative:text">
                  <v:textbox style="mso-next-textbox:#_x0000_s1078">
                    <w:txbxContent>
                      <w:p w:rsidR="00C407AD" w:rsidRDefault="00C407AD" w:rsidP="00D57BD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检验人</w:t>
                        </w:r>
                      </w:p>
                      <w:p w:rsidR="00C407AD" w:rsidRPr="00796FE1" w:rsidRDefault="00C407AD" w:rsidP="00D57BDC"/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_x0000_s1079" type="#_x0000_t202" style="position:absolute;left:0;text-align:left;margin-left:18.1pt;margin-top:62.3pt;width:107.9pt;height:23.25pt;z-index:251681280;mso-position-horizontal-relative:text;mso-position-vertical-relative:text">
                  <v:textbox style="mso-next-textbox:#_x0000_s1079">
                    <w:txbxContent>
                      <w:p w:rsidR="00C407AD" w:rsidRDefault="00E17DE1" w:rsidP="00D57BD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生产负责人</w:t>
                        </w:r>
                      </w:p>
                      <w:p w:rsidR="00C407AD" w:rsidRDefault="00C407AD" w:rsidP="00D57BDC"/>
                    </w:txbxContent>
                  </v:textbox>
                </v:shape>
              </w:pict>
            </w:r>
          </w:p>
        </w:tc>
        <w:tc>
          <w:tcPr>
            <w:tcW w:w="2466" w:type="dxa"/>
            <w:vAlign w:val="center"/>
          </w:tcPr>
          <w:p w:rsidR="00D57BDC" w:rsidRDefault="00E17DE1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检验人</w:t>
            </w:r>
          </w:p>
        </w:tc>
        <w:tc>
          <w:tcPr>
            <w:tcW w:w="1038" w:type="dxa"/>
            <w:vAlign w:val="center"/>
          </w:tcPr>
          <w:p w:rsidR="00D57BDC" w:rsidRDefault="00D57BDC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04" w:type="dxa"/>
            <w:vAlign w:val="center"/>
          </w:tcPr>
          <w:p w:rsidR="00D57BDC" w:rsidRDefault="00D57BDC" w:rsidP="00A1265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  <w:r w:rsidR="00540EED">
              <w:rPr>
                <w:rFonts w:ascii="宋体" w:hAnsi="宋体" w:hint="eastAsia"/>
              </w:rPr>
              <w:t>检验记录，相应资料以附件形式上传</w:t>
            </w:r>
            <w:r w:rsidR="00DF6112">
              <w:rPr>
                <w:rFonts w:ascii="宋体" w:hAnsi="宋体" w:hint="eastAsia"/>
              </w:rPr>
              <w:t>。</w:t>
            </w:r>
          </w:p>
        </w:tc>
      </w:tr>
      <w:tr w:rsidR="00D57BDC" w:rsidTr="00282AED">
        <w:trPr>
          <w:trHeight w:val="990"/>
          <w:jc w:val="center"/>
        </w:trPr>
        <w:tc>
          <w:tcPr>
            <w:tcW w:w="3132" w:type="dxa"/>
            <w:vMerge/>
          </w:tcPr>
          <w:p w:rsidR="00D57BDC" w:rsidRDefault="00D57BDC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D57BDC" w:rsidRDefault="00E17DE1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生产负责人</w:t>
            </w:r>
          </w:p>
        </w:tc>
        <w:tc>
          <w:tcPr>
            <w:tcW w:w="1038" w:type="dxa"/>
            <w:vAlign w:val="center"/>
          </w:tcPr>
          <w:p w:rsidR="00D57BDC" w:rsidRDefault="00D57BDC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D57BDC" w:rsidRDefault="00D57BDC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E17DE1" w:rsidTr="00282AED">
        <w:trPr>
          <w:trHeight w:val="990"/>
          <w:jc w:val="center"/>
        </w:trPr>
        <w:tc>
          <w:tcPr>
            <w:tcW w:w="3132" w:type="dxa"/>
            <w:vMerge/>
          </w:tcPr>
          <w:p w:rsidR="00E17DE1" w:rsidRDefault="00E17DE1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E17DE1" w:rsidRDefault="00E17DE1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制造部部长</w:t>
            </w:r>
          </w:p>
        </w:tc>
        <w:tc>
          <w:tcPr>
            <w:tcW w:w="1038" w:type="dxa"/>
            <w:vAlign w:val="center"/>
          </w:tcPr>
          <w:p w:rsidR="00E17DE1" w:rsidRDefault="00E17DE1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E17DE1" w:rsidRDefault="00E17DE1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E17DE1" w:rsidTr="00282AED">
        <w:trPr>
          <w:trHeight w:val="990"/>
          <w:jc w:val="center"/>
        </w:trPr>
        <w:tc>
          <w:tcPr>
            <w:tcW w:w="3132" w:type="dxa"/>
            <w:vMerge/>
          </w:tcPr>
          <w:p w:rsidR="00E17DE1" w:rsidRDefault="00E17DE1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E17DE1" w:rsidRDefault="00E17DE1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分管领导</w:t>
            </w:r>
          </w:p>
        </w:tc>
        <w:tc>
          <w:tcPr>
            <w:tcW w:w="1038" w:type="dxa"/>
            <w:vAlign w:val="center"/>
          </w:tcPr>
          <w:p w:rsidR="00E17DE1" w:rsidRDefault="00E17DE1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E17DE1" w:rsidRPr="00E17DE1" w:rsidRDefault="00E17DE1" w:rsidP="00282AED">
            <w:pPr>
              <w:spacing w:line="360" w:lineRule="auto"/>
              <w:rPr>
                <w:rFonts w:ascii="宋体" w:hAnsi="宋体"/>
                <w:color w:val="FF0000"/>
              </w:rPr>
            </w:pPr>
            <w:r w:rsidRPr="00E17DE1">
              <w:rPr>
                <w:rFonts w:ascii="宋体" w:hAnsi="宋体" w:hint="eastAsia"/>
                <w:color w:val="FF0000"/>
              </w:rPr>
              <w:t>金额大于一万含一万需分管领导</w:t>
            </w:r>
          </w:p>
          <w:p w:rsidR="00E17DE1" w:rsidRDefault="00E17DE1" w:rsidP="00282AED">
            <w:pPr>
              <w:spacing w:line="360" w:lineRule="auto"/>
              <w:rPr>
                <w:rFonts w:ascii="宋体" w:hAnsi="宋体"/>
              </w:rPr>
            </w:pPr>
            <w:r w:rsidRPr="00E17DE1">
              <w:rPr>
                <w:rFonts w:ascii="宋体" w:hAnsi="宋体" w:hint="eastAsia"/>
                <w:color w:val="FF0000"/>
              </w:rPr>
              <w:t>小于则直接跳过此步骤</w:t>
            </w:r>
          </w:p>
        </w:tc>
      </w:tr>
      <w:tr w:rsidR="00E17DE1" w:rsidTr="00282AED">
        <w:trPr>
          <w:trHeight w:val="990"/>
          <w:jc w:val="center"/>
        </w:trPr>
        <w:tc>
          <w:tcPr>
            <w:tcW w:w="3132" w:type="dxa"/>
            <w:vMerge/>
          </w:tcPr>
          <w:p w:rsidR="00E17DE1" w:rsidRDefault="00E17DE1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E17DE1" w:rsidRPr="00E17DE1" w:rsidRDefault="00E17DE1" w:rsidP="00E17DE1">
            <w:pPr>
              <w:jc w:val="center"/>
            </w:pPr>
            <w:r>
              <w:rPr>
                <w:rFonts w:hint="eastAsia"/>
              </w:rPr>
              <w:t>仓库管理员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生产负责人</w:t>
            </w:r>
          </w:p>
        </w:tc>
        <w:tc>
          <w:tcPr>
            <w:tcW w:w="1038" w:type="dxa"/>
            <w:vAlign w:val="center"/>
          </w:tcPr>
          <w:p w:rsidR="00E17DE1" w:rsidRDefault="00E17DE1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04" w:type="dxa"/>
            <w:vAlign w:val="center"/>
          </w:tcPr>
          <w:p w:rsidR="00E17DE1" w:rsidRDefault="00E17DE1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E17DE1" w:rsidTr="00282AED">
        <w:trPr>
          <w:trHeight w:val="990"/>
          <w:jc w:val="center"/>
        </w:trPr>
        <w:tc>
          <w:tcPr>
            <w:tcW w:w="3132" w:type="dxa"/>
            <w:vMerge/>
          </w:tcPr>
          <w:p w:rsidR="00E17DE1" w:rsidRDefault="00E17DE1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E17DE1" w:rsidRDefault="00E17DE1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38" w:type="dxa"/>
            <w:vAlign w:val="center"/>
          </w:tcPr>
          <w:p w:rsidR="00E17DE1" w:rsidRDefault="00E17DE1" w:rsidP="00282AED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04" w:type="dxa"/>
            <w:vAlign w:val="center"/>
          </w:tcPr>
          <w:p w:rsidR="00E17DE1" w:rsidRDefault="00E17DE1" w:rsidP="00282AED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D57BDC" w:rsidRPr="00F402B4" w:rsidRDefault="00D57BDC" w:rsidP="00D57BDC">
      <w:pPr>
        <w:pStyle w:val="10"/>
        <w:ind w:left="840" w:firstLine="0"/>
        <w:rPr>
          <w:sz w:val="24"/>
          <w:szCs w:val="24"/>
        </w:rPr>
      </w:pPr>
    </w:p>
    <w:p w:rsidR="003C356D" w:rsidRDefault="003C356D" w:rsidP="001754AA">
      <w:pPr>
        <w:pStyle w:val="10"/>
        <w:numPr>
          <w:ilvl w:val="0"/>
          <w:numId w:val="13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>
        <w:rPr>
          <w:rFonts w:hint="eastAsia"/>
          <w:sz w:val="24"/>
          <w:szCs w:val="24"/>
        </w:rPr>
        <w:t>（</w:t>
      </w:r>
      <w:r w:rsidR="008B26B4">
        <w:rPr>
          <w:rFonts w:hint="eastAsia"/>
          <w:sz w:val="24"/>
          <w:szCs w:val="24"/>
        </w:rPr>
        <w:t>无</w:t>
      </w:r>
      <w:r>
        <w:rPr>
          <w:rFonts w:hint="eastAsia"/>
          <w:sz w:val="24"/>
          <w:szCs w:val="24"/>
        </w:rPr>
        <w:t>）</w:t>
      </w:r>
    </w:p>
    <w:p w:rsidR="003C356D" w:rsidRPr="003C356D" w:rsidRDefault="003C356D" w:rsidP="003C356D">
      <w:pPr>
        <w:pStyle w:val="10"/>
      </w:pPr>
    </w:p>
    <w:p w:rsidR="00597251" w:rsidRDefault="00597251" w:rsidP="00597251">
      <w:pPr>
        <w:pStyle w:val="4"/>
      </w:pPr>
      <w:bookmarkStart w:id="45" w:name="_Toc514148623"/>
      <w:r>
        <w:rPr>
          <w:rFonts w:hint="eastAsia"/>
        </w:rPr>
        <w:t>付款申请</w:t>
      </w:r>
      <w:bookmarkEnd w:id="45"/>
    </w:p>
    <w:p w:rsidR="00732AA2" w:rsidRDefault="00732AA2" w:rsidP="006960AE">
      <w:pPr>
        <w:pStyle w:val="10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E17DE1" w:rsidRDefault="00BE70E4" w:rsidP="006960AE">
      <w:pPr>
        <w:pStyle w:val="afa"/>
      </w:pPr>
      <w:r w:rsidRPr="00BE70E4">
        <w:rPr>
          <w:rFonts w:hint="eastAsia"/>
        </w:rPr>
        <w:t>付款申请由招采部具体出项合同采办负责人收集付款依据文件，以附件形式上传系统，同时维护基本信息并发起流程，内部流程审批完成后到财务部门确认，由财务部门人员登记凭证号后执行付款。实际付款情况由财务部在“付款登记”业务中操作。此业务在选择合同名称时自动带入合同基本信息，同时可以反查原合同的具体条款、文本内容。费用信息登记时需标明：含税金额、不含税含税金额，同时按费用类型进行分摊（土建安装、设计服务、材料设备、其他）。相关数据自动汇总至统计台账。</w:t>
      </w:r>
    </w:p>
    <w:p w:rsidR="00E17DE1" w:rsidRPr="00E17DE1" w:rsidRDefault="00E17DE1" w:rsidP="006960AE">
      <w:pPr>
        <w:pStyle w:val="afa"/>
        <w:rPr>
          <w:color w:val="FF0000"/>
        </w:rPr>
      </w:pPr>
      <w:r>
        <w:rPr>
          <w:rFonts w:hint="eastAsia"/>
          <w:color w:val="FF0000"/>
        </w:rPr>
        <w:t>备注：</w:t>
      </w:r>
      <w:r w:rsidRPr="00E17DE1">
        <w:rPr>
          <w:rFonts w:hint="eastAsia"/>
          <w:color w:val="FF0000"/>
        </w:rPr>
        <w:t>制造部需关联调试完工单</w:t>
      </w:r>
    </w:p>
    <w:p w:rsidR="00BE70E4" w:rsidRPr="00383AAC" w:rsidRDefault="00BE70E4" w:rsidP="006960AE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BE70E4" w:rsidTr="00282AED">
        <w:tc>
          <w:tcPr>
            <w:tcW w:w="1526" w:type="dxa"/>
            <w:shd w:val="clear" w:color="auto" w:fill="C6D9F1" w:themeFill="text2" w:themeFillTint="33"/>
          </w:tcPr>
          <w:p w:rsidR="00BE70E4" w:rsidRPr="00E312F9" w:rsidRDefault="00BE70E4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BE70E4" w:rsidRPr="00E312F9" w:rsidRDefault="00BE70E4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BE70E4" w:rsidRPr="00E312F9" w:rsidRDefault="00BE70E4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BE70E4" w:rsidRPr="00E312F9" w:rsidRDefault="00BE70E4" w:rsidP="00282AED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BE70E4" w:rsidRPr="00E312F9" w:rsidRDefault="00BE70E4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BE70E4" w:rsidTr="00282AED">
        <w:tc>
          <w:tcPr>
            <w:tcW w:w="1526" w:type="dxa"/>
            <w:shd w:val="clear" w:color="auto" w:fill="C6D9F1" w:themeFill="text2" w:themeFillTint="33"/>
          </w:tcPr>
          <w:p w:rsidR="00BE70E4" w:rsidRPr="00A141F5" w:rsidRDefault="00BE70E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lastRenderedPageBreak/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E70E4" w:rsidTr="00282AED">
        <w:tc>
          <w:tcPr>
            <w:tcW w:w="1526" w:type="dxa"/>
            <w:vMerge w:val="restart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E70E4" w:rsidRPr="00A141F5" w:rsidRDefault="002536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申请编号</w:t>
            </w:r>
          </w:p>
        </w:tc>
        <w:tc>
          <w:tcPr>
            <w:tcW w:w="1230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E70E4" w:rsidTr="00282AED">
        <w:tc>
          <w:tcPr>
            <w:tcW w:w="1526" w:type="dxa"/>
            <w:vMerge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E70E4" w:rsidRPr="00A141F5" w:rsidRDefault="00BE70E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标题</w:t>
            </w:r>
          </w:p>
        </w:tc>
        <w:tc>
          <w:tcPr>
            <w:tcW w:w="1230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可根据规则自动生成</w:t>
            </w:r>
          </w:p>
        </w:tc>
      </w:tr>
      <w:tr w:rsidR="00BE70E4" w:rsidTr="00282AED">
        <w:tc>
          <w:tcPr>
            <w:tcW w:w="1526" w:type="dxa"/>
            <w:vMerge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审批状态</w:t>
            </w:r>
          </w:p>
        </w:tc>
        <w:tc>
          <w:tcPr>
            <w:tcW w:w="1230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根据审批流转自动更新</w:t>
            </w:r>
          </w:p>
        </w:tc>
      </w:tr>
      <w:tr w:rsidR="00BE70E4" w:rsidTr="00282AED">
        <w:tc>
          <w:tcPr>
            <w:tcW w:w="1526" w:type="dxa"/>
            <w:vMerge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工程名称</w:t>
            </w:r>
          </w:p>
        </w:tc>
        <w:tc>
          <w:tcPr>
            <w:tcW w:w="1230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</w:t>
            </w:r>
          </w:p>
        </w:tc>
      </w:tr>
      <w:tr w:rsidR="00BE70E4" w:rsidTr="00282AED">
        <w:tc>
          <w:tcPr>
            <w:tcW w:w="1526" w:type="dxa"/>
            <w:vMerge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E70E4" w:rsidRPr="00A141F5" w:rsidRDefault="002536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合同名称</w:t>
            </w:r>
          </w:p>
        </w:tc>
        <w:tc>
          <w:tcPr>
            <w:tcW w:w="1230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时间控件</w:t>
            </w:r>
          </w:p>
        </w:tc>
        <w:tc>
          <w:tcPr>
            <w:tcW w:w="2714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E70E4" w:rsidTr="00282AED">
        <w:tc>
          <w:tcPr>
            <w:tcW w:w="1526" w:type="dxa"/>
            <w:vMerge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E70E4" w:rsidRDefault="002536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对方单位</w:t>
            </w:r>
          </w:p>
        </w:tc>
        <w:tc>
          <w:tcPr>
            <w:tcW w:w="1230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E70E4" w:rsidTr="00282AED">
        <w:tc>
          <w:tcPr>
            <w:tcW w:w="1526" w:type="dxa"/>
            <w:vMerge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E70E4" w:rsidRPr="00A141F5" w:rsidRDefault="002536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合同编号</w:t>
            </w:r>
          </w:p>
        </w:tc>
        <w:tc>
          <w:tcPr>
            <w:tcW w:w="1230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E70E4" w:rsidTr="00282AED">
        <w:tc>
          <w:tcPr>
            <w:tcW w:w="1526" w:type="dxa"/>
            <w:vMerge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E70E4" w:rsidRDefault="002536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款项类别</w:t>
            </w:r>
          </w:p>
        </w:tc>
        <w:tc>
          <w:tcPr>
            <w:tcW w:w="1230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E70E4" w:rsidTr="00282AED">
        <w:tc>
          <w:tcPr>
            <w:tcW w:w="1526" w:type="dxa"/>
            <w:vMerge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E70E4" w:rsidRDefault="002536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申请支付金额</w:t>
            </w:r>
          </w:p>
        </w:tc>
        <w:tc>
          <w:tcPr>
            <w:tcW w:w="1230" w:type="dxa"/>
          </w:tcPr>
          <w:p w:rsidR="00BE70E4" w:rsidRDefault="00F45A3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8125BC" w:rsidTr="00282AED">
        <w:tc>
          <w:tcPr>
            <w:tcW w:w="1526" w:type="dxa"/>
            <w:vMerge/>
          </w:tcPr>
          <w:p w:rsidR="008125BC" w:rsidRDefault="008125BC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8125BC" w:rsidRDefault="008125B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审定支付金额</w:t>
            </w:r>
          </w:p>
        </w:tc>
        <w:tc>
          <w:tcPr>
            <w:tcW w:w="1230" w:type="dxa"/>
          </w:tcPr>
          <w:p w:rsidR="008125BC" w:rsidRDefault="00F45A3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8125BC" w:rsidRDefault="00E560F1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8125BC" w:rsidRDefault="008125BC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E70E4" w:rsidTr="00282AED">
        <w:tc>
          <w:tcPr>
            <w:tcW w:w="1526" w:type="dxa"/>
            <w:vMerge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E70E4" w:rsidRDefault="002536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E70E4" w:rsidTr="00282AED">
        <w:tc>
          <w:tcPr>
            <w:tcW w:w="1526" w:type="dxa"/>
            <w:vMerge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E70E4" w:rsidRPr="00A141F5" w:rsidRDefault="00BE70E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E70E4" w:rsidTr="00282AED">
        <w:tc>
          <w:tcPr>
            <w:tcW w:w="1526" w:type="dxa"/>
            <w:vMerge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BE70E4" w:rsidRPr="00A141F5" w:rsidRDefault="00BE70E4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BE70E4" w:rsidRDefault="00BE70E4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8125BC" w:rsidRPr="00383AAC" w:rsidRDefault="008125BC" w:rsidP="008125BC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BE70E4" w:rsidRDefault="00AD3BEB" w:rsidP="00BE70E4">
      <w:pPr>
        <w:pStyle w:val="10"/>
        <w:ind w:left="84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85337" cy="418744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782" cy="422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9E1" w:rsidRDefault="00A819E1" w:rsidP="00BE70E4">
      <w:pPr>
        <w:pStyle w:val="10"/>
        <w:ind w:left="840" w:firstLine="0"/>
        <w:rPr>
          <w:sz w:val="24"/>
          <w:szCs w:val="24"/>
        </w:rPr>
      </w:pPr>
    </w:p>
    <w:p w:rsidR="008E0A2E" w:rsidRPr="00F424DC" w:rsidRDefault="008E0A2E" w:rsidP="00BE70E4">
      <w:pPr>
        <w:pStyle w:val="10"/>
        <w:ind w:left="840" w:firstLine="0"/>
        <w:rPr>
          <w:sz w:val="24"/>
          <w:szCs w:val="24"/>
        </w:rPr>
      </w:pPr>
    </w:p>
    <w:p w:rsidR="00732AA2" w:rsidRDefault="00732AA2" w:rsidP="001754AA">
      <w:pPr>
        <w:pStyle w:val="10"/>
        <w:numPr>
          <w:ilvl w:val="0"/>
          <w:numId w:val="14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32"/>
        <w:gridCol w:w="2466"/>
        <w:gridCol w:w="1038"/>
        <w:gridCol w:w="1804"/>
      </w:tblGrid>
      <w:tr w:rsidR="00C74B8A" w:rsidTr="00282AED">
        <w:trPr>
          <w:trHeight w:val="640"/>
          <w:jc w:val="center"/>
        </w:trPr>
        <w:tc>
          <w:tcPr>
            <w:tcW w:w="3132" w:type="dxa"/>
            <w:vAlign w:val="center"/>
          </w:tcPr>
          <w:p w:rsidR="00C74B8A" w:rsidRDefault="00C74B8A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66" w:type="dxa"/>
            <w:vAlign w:val="center"/>
          </w:tcPr>
          <w:p w:rsidR="00C74B8A" w:rsidRDefault="00C74B8A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38" w:type="dxa"/>
            <w:vAlign w:val="center"/>
          </w:tcPr>
          <w:p w:rsidR="00C74B8A" w:rsidRDefault="00C74B8A" w:rsidP="00282AED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04" w:type="dxa"/>
            <w:vAlign w:val="center"/>
          </w:tcPr>
          <w:p w:rsidR="00C74B8A" w:rsidRDefault="00C74B8A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C74B8A" w:rsidTr="00282AED">
        <w:trPr>
          <w:trHeight w:val="994"/>
          <w:jc w:val="center"/>
        </w:trPr>
        <w:tc>
          <w:tcPr>
            <w:tcW w:w="3132" w:type="dxa"/>
            <w:vMerge w:val="restart"/>
          </w:tcPr>
          <w:p w:rsidR="00C74B8A" w:rsidRDefault="0093293E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 id="_x0000_s1085" type="#_x0000_t202" style="position:absolute;left:0;text-align:left;margin-left:18pt;margin-top:157.8pt;width:108pt;height:23.4pt;z-index:251688448;mso-position-horizontal-relative:text;mso-position-vertical-relative:text">
                  <v:textbox style="mso-next-textbox:#_x0000_s1085">
                    <w:txbxContent>
                      <w:p w:rsidR="00C407AD" w:rsidRDefault="008219D4" w:rsidP="00A819E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  <w:p w:rsidR="00C407AD" w:rsidRDefault="00C407AD" w:rsidP="00A819E1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086" style="position:absolute;left:0;text-align:left;z-index:251689472;mso-position-horizontal-relative:text;mso-position-vertical-relative:text" from="71.95pt,134.45pt" to="1in,157.85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_x0000_s1080" style="position:absolute;left:0;text-align:left;z-index:251683328;mso-position-horizontal-relative:text;mso-position-vertical-relative:text" from="1in,40.1pt" to="72.05pt,63.5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_x0000_s1081" style="position:absolute;left:0;text-align:left;z-index:251684352;mso-position-horizontal-relative:text;mso-position-vertical-relative:text" from="72.1pt,87.7pt" to="72.15pt,111.1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_x0000_s1082" type="#_x0000_t202" style="position:absolute;left:0;text-align:left;margin-left:18.1pt;margin-top:111.1pt;width:108pt;height:23.4pt;z-index:251685376;mso-position-horizontal-relative:text;mso-position-vertical-relative:text">
                  <v:textbox style="mso-next-textbox:#_x0000_s1082">
                    <w:txbxContent>
                      <w:p w:rsidR="00C407AD" w:rsidRDefault="00C407AD" w:rsidP="00C74B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合同部</w:t>
                        </w:r>
                        <w:r w:rsidR="008219D4">
                          <w:rPr>
                            <w:rFonts w:hint="eastAsia"/>
                          </w:rPr>
                          <w:t>专员</w:t>
                        </w:r>
                      </w:p>
                      <w:p w:rsidR="00C407AD" w:rsidRDefault="00C407AD" w:rsidP="00C74B8A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_x0000_s1083" type="#_x0000_t202" style="position:absolute;left:0;text-align:left;margin-left:18.1pt;margin-top:15.5pt;width:107.9pt;height:23.25pt;z-index:251686400;mso-position-horizontal-relative:text;mso-position-vertical-relative:text">
                  <v:textbox style="mso-next-textbox:#_x0000_s1083">
                    <w:txbxContent>
                      <w:p w:rsidR="00C407AD" w:rsidRDefault="00C407AD" w:rsidP="00C74B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申请人</w:t>
                        </w:r>
                      </w:p>
                      <w:p w:rsidR="00C407AD" w:rsidRPr="00796FE1" w:rsidRDefault="00C407AD" w:rsidP="00C74B8A"/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_x0000_s1084" type="#_x0000_t202" style="position:absolute;left:0;text-align:left;margin-left:18.1pt;margin-top:62.3pt;width:107.9pt;height:23.25pt;z-index:251687424;mso-position-horizontal-relative:text;mso-position-vertical-relative:text">
                  <v:textbox style="mso-next-textbox:#_x0000_s1084">
                    <w:txbxContent>
                      <w:p w:rsidR="00C407AD" w:rsidRDefault="008219D4" w:rsidP="00C74B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制造部部长</w:t>
                        </w:r>
                      </w:p>
                      <w:p w:rsidR="00C407AD" w:rsidRDefault="00C407AD" w:rsidP="00C74B8A"/>
                    </w:txbxContent>
                  </v:textbox>
                </v:shape>
              </w:pict>
            </w:r>
          </w:p>
        </w:tc>
        <w:tc>
          <w:tcPr>
            <w:tcW w:w="2466" w:type="dxa"/>
            <w:vAlign w:val="center"/>
          </w:tcPr>
          <w:p w:rsidR="00C74B8A" w:rsidRDefault="00C74B8A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制造部全部人员</w:t>
            </w:r>
          </w:p>
        </w:tc>
        <w:tc>
          <w:tcPr>
            <w:tcW w:w="1038" w:type="dxa"/>
            <w:vAlign w:val="center"/>
          </w:tcPr>
          <w:p w:rsidR="00C74B8A" w:rsidRDefault="00C74B8A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04" w:type="dxa"/>
            <w:vAlign w:val="center"/>
          </w:tcPr>
          <w:p w:rsidR="00C74B8A" w:rsidRDefault="00430F4A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提交付款申请，需关联调试完工单</w:t>
            </w:r>
            <w:r w:rsidR="00A819E1">
              <w:rPr>
                <w:rFonts w:ascii="宋体" w:hAnsi="宋体" w:hint="eastAsia"/>
              </w:rPr>
              <w:t>。</w:t>
            </w:r>
          </w:p>
        </w:tc>
      </w:tr>
      <w:tr w:rsidR="00C74B8A" w:rsidTr="00282AED">
        <w:trPr>
          <w:trHeight w:val="990"/>
          <w:jc w:val="center"/>
        </w:trPr>
        <w:tc>
          <w:tcPr>
            <w:tcW w:w="3132" w:type="dxa"/>
            <w:vMerge/>
          </w:tcPr>
          <w:p w:rsidR="00C74B8A" w:rsidRDefault="00C74B8A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C74B8A" w:rsidRDefault="00C74B8A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</w:t>
            </w:r>
            <w:r w:rsidR="008219D4">
              <w:rPr>
                <w:rFonts w:ascii="宋体" w:hAnsi="宋体" w:hint="eastAsia"/>
              </w:rPr>
              <w:t>部长</w:t>
            </w:r>
          </w:p>
        </w:tc>
        <w:tc>
          <w:tcPr>
            <w:tcW w:w="1038" w:type="dxa"/>
            <w:vAlign w:val="center"/>
          </w:tcPr>
          <w:p w:rsidR="00C74B8A" w:rsidRDefault="00C74B8A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C74B8A" w:rsidRDefault="00C74B8A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819E1" w:rsidTr="00282AED">
        <w:trPr>
          <w:trHeight w:val="990"/>
          <w:jc w:val="center"/>
        </w:trPr>
        <w:tc>
          <w:tcPr>
            <w:tcW w:w="3132" w:type="dxa"/>
            <w:vMerge/>
          </w:tcPr>
          <w:p w:rsidR="00A819E1" w:rsidRDefault="00A819E1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A819E1" w:rsidRDefault="00A819E1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合同部</w:t>
            </w:r>
            <w:r w:rsidR="008219D4">
              <w:rPr>
                <w:rFonts w:ascii="宋体" w:hAnsi="宋体" w:hint="eastAsia"/>
              </w:rPr>
              <w:t>付款专员</w:t>
            </w:r>
          </w:p>
        </w:tc>
        <w:tc>
          <w:tcPr>
            <w:tcW w:w="1038" w:type="dxa"/>
            <w:vAlign w:val="center"/>
          </w:tcPr>
          <w:p w:rsidR="00A819E1" w:rsidRDefault="00A819E1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A819E1" w:rsidRDefault="00A819E1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819E1" w:rsidTr="00282AED">
        <w:trPr>
          <w:trHeight w:val="990"/>
          <w:jc w:val="center"/>
        </w:trPr>
        <w:tc>
          <w:tcPr>
            <w:tcW w:w="3132" w:type="dxa"/>
            <w:vMerge/>
          </w:tcPr>
          <w:p w:rsidR="00A819E1" w:rsidRDefault="00A819E1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A819E1" w:rsidRDefault="00A819E1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38" w:type="dxa"/>
            <w:vAlign w:val="center"/>
          </w:tcPr>
          <w:p w:rsidR="00A819E1" w:rsidRDefault="00A819E1" w:rsidP="00282AED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04" w:type="dxa"/>
            <w:vAlign w:val="center"/>
          </w:tcPr>
          <w:p w:rsidR="00A819E1" w:rsidRDefault="00A819E1" w:rsidP="00282AED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C74B8A" w:rsidRPr="00C74B8A" w:rsidRDefault="00C74B8A" w:rsidP="00C74B8A">
      <w:pPr>
        <w:pStyle w:val="10"/>
        <w:ind w:left="840" w:firstLine="0"/>
        <w:rPr>
          <w:sz w:val="24"/>
          <w:szCs w:val="24"/>
        </w:rPr>
      </w:pPr>
    </w:p>
    <w:p w:rsidR="00732AA2" w:rsidRDefault="00732AA2" w:rsidP="001754AA">
      <w:pPr>
        <w:pStyle w:val="10"/>
        <w:numPr>
          <w:ilvl w:val="0"/>
          <w:numId w:val="14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 w:rsidR="00735A53">
        <w:rPr>
          <w:rFonts w:hint="eastAsia"/>
          <w:sz w:val="24"/>
          <w:szCs w:val="24"/>
        </w:rPr>
        <w:t>无</w:t>
      </w:r>
    </w:p>
    <w:p w:rsidR="00732AA2" w:rsidRPr="00732AA2" w:rsidRDefault="00732AA2" w:rsidP="00732AA2">
      <w:pPr>
        <w:pStyle w:val="10"/>
      </w:pPr>
    </w:p>
    <w:p w:rsidR="00597251" w:rsidRDefault="00597251" w:rsidP="00597251">
      <w:pPr>
        <w:pStyle w:val="4"/>
      </w:pPr>
      <w:bookmarkStart w:id="46" w:name="_Toc514148624"/>
      <w:r>
        <w:rPr>
          <w:rFonts w:hint="eastAsia"/>
        </w:rPr>
        <w:t>员工考勤</w:t>
      </w:r>
      <w:bookmarkEnd w:id="46"/>
    </w:p>
    <w:p w:rsidR="00F51679" w:rsidRDefault="00F51679" w:rsidP="006960AE">
      <w:pPr>
        <w:pStyle w:val="10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B10319" w:rsidRDefault="00B10319" w:rsidP="006960AE">
      <w:pPr>
        <w:pStyle w:val="afa"/>
      </w:pPr>
      <w:r>
        <w:rPr>
          <w:rFonts w:hint="eastAsia"/>
        </w:rPr>
        <w:t>员工考勤。考勤管理员每天记录员工当日考勤，考勤分，早、中、晚、加班、休假等等。月末自动统计汇总并发起审批，由部门负责人申请确认。</w:t>
      </w:r>
    </w:p>
    <w:p w:rsidR="00EE0A14" w:rsidRPr="00EE0A14" w:rsidRDefault="00EC7244" w:rsidP="006960AE">
      <w:pPr>
        <w:pStyle w:val="afa"/>
        <w:rPr>
          <w:color w:val="FF0000"/>
        </w:rPr>
      </w:pPr>
      <w:r>
        <w:rPr>
          <w:rFonts w:hint="eastAsia"/>
          <w:color w:val="FF0000"/>
        </w:rPr>
        <w:t>注：该功能在综合管理</w:t>
      </w:r>
      <w:r>
        <w:rPr>
          <w:rFonts w:hint="eastAsia"/>
          <w:color w:val="FF0000"/>
        </w:rPr>
        <w:t>-</w:t>
      </w:r>
      <w:r w:rsidR="00EE0A14" w:rsidRPr="00EE0A14">
        <w:rPr>
          <w:rFonts w:hint="eastAsia"/>
          <w:color w:val="FF0000"/>
        </w:rPr>
        <w:t>考勤管理中操作。</w:t>
      </w:r>
    </w:p>
    <w:p w:rsidR="00644198" w:rsidRPr="00383AAC" w:rsidRDefault="00644198" w:rsidP="006960AE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644198" w:rsidTr="00282AED">
        <w:tc>
          <w:tcPr>
            <w:tcW w:w="1526" w:type="dxa"/>
            <w:shd w:val="clear" w:color="auto" w:fill="C6D9F1" w:themeFill="text2" w:themeFillTint="33"/>
          </w:tcPr>
          <w:p w:rsidR="00644198" w:rsidRPr="00E312F9" w:rsidRDefault="00644198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644198" w:rsidRPr="00E312F9" w:rsidRDefault="00644198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644198" w:rsidRPr="00E312F9" w:rsidRDefault="00644198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644198" w:rsidRPr="00E312F9" w:rsidRDefault="00644198" w:rsidP="00282AED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644198" w:rsidRPr="00E312F9" w:rsidRDefault="00644198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644198" w:rsidTr="00282AED">
        <w:tc>
          <w:tcPr>
            <w:tcW w:w="1526" w:type="dxa"/>
            <w:shd w:val="clear" w:color="auto" w:fill="C6D9F1" w:themeFill="text2" w:themeFillTint="33"/>
          </w:tcPr>
          <w:p w:rsidR="00644198" w:rsidRPr="00A141F5" w:rsidRDefault="00644198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44198" w:rsidTr="00282AED">
        <w:tc>
          <w:tcPr>
            <w:tcW w:w="1526" w:type="dxa"/>
            <w:vMerge w:val="restart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44198" w:rsidRDefault="00BD2C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考勤</w:t>
            </w:r>
            <w:r w:rsidR="00644198">
              <w:rPr>
                <w:rFonts w:ascii="宋体" w:hAnsi="宋体" w:hint="eastAsia"/>
                <w:b/>
                <w:sz w:val="24"/>
              </w:rPr>
              <w:t>状态</w:t>
            </w:r>
          </w:p>
        </w:tc>
        <w:tc>
          <w:tcPr>
            <w:tcW w:w="1230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44198" w:rsidTr="00282AED">
        <w:tc>
          <w:tcPr>
            <w:tcW w:w="1526" w:type="dxa"/>
            <w:vMerge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44198" w:rsidRDefault="00BD2C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考勤时间</w:t>
            </w:r>
          </w:p>
        </w:tc>
        <w:tc>
          <w:tcPr>
            <w:tcW w:w="1230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44198" w:rsidTr="00282AED">
        <w:tc>
          <w:tcPr>
            <w:tcW w:w="1526" w:type="dxa"/>
            <w:vMerge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44198" w:rsidRPr="00A141F5" w:rsidRDefault="00BD2C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考勤部门</w:t>
            </w:r>
          </w:p>
        </w:tc>
        <w:tc>
          <w:tcPr>
            <w:tcW w:w="1230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44198" w:rsidTr="00282AED">
        <w:tc>
          <w:tcPr>
            <w:tcW w:w="1526" w:type="dxa"/>
            <w:vMerge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44198" w:rsidRDefault="00BD2C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姓名</w:t>
            </w:r>
          </w:p>
        </w:tc>
        <w:tc>
          <w:tcPr>
            <w:tcW w:w="1230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44198" w:rsidTr="00282AED">
        <w:tc>
          <w:tcPr>
            <w:tcW w:w="1526" w:type="dxa"/>
            <w:vMerge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44198" w:rsidRDefault="00BD2C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工号</w:t>
            </w:r>
          </w:p>
        </w:tc>
        <w:tc>
          <w:tcPr>
            <w:tcW w:w="1230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数值型</w:t>
            </w:r>
          </w:p>
        </w:tc>
        <w:tc>
          <w:tcPr>
            <w:tcW w:w="1686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44198" w:rsidTr="00282AED">
        <w:tc>
          <w:tcPr>
            <w:tcW w:w="1526" w:type="dxa"/>
            <w:vMerge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44198" w:rsidRDefault="00BD2C5C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考勤</w:t>
            </w:r>
          </w:p>
        </w:tc>
        <w:tc>
          <w:tcPr>
            <w:tcW w:w="1230" w:type="dxa"/>
          </w:tcPr>
          <w:p w:rsidR="00644198" w:rsidRDefault="00BD2C5C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644198" w:rsidRDefault="00BD2C5C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下拉框</w:t>
            </w:r>
          </w:p>
        </w:tc>
        <w:tc>
          <w:tcPr>
            <w:tcW w:w="2714" w:type="dxa"/>
          </w:tcPr>
          <w:p w:rsidR="00644198" w:rsidRDefault="00BD2C5C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信息来源基础数据。类型：早、中、晚、休假、加班。</w:t>
            </w:r>
          </w:p>
        </w:tc>
      </w:tr>
      <w:tr w:rsidR="00644198" w:rsidTr="00282AED">
        <w:tc>
          <w:tcPr>
            <w:tcW w:w="1526" w:type="dxa"/>
            <w:vMerge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44198" w:rsidTr="00282AED">
        <w:tc>
          <w:tcPr>
            <w:tcW w:w="1526" w:type="dxa"/>
            <w:vMerge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44198" w:rsidRPr="00A141F5" w:rsidRDefault="00644198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644198" w:rsidTr="00282AED">
        <w:tc>
          <w:tcPr>
            <w:tcW w:w="1526" w:type="dxa"/>
            <w:vMerge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644198" w:rsidRPr="00A141F5" w:rsidRDefault="00644198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644198" w:rsidRDefault="00644198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644198" w:rsidRPr="00383AAC" w:rsidRDefault="00644198" w:rsidP="006960AE">
      <w:pPr>
        <w:pStyle w:val="af7"/>
        <w:numPr>
          <w:ilvl w:val="0"/>
          <w:numId w:val="5"/>
        </w:numPr>
        <w:spacing w:line="360" w:lineRule="auto"/>
        <w:ind w:left="902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644198" w:rsidRDefault="00BD2C5C" w:rsidP="00B10319">
      <w:pPr>
        <w:pStyle w:val="10"/>
        <w:ind w:left="84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71858" cy="75004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542" cy="76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758" w:rsidRPr="00F424DC" w:rsidRDefault="00194758" w:rsidP="00B10319">
      <w:pPr>
        <w:pStyle w:val="10"/>
        <w:ind w:left="840" w:firstLine="0"/>
        <w:rPr>
          <w:sz w:val="24"/>
          <w:szCs w:val="24"/>
        </w:rPr>
      </w:pPr>
    </w:p>
    <w:p w:rsidR="00F51679" w:rsidRDefault="00F51679" w:rsidP="006960AE">
      <w:pPr>
        <w:pStyle w:val="10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32"/>
        <w:gridCol w:w="2466"/>
        <w:gridCol w:w="1038"/>
        <w:gridCol w:w="1804"/>
      </w:tblGrid>
      <w:tr w:rsidR="009E1179" w:rsidTr="00282AED">
        <w:trPr>
          <w:trHeight w:val="640"/>
          <w:jc w:val="center"/>
        </w:trPr>
        <w:tc>
          <w:tcPr>
            <w:tcW w:w="3132" w:type="dxa"/>
            <w:vAlign w:val="center"/>
          </w:tcPr>
          <w:p w:rsidR="009E1179" w:rsidRDefault="009E1179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66" w:type="dxa"/>
            <w:vAlign w:val="center"/>
          </w:tcPr>
          <w:p w:rsidR="009E1179" w:rsidRDefault="009E1179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38" w:type="dxa"/>
            <w:vAlign w:val="center"/>
          </w:tcPr>
          <w:p w:rsidR="009E1179" w:rsidRDefault="009E1179" w:rsidP="00282AED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04" w:type="dxa"/>
            <w:vAlign w:val="center"/>
          </w:tcPr>
          <w:p w:rsidR="009E1179" w:rsidRDefault="009E1179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9E1179" w:rsidTr="00282AED">
        <w:trPr>
          <w:trHeight w:val="994"/>
          <w:jc w:val="center"/>
        </w:trPr>
        <w:tc>
          <w:tcPr>
            <w:tcW w:w="3132" w:type="dxa"/>
            <w:vMerge w:val="restart"/>
          </w:tcPr>
          <w:p w:rsidR="009E1179" w:rsidRDefault="0093293E" w:rsidP="00282AED">
            <w:pPr>
              <w:spacing w:line="360" w:lineRule="auto"/>
              <w:rPr>
                <w:rFonts w:ascii="宋体" w:hAnsi="宋体"/>
              </w:rPr>
            </w:pPr>
            <w:r w:rsidRPr="0093293E">
              <w:rPr>
                <w:rFonts w:ascii="宋体" w:hAnsi="宋体"/>
                <w:lang w:val="zh-CN"/>
              </w:rPr>
              <w:pict>
                <v:line id="_x0000_s1091" style="position:absolute;left:0;text-align:left;z-index:251695616;mso-position-horizontal-relative:text;mso-position-vertical-relative:text" from="1in,40.1pt" to="72.05pt,63.5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_x0000_s1092" style="position:absolute;left:0;text-align:left;z-index:251696640;mso-position-horizontal-relative:text;mso-position-vertical-relative:text" from="72.1pt,87.7pt" to="72.15pt,111.1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_x0000_s1093" type="#_x0000_t202" style="position:absolute;left:0;text-align:left;margin-left:18.1pt;margin-top:111.1pt;width:108pt;height:23.4pt;z-index:251697664;mso-position-horizontal-relative:text;mso-position-vertical-relative:text">
                  <v:textbox style="mso-next-textbox:#_x0000_s1093">
                    <w:txbxContent>
                      <w:p w:rsidR="00C407AD" w:rsidRDefault="00C407AD" w:rsidP="009E117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  <w:p w:rsidR="00C407AD" w:rsidRDefault="00C407AD" w:rsidP="009E1179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_x0000_s1094" type="#_x0000_t202" style="position:absolute;left:0;text-align:left;margin-left:18.1pt;margin-top:15.5pt;width:107.9pt;height:23.25pt;z-index:251698688;mso-position-horizontal-relative:text;mso-position-vertical-relative:text">
                  <v:textbox style="mso-next-textbox:#_x0000_s1094">
                    <w:txbxContent>
                      <w:p w:rsidR="00C407AD" w:rsidRDefault="00C407AD" w:rsidP="009E117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考勤管理员</w:t>
                        </w:r>
                      </w:p>
                      <w:p w:rsidR="00C407AD" w:rsidRPr="00796FE1" w:rsidRDefault="00C407AD" w:rsidP="009E1179"/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_x0000_s1095" type="#_x0000_t202" style="position:absolute;left:0;text-align:left;margin-left:18.1pt;margin-top:62.3pt;width:107.9pt;height:23.25pt;z-index:251699712;mso-position-horizontal-relative:text;mso-position-vertical-relative:text">
                  <v:textbox style="mso-next-textbox:#_x0000_s1095">
                    <w:txbxContent>
                      <w:p w:rsidR="00C407AD" w:rsidRDefault="00C407AD" w:rsidP="009E117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部门负责人</w:t>
                        </w:r>
                      </w:p>
                      <w:p w:rsidR="00C407AD" w:rsidRDefault="00C407AD" w:rsidP="009E1179"/>
                    </w:txbxContent>
                  </v:textbox>
                </v:shape>
              </w:pict>
            </w:r>
          </w:p>
        </w:tc>
        <w:tc>
          <w:tcPr>
            <w:tcW w:w="2466" w:type="dxa"/>
            <w:vAlign w:val="center"/>
          </w:tcPr>
          <w:p w:rsidR="009E1179" w:rsidRDefault="009E1179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考勤管理员</w:t>
            </w:r>
          </w:p>
        </w:tc>
        <w:tc>
          <w:tcPr>
            <w:tcW w:w="1038" w:type="dxa"/>
            <w:vAlign w:val="center"/>
          </w:tcPr>
          <w:p w:rsidR="009E1179" w:rsidRDefault="009E1179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04" w:type="dxa"/>
            <w:vAlign w:val="center"/>
          </w:tcPr>
          <w:p w:rsidR="009E1179" w:rsidRDefault="009E1179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系统月末自动汇总，考勤管理员将汇总当月考勤提交至部门负责人审批确认</w:t>
            </w:r>
          </w:p>
        </w:tc>
      </w:tr>
      <w:tr w:rsidR="009E1179" w:rsidTr="00282AED">
        <w:trPr>
          <w:trHeight w:val="990"/>
          <w:jc w:val="center"/>
        </w:trPr>
        <w:tc>
          <w:tcPr>
            <w:tcW w:w="3132" w:type="dxa"/>
            <w:vMerge/>
          </w:tcPr>
          <w:p w:rsidR="009E1179" w:rsidRDefault="009E1179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9E1179" w:rsidRDefault="009E1179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制造部负责人</w:t>
            </w:r>
          </w:p>
        </w:tc>
        <w:tc>
          <w:tcPr>
            <w:tcW w:w="1038" w:type="dxa"/>
            <w:vAlign w:val="center"/>
          </w:tcPr>
          <w:p w:rsidR="009E1179" w:rsidRDefault="009E1179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9E1179" w:rsidRDefault="009E1179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9E1179" w:rsidTr="00282AED">
        <w:trPr>
          <w:trHeight w:val="990"/>
          <w:jc w:val="center"/>
        </w:trPr>
        <w:tc>
          <w:tcPr>
            <w:tcW w:w="3132" w:type="dxa"/>
            <w:vMerge/>
          </w:tcPr>
          <w:p w:rsidR="009E1179" w:rsidRDefault="009E1179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9E1179" w:rsidRDefault="009E1179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38" w:type="dxa"/>
            <w:vAlign w:val="center"/>
          </w:tcPr>
          <w:p w:rsidR="009E1179" w:rsidRDefault="009E1179" w:rsidP="00282AED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04" w:type="dxa"/>
            <w:vAlign w:val="center"/>
          </w:tcPr>
          <w:p w:rsidR="009E1179" w:rsidRDefault="009E1179" w:rsidP="00282AED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9E1179" w:rsidRPr="00F402B4" w:rsidRDefault="009E1179" w:rsidP="009E1179">
      <w:pPr>
        <w:pStyle w:val="10"/>
        <w:ind w:left="840" w:firstLine="0"/>
        <w:rPr>
          <w:sz w:val="24"/>
          <w:szCs w:val="24"/>
        </w:rPr>
      </w:pPr>
    </w:p>
    <w:p w:rsidR="00F51679" w:rsidRDefault="00F51679" w:rsidP="001754AA">
      <w:pPr>
        <w:pStyle w:val="10"/>
        <w:numPr>
          <w:ilvl w:val="0"/>
          <w:numId w:val="15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 w:rsidR="00D535C2">
        <w:rPr>
          <w:rFonts w:hint="eastAsia"/>
          <w:sz w:val="24"/>
          <w:szCs w:val="24"/>
        </w:rPr>
        <w:t>无</w:t>
      </w:r>
    </w:p>
    <w:p w:rsidR="00F51679" w:rsidRPr="00F51679" w:rsidRDefault="005B1641" w:rsidP="00550C99">
      <w:pPr>
        <w:pStyle w:val="10"/>
        <w:ind w:leftChars="200" w:left="420"/>
      </w:pPr>
      <w:r>
        <w:rPr>
          <w:rFonts w:hint="eastAsia"/>
          <w:noProof/>
        </w:rPr>
        <w:drawing>
          <wp:inline distT="0" distB="0" distL="0" distR="0">
            <wp:extent cx="5313525" cy="834649"/>
            <wp:effectExtent l="19050" t="0" r="14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178" cy="83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251" w:rsidRDefault="00597251" w:rsidP="00597251">
      <w:pPr>
        <w:pStyle w:val="3"/>
      </w:pPr>
      <w:bookmarkStart w:id="47" w:name="_Toc514148625"/>
      <w:r>
        <w:rPr>
          <w:rFonts w:hint="eastAsia"/>
        </w:rPr>
        <w:t>调试管理</w:t>
      </w:r>
      <w:bookmarkEnd w:id="47"/>
    </w:p>
    <w:p w:rsidR="00597251" w:rsidRDefault="00597251" w:rsidP="00597251">
      <w:pPr>
        <w:pStyle w:val="4"/>
      </w:pPr>
      <w:bookmarkStart w:id="48" w:name="_Toc514148626"/>
      <w:r>
        <w:rPr>
          <w:rFonts w:hint="eastAsia"/>
        </w:rPr>
        <w:t>调试完工单</w:t>
      </w:r>
      <w:bookmarkEnd w:id="48"/>
    </w:p>
    <w:p w:rsidR="00634621" w:rsidRDefault="00634621" w:rsidP="006960AE">
      <w:pPr>
        <w:pStyle w:val="10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1D6762" w:rsidRDefault="001D6762" w:rsidP="006960AE">
      <w:pPr>
        <w:pStyle w:val="afa"/>
      </w:pPr>
      <w:r>
        <w:rPr>
          <w:rFonts w:hint="eastAsia"/>
        </w:rPr>
        <w:t>调试完工单。</w:t>
      </w:r>
      <w:r w:rsidR="00262D9D">
        <w:rPr>
          <w:rFonts w:hint="eastAsia"/>
        </w:rPr>
        <w:t>调试人员对调试的设备、内容，及调试的结果进行整理并录入系统，相关调试资料以附件形式进行上传，可线上发起审批。</w:t>
      </w:r>
    </w:p>
    <w:p w:rsidR="00D44E57" w:rsidRPr="00383AAC" w:rsidRDefault="00D44E57" w:rsidP="006960AE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562"/>
      </w:tblGrid>
      <w:tr w:rsidR="00D44E57" w:rsidTr="006960AE">
        <w:tc>
          <w:tcPr>
            <w:tcW w:w="1526" w:type="dxa"/>
            <w:shd w:val="clear" w:color="auto" w:fill="C6D9F1" w:themeFill="text2" w:themeFillTint="33"/>
          </w:tcPr>
          <w:p w:rsidR="00D44E57" w:rsidRPr="00E312F9" w:rsidRDefault="00D44E57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D44E57" w:rsidRPr="00E312F9" w:rsidRDefault="00D44E57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D44E57" w:rsidRPr="00E312F9" w:rsidRDefault="00D44E57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D44E57" w:rsidRPr="00E312F9" w:rsidRDefault="00D44E57" w:rsidP="00282AED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562" w:type="dxa"/>
            <w:shd w:val="clear" w:color="auto" w:fill="C6D9F1" w:themeFill="text2" w:themeFillTint="33"/>
          </w:tcPr>
          <w:p w:rsidR="00D44E57" w:rsidRPr="00E312F9" w:rsidRDefault="00D44E57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D44E57" w:rsidTr="006960AE">
        <w:tc>
          <w:tcPr>
            <w:tcW w:w="1526" w:type="dxa"/>
            <w:shd w:val="clear" w:color="auto" w:fill="C6D9F1" w:themeFill="text2" w:themeFillTint="33"/>
          </w:tcPr>
          <w:p w:rsidR="00D44E57" w:rsidRPr="00A141F5" w:rsidRDefault="00D44E57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lastRenderedPageBreak/>
              <w:t>基本信息</w:t>
            </w:r>
          </w:p>
        </w:tc>
        <w:tc>
          <w:tcPr>
            <w:tcW w:w="7120" w:type="dxa"/>
            <w:gridSpan w:val="4"/>
            <w:shd w:val="clear" w:color="auto" w:fill="C6D9F1" w:themeFill="text2" w:themeFillTint="33"/>
          </w:tcPr>
          <w:p w:rsidR="00D44E57" w:rsidRDefault="00D44E5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D44E57" w:rsidTr="006960AE">
        <w:tc>
          <w:tcPr>
            <w:tcW w:w="1526" w:type="dxa"/>
            <w:vMerge w:val="restart"/>
          </w:tcPr>
          <w:p w:rsidR="00D44E57" w:rsidRDefault="00D44E5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D44E57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调试编号</w:t>
            </w:r>
          </w:p>
        </w:tc>
        <w:tc>
          <w:tcPr>
            <w:tcW w:w="1230" w:type="dxa"/>
          </w:tcPr>
          <w:p w:rsidR="00D44E57" w:rsidRDefault="00D44E5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D44E57" w:rsidRDefault="00D44E5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562" w:type="dxa"/>
          </w:tcPr>
          <w:p w:rsidR="00D44E57" w:rsidRDefault="00D44E5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A03" w:rsidTr="006960AE">
        <w:tc>
          <w:tcPr>
            <w:tcW w:w="1526" w:type="dxa"/>
            <w:vMerge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标题</w:t>
            </w:r>
          </w:p>
        </w:tc>
        <w:tc>
          <w:tcPr>
            <w:tcW w:w="1230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62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A03" w:rsidTr="006960AE">
        <w:tc>
          <w:tcPr>
            <w:tcW w:w="1526" w:type="dxa"/>
            <w:vMerge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单据状态</w:t>
            </w:r>
          </w:p>
        </w:tc>
        <w:tc>
          <w:tcPr>
            <w:tcW w:w="1230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62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A03" w:rsidTr="006960AE">
        <w:tc>
          <w:tcPr>
            <w:tcW w:w="1526" w:type="dxa"/>
            <w:vMerge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62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A03" w:rsidTr="006960AE">
        <w:tc>
          <w:tcPr>
            <w:tcW w:w="1526" w:type="dxa"/>
            <w:shd w:val="clear" w:color="auto" w:fill="C6D9F1" w:themeFill="text2" w:themeFillTint="33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超滤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FA5A03" w:rsidRPr="00A141F5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62" w:type="dxa"/>
            <w:shd w:val="clear" w:color="auto" w:fill="C6D9F1" w:themeFill="text2" w:themeFillTint="33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A03" w:rsidTr="006960AE">
        <w:tc>
          <w:tcPr>
            <w:tcW w:w="152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A5A03" w:rsidRPr="00A141F5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设备规模/（t/d）</w:t>
            </w:r>
          </w:p>
        </w:tc>
        <w:tc>
          <w:tcPr>
            <w:tcW w:w="1230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62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A03" w:rsidTr="006960AE">
        <w:tc>
          <w:tcPr>
            <w:tcW w:w="152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A5A03" w:rsidRPr="00A141F5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数量(套)</w:t>
            </w:r>
          </w:p>
        </w:tc>
        <w:tc>
          <w:tcPr>
            <w:tcW w:w="1230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62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A03" w:rsidTr="006960AE">
        <w:tc>
          <w:tcPr>
            <w:tcW w:w="152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压力等级（bar）</w:t>
            </w:r>
          </w:p>
        </w:tc>
        <w:tc>
          <w:tcPr>
            <w:tcW w:w="1230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62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A03" w:rsidTr="006960AE">
        <w:tc>
          <w:tcPr>
            <w:tcW w:w="152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调试时间</w:t>
            </w:r>
          </w:p>
        </w:tc>
        <w:tc>
          <w:tcPr>
            <w:tcW w:w="1230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62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A03" w:rsidTr="006960AE">
        <w:tc>
          <w:tcPr>
            <w:tcW w:w="1526" w:type="dxa"/>
            <w:shd w:val="clear" w:color="auto" w:fill="C6D9F1" w:themeFill="text2" w:themeFillTint="33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反渗透</w:t>
            </w:r>
            <w:r>
              <w:rPr>
                <w:rFonts w:hint="eastAsia"/>
                <w:b/>
                <w:sz w:val="28"/>
                <w:szCs w:val="28"/>
              </w:rPr>
              <w:t>RO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62" w:type="dxa"/>
            <w:shd w:val="clear" w:color="auto" w:fill="C6D9F1" w:themeFill="text2" w:themeFillTint="33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A03" w:rsidTr="006960AE">
        <w:tc>
          <w:tcPr>
            <w:tcW w:w="1526" w:type="dxa"/>
          </w:tcPr>
          <w:p w:rsidR="00FA5A03" w:rsidRDefault="00FA5A03" w:rsidP="00282AED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642" w:type="dxa"/>
          </w:tcPr>
          <w:p w:rsidR="00FA5A03" w:rsidRPr="00A141F5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设备规模/（t/d）</w:t>
            </w:r>
          </w:p>
        </w:tc>
        <w:tc>
          <w:tcPr>
            <w:tcW w:w="1230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62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A03" w:rsidTr="006960AE">
        <w:tc>
          <w:tcPr>
            <w:tcW w:w="1526" w:type="dxa"/>
          </w:tcPr>
          <w:p w:rsidR="00FA5A03" w:rsidRDefault="00FA5A03" w:rsidP="00282AED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642" w:type="dxa"/>
          </w:tcPr>
          <w:p w:rsidR="00FA5A03" w:rsidRPr="00A141F5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数量(套)</w:t>
            </w:r>
          </w:p>
        </w:tc>
        <w:tc>
          <w:tcPr>
            <w:tcW w:w="1230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62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A5A03" w:rsidTr="006960AE">
        <w:tc>
          <w:tcPr>
            <w:tcW w:w="1526" w:type="dxa"/>
          </w:tcPr>
          <w:p w:rsidR="00FA5A03" w:rsidRDefault="00FA5A03" w:rsidP="00282AED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642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调试压力（bar）</w:t>
            </w:r>
          </w:p>
        </w:tc>
        <w:tc>
          <w:tcPr>
            <w:tcW w:w="1230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62" w:type="dxa"/>
          </w:tcPr>
          <w:p w:rsidR="00FA5A03" w:rsidRDefault="00FA5A03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D4DA6" w:rsidTr="006960AE">
        <w:tc>
          <w:tcPr>
            <w:tcW w:w="1526" w:type="dxa"/>
          </w:tcPr>
          <w:p w:rsidR="007D4DA6" w:rsidRDefault="007D4DA6" w:rsidP="00282AED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642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调试时间</w:t>
            </w:r>
          </w:p>
        </w:tc>
        <w:tc>
          <w:tcPr>
            <w:tcW w:w="1230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62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D4DA6" w:rsidTr="006960AE">
        <w:tc>
          <w:tcPr>
            <w:tcW w:w="1526" w:type="dxa"/>
            <w:shd w:val="clear" w:color="auto" w:fill="C6D9F1" w:themeFill="text2" w:themeFillTint="33"/>
          </w:tcPr>
          <w:p w:rsidR="007D4DA6" w:rsidRDefault="007D4DA6" w:rsidP="00282AED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STRO</w:t>
            </w:r>
          </w:p>
        </w:tc>
        <w:tc>
          <w:tcPr>
            <w:tcW w:w="1642" w:type="dxa"/>
            <w:shd w:val="clear" w:color="auto" w:fill="C6D9F1" w:themeFill="text2" w:themeFillTint="33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30" w:type="dxa"/>
            <w:shd w:val="clear" w:color="auto" w:fill="C6D9F1" w:themeFill="text2" w:themeFillTint="33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  <w:shd w:val="clear" w:color="auto" w:fill="C6D9F1" w:themeFill="text2" w:themeFillTint="33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62" w:type="dxa"/>
            <w:shd w:val="clear" w:color="auto" w:fill="C6D9F1" w:themeFill="text2" w:themeFillTint="33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D4DA6" w:rsidTr="006960AE">
        <w:tc>
          <w:tcPr>
            <w:tcW w:w="1526" w:type="dxa"/>
          </w:tcPr>
          <w:p w:rsidR="007D4DA6" w:rsidRDefault="007D4DA6" w:rsidP="00282AED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642" w:type="dxa"/>
          </w:tcPr>
          <w:p w:rsidR="007D4DA6" w:rsidRPr="00A141F5" w:rsidRDefault="007D4DA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设备规模/（t/d）</w:t>
            </w:r>
          </w:p>
        </w:tc>
        <w:tc>
          <w:tcPr>
            <w:tcW w:w="1230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62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D4DA6" w:rsidTr="006960AE">
        <w:tc>
          <w:tcPr>
            <w:tcW w:w="1526" w:type="dxa"/>
          </w:tcPr>
          <w:p w:rsidR="007D4DA6" w:rsidRDefault="007D4DA6" w:rsidP="00282AED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642" w:type="dxa"/>
          </w:tcPr>
          <w:p w:rsidR="007D4DA6" w:rsidRPr="00A141F5" w:rsidRDefault="007D4DA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数量(套)</w:t>
            </w:r>
          </w:p>
        </w:tc>
        <w:tc>
          <w:tcPr>
            <w:tcW w:w="1230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62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D4DA6" w:rsidTr="006960AE">
        <w:tc>
          <w:tcPr>
            <w:tcW w:w="1526" w:type="dxa"/>
          </w:tcPr>
          <w:p w:rsidR="007D4DA6" w:rsidRDefault="007D4DA6" w:rsidP="00282AED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642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调试压力（bar）</w:t>
            </w:r>
          </w:p>
        </w:tc>
        <w:tc>
          <w:tcPr>
            <w:tcW w:w="1230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62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D4DA6" w:rsidTr="006960AE">
        <w:tc>
          <w:tcPr>
            <w:tcW w:w="1526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D4DA6" w:rsidRDefault="007D4DA6" w:rsidP="007D4DA6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调试内容</w:t>
            </w:r>
          </w:p>
        </w:tc>
        <w:tc>
          <w:tcPr>
            <w:tcW w:w="1230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6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562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D4DA6" w:rsidTr="006960AE">
        <w:tc>
          <w:tcPr>
            <w:tcW w:w="1526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调试结果</w:t>
            </w:r>
          </w:p>
        </w:tc>
        <w:tc>
          <w:tcPr>
            <w:tcW w:w="1230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562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D4DA6" w:rsidTr="006960AE">
        <w:tc>
          <w:tcPr>
            <w:tcW w:w="1526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D4DA6" w:rsidRPr="00A141F5" w:rsidRDefault="007D4DA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562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D4DA6" w:rsidTr="006960AE">
        <w:tc>
          <w:tcPr>
            <w:tcW w:w="1526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7D4DA6" w:rsidRPr="00A141F5" w:rsidRDefault="007D4DA6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562" w:type="dxa"/>
          </w:tcPr>
          <w:p w:rsidR="007D4DA6" w:rsidRDefault="007D4DA6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D44E57" w:rsidRPr="00383AAC" w:rsidRDefault="00D44E57" w:rsidP="00D44E57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D44E57" w:rsidRDefault="00381CC0" w:rsidP="001D6762">
      <w:pPr>
        <w:pStyle w:val="10"/>
        <w:ind w:left="84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876925" cy="38195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F84" w:rsidRPr="00F424DC" w:rsidRDefault="00EE0F84" w:rsidP="001D6762">
      <w:pPr>
        <w:pStyle w:val="10"/>
        <w:ind w:left="840" w:firstLine="0"/>
        <w:rPr>
          <w:sz w:val="24"/>
          <w:szCs w:val="24"/>
        </w:rPr>
      </w:pPr>
    </w:p>
    <w:p w:rsidR="00634621" w:rsidRDefault="00634621" w:rsidP="001754AA">
      <w:pPr>
        <w:pStyle w:val="10"/>
        <w:numPr>
          <w:ilvl w:val="0"/>
          <w:numId w:val="16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流程说明：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32"/>
        <w:gridCol w:w="2466"/>
        <w:gridCol w:w="1038"/>
        <w:gridCol w:w="1804"/>
      </w:tblGrid>
      <w:tr w:rsidR="00EE0F84" w:rsidTr="00282AED">
        <w:trPr>
          <w:trHeight w:val="640"/>
          <w:jc w:val="center"/>
        </w:trPr>
        <w:tc>
          <w:tcPr>
            <w:tcW w:w="3132" w:type="dxa"/>
            <w:vAlign w:val="center"/>
          </w:tcPr>
          <w:p w:rsidR="00EE0F84" w:rsidRDefault="00EE0F84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66" w:type="dxa"/>
            <w:vAlign w:val="center"/>
          </w:tcPr>
          <w:p w:rsidR="00EE0F84" w:rsidRDefault="00EE0F84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38" w:type="dxa"/>
            <w:vAlign w:val="center"/>
          </w:tcPr>
          <w:p w:rsidR="00EE0F84" w:rsidRDefault="00EE0F84" w:rsidP="00282AED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04" w:type="dxa"/>
            <w:vAlign w:val="center"/>
          </w:tcPr>
          <w:p w:rsidR="00EE0F84" w:rsidRDefault="00EE0F84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EE0F84" w:rsidTr="00282AED">
        <w:trPr>
          <w:trHeight w:val="994"/>
          <w:jc w:val="center"/>
        </w:trPr>
        <w:tc>
          <w:tcPr>
            <w:tcW w:w="3132" w:type="dxa"/>
            <w:vMerge w:val="restart"/>
          </w:tcPr>
          <w:p w:rsidR="00EE0F84" w:rsidRDefault="0093293E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shape id="_x0000_s1122" type="#_x0000_t202" style="position:absolute;left:0;text-align:left;margin-left:21.6pt;margin-top:252.6pt;width:108pt;height:23.4pt;z-index:251724288;mso-position-horizontal-relative:text;mso-position-vertical-relative:text">
                  <v:textbox style="mso-next-textbox:#_x0000_s1122">
                    <w:txbxContent>
                      <w:p w:rsidR="00C407AD" w:rsidRDefault="00C407AD" w:rsidP="00EE0F8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  <w:p w:rsidR="00C407AD" w:rsidRDefault="00C407AD" w:rsidP="00EE0F84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121" style="position:absolute;left:0;text-align:left;z-index:251723264;mso-position-horizontal-relative:text;mso-position-vertical-relative:text" from="75.6pt,229.2pt" to="75.65pt,252.6pt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_x0000_s1120" type="#_x0000_t202" style="position:absolute;left:0;text-align:left;margin-left:21.6pt;margin-top:205.85pt;width:108pt;height:23.4pt;z-index:251722240;mso-position-horizontal-relative:text;mso-position-vertical-relative:text">
                  <v:textbox style="mso-next-textbox:#_x0000_s1120">
                    <w:txbxContent>
                      <w:p w:rsidR="00C407AD" w:rsidRDefault="0048387A" w:rsidP="00EE0F8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仓库管理员</w:t>
                        </w:r>
                      </w:p>
                      <w:p w:rsidR="00C407AD" w:rsidRDefault="00C407AD" w:rsidP="00EE0F84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119" style="position:absolute;left:0;text-align:left;z-index:251721216;mso-position-horizontal-relative:text;mso-position-vertical-relative:text" from="75.6pt,182.45pt" to="75.65pt,205.85pt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_x0000_s1118" type="#_x0000_t202" style="position:absolute;left:0;text-align:left;margin-left:21.55pt;margin-top:159.1pt;width:108pt;height:23.4pt;z-index:251720192;mso-position-horizontal-relative:text;mso-position-vertical-relative:text">
                  <v:textbox style="mso-next-textbox:#_x0000_s1118">
                    <w:txbxContent>
                      <w:p w:rsidR="00C407AD" w:rsidRDefault="0048387A" w:rsidP="00EE0F8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制造部部长</w:t>
                        </w:r>
                      </w:p>
                      <w:p w:rsidR="00C407AD" w:rsidRDefault="00C407AD" w:rsidP="00EE0F84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noProof/>
              </w:rPr>
              <w:pict>
                <v:line id="_x0000_s1117" style="position:absolute;left:0;text-align:left;z-index:251719168;mso-position-horizontal-relative:text;mso-position-vertical-relative:text" from="75.55pt,135.7pt" to="75.6pt,159.1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_x0000_s1112" style="position:absolute;left:0;text-align:left;z-index:251714048;mso-position-horizontal-relative:text;mso-position-vertical-relative:text" from="1in,40.1pt" to="72.05pt,63.5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_x0000_s1113" style="position:absolute;left:0;text-align:left;z-index:251715072;mso-position-horizontal-relative:text;mso-position-vertical-relative:text" from="72.1pt,87.7pt" to="72.15pt,111.1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_x0000_s1114" type="#_x0000_t202" style="position:absolute;left:0;text-align:left;margin-left:18.1pt;margin-top:111.1pt;width:108pt;height:23.4pt;z-index:251716096;mso-position-horizontal-relative:text;mso-position-vertical-relative:text">
                  <v:textbox style="mso-next-textbox:#_x0000_s1114">
                    <w:txbxContent>
                      <w:p w:rsidR="00C407AD" w:rsidRDefault="00C407AD" w:rsidP="00EE0F8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电气技术人员</w:t>
                        </w:r>
                      </w:p>
                      <w:p w:rsidR="00C407AD" w:rsidRDefault="00C407AD" w:rsidP="00EE0F84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_x0000_s1115" type="#_x0000_t202" style="position:absolute;left:0;text-align:left;margin-left:18.1pt;margin-top:15.5pt;width:107.9pt;height:23.25pt;z-index:251717120;mso-position-horizontal-relative:text;mso-position-vertical-relative:text">
                  <v:textbox style="mso-next-textbox:#_x0000_s1115">
                    <w:txbxContent>
                      <w:p w:rsidR="00C407AD" w:rsidRDefault="00C407AD" w:rsidP="00EE0F8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调试负责人</w:t>
                        </w:r>
                      </w:p>
                      <w:p w:rsidR="00C407AD" w:rsidRPr="00796FE1" w:rsidRDefault="00C407AD" w:rsidP="00EE0F84"/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_x0000_s1116" type="#_x0000_t202" style="position:absolute;left:0;text-align:left;margin-left:18.1pt;margin-top:62.3pt;width:107.9pt;height:23.25pt;z-index:251718144;mso-position-horizontal-relative:text;mso-position-vertical-relative:text">
                  <v:textbox style="mso-next-textbox:#_x0000_s1116">
                    <w:txbxContent>
                      <w:p w:rsidR="00C407AD" w:rsidRDefault="00C407AD" w:rsidP="00EE0F8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工艺技术人员</w:t>
                        </w:r>
                      </w:p>
                      <w:p w:rsidR="00C407AD" w:rsidRDefault="00C407AD" w:rsidP="00EE0F84"/>
                    </w:txbxContent>
                  </v:textbox>
                </v:shape>
              </w:pict>
            </w:r>
          </w:p>
        </w:tc>
        <w:tc>
          <w:tcPr>
            <w:tcW w:w="2466" w:type="dxa"/>
            <w:vAlign w:val="center"/>
          </w:tcPr>
          <w:p w:rsidR="00EE0F84" w:rsidRDefault="00EE0F84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调试负责人</w:t>
            </w:r>
          </w:p>
        </w:tc>
        <w:tc>
          <w:tcPr>
            <w:tcW w:w="1038" w:type="dxa"/>
            <w:vAlign w:val="center"/>
          </w:tcPr>
          <w:p w:rsidR="00EE0F84" w:rsidRDefault="00EE0F84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04" w:type="dxa"/>
            <w:vAlign w:val="center"/>
          </w:tcPr>
          <w:p w:rsidR="00EE0F84" w:rsidRDefault="00D27771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提交调试资料准备调试，资料以附件形式进行上传</w:t>
            </w:r>
          </w:p>
        </w:tc>
      </w:tr>
      <w:tr w:rsidR="00EE0F84" w:rsidTr="00282AED">
        <w:trPr>
          <w:trHeight w:val="990"/>
          <w:jc w:val="center"/>
        </w:trPr>
        <w:tc>
          <w:tcPr>
            <w:tcW w:w="3132" w:type="dxa"/>
            <w:vMerge/>
          </w:tcPr>
          <w:p w:rsidR="00EE0F84" w:rsidRDefault="00EE0F84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EE0F84" w:rsidRDefault="00EE0F84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工艺技术人员</w:t>
            </w:r>
          </w:p>
        </w:tc>
        <w:tc>
          <w:tcPr>
            <w:tcW w:w="1038" w:type="dxa"/>
            <w:vAlign w:val="center"/>
          </w:tcPr>
          <w:p w:rsidR="00EE0F84" w:rsidRDefault="00EE0F84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EE0F84" w:rsidRDefault="00EE0F84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EE0F84" w:rsidTr="00282AED">
        <w:trPr>
          <w:trHeight w:val="990"/>
          <w:jc w:val="center"/>
        </w:trPr>
        <w:tc>
          <w:tcPr>
            <w:tcW w:w="3132" w:type="dxa"/>
            <w:vMerge/>
          </w:tcPr>
          <w:p w:rsidR="00EE0F84" w:rsidRDefault="00EE0F84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EE0F84" w:rsidRDefault="00EE0F84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电气技术人员</w:t>
            </w:r>
          </w:p>
        </w:tc>
        <w:tc>
          <w:tcPr>
            <w:tcW w:w="1038" w:type="dxa"/>
            <w:vAlign w:val="center"/>
          </w:tcPr>
          <w:p w:rsidR="00EE0F84" w:rsidRDefault="00EE0F84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EE0F84" w:rsidRDefault="00EE0F84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EE0F84" w:rsidTr="00282AED">
        <w:trPr>
          <w:trHeight w:val="990"/>
          <w:jc w:val="center"/>
        </w:trPr>
        <w:tc>
          <w:tcPr>
            <w:tcW w:w="3132" w:type="dxa"/>
            <w:vMerge/>
          </w:tcPr>
          <w:p w:rsidR="00EE0F84" w:rsidRDefault="00EE0F84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EE0F84" w:rsidRDefault="00E756F9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制造部部长</w:t>
            </w:r>
          </w:p>
        </w:tc>
        <w:tc>
          <w:tcPr>
            <w:tcW w:w="1038" w:type="dxa"/>
            <w:vAlign w:val="center"/>
          </w:tcPr>
          <w:p w:rsidR="00EE0F84" w:rsidRDefault="00EE0F84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EE0F84" w:rsidRDefault="00EE0F84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EE0F84" w:rsidTr="00282AED">
        <w:trPr>
          <w:trHeight w:val="990"/>
          <w:jc w:val="center"/>
        </w:trPr>
        <w:tc>
          <w:tcPr>
            <w:tcW w:w="3132" w:type="dxa"/>
            <w:vMerge/>
          </w:tcPr>
          <w:p w:rsidR="00EE0F84" w:rsidRDefault="00EE0F84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EE0F84" w:rsidRDefault="00E756F9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仓库开管理员</w:t>
            </w:r>
          </w:p>
        </w:tc>
        <w:tc>
          <w:tcPr>
            <w:tcW w:w="1038" w:type="dxa"/>
            <w:vAlign w:val="center"/>
          </w:tcPr>
          <w:p w:rsidR="00EE0F84" w:rsidRDefault="00E756F9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04" w:type="dxa"/>
            <w:vAlign w:val="center"/>
          </w:tcPr>
          <w:p w:rsidR="00EE0F84" w:rsidRDefault="00EE0F84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EE0F84" w:rsidTr="00282AED">
        <w:trPr>
          <w:trHeight w:val="990"/>
          <w:jc w:val="center"/>
        </w:trPr>
        <w:tc>
          <w:tcPr>
            <w:tcW w:w="3132" w:type="dxa"/>
            <w:vMerge/>
          </w:tcPr>
          <w:p w:rsidR="00EE0F84" w:rsidRDefault="00EE0F84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EE0F84" w:rsidRDefault="00EE0F84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38" w:type="dxa"/>
            <w:vAlign w:val="center"/>
          </w:tcPr>
          <w:p w:rsidR="00EE0F84" w:rsidRDefault="00EE0F84" w:rsidP="00282AED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04" w:type="dxa"/>
            <w:vAlign w:val="center"/>
          </w:tcPr>
          <w:p w:rsidR="00EE0F84" w:rsidRDefault="00EE0F84" w:rsidP="00282AED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EE0F84" w:rsidRPr="00F402B4" w:rsidRDefault="00EE0F84" w:rsidP="00EE0F84">
      <w:pPr>
        <w:pStyle w:val="10"/>
        <w:ind w:left="840" w:firstLine="0"/>
        <w:rPr>
          <w:sz w:val="24"/>
          <w:szCs w:val="24"/>
        </w:rPr>
      </w:pPr>
    </w:p>
    <w:p w:rsidR="00634621" w:rsidRDefault="00634621" w:rsidP="001754AA">
      <w:pPr>
        <w:pStyle w:val="10"/>
        <w:numPr>
          <w:ilvl w:val="0"/>
          <w:numId w:val="16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>
        <w:rPr>
          <w:rFonts w:hint="eastAsia"/>
          <w:sz w:val="24"/>
          <w:szCs w:val="24"/>
        </w:rPr>
        <w:t>（</w:t>
      </w:r>
      <w:r w:rsidR="00696F8B">
        <w:rPr>
          <w:rFonts w:hint="eastAsia"/>
          <w:sz w:val="24"/>
          <w:szCs w:val="24"/>
        </w:rPr>
        <w:t>无</w:t>
      </w:r>
      <w:r>
        <w:rPr>
          <w:rFonts w:hint="eastAsia"/>
          <w:sz w:val="24"/>
          <w:szCs w:val="24"/>
        </w:rPr>
        <w:t>）</w:t>
      </w:r>
    </w:p>
    <w:p w:rsidR="00634621" w:rsidRPr="00634621" w:rsidRDefault="00634621" w:rsidP="00634621">
      <w:pPr>
        <w:pStyle w:val="10"/>
      </w:pPr>
    </w:p>
    <w:p w:rsidR="00597251" w:rsidRDefault="00597251" w:rsidP="00597251">
      <w:pPr>
        <w:pStyle w:val="4"/>
      </w:pPr>
      <w:bookmarkStart w:id="49" w:name="_Toc514148627"/>
      <w:r>
        <w:rPr>
          <w:rFonts w:hint="eastAsia"/>
        </w:rPr>
        <w:lastRenderedPageBreak/>
        <w:t>售后服务工作单</w:t>
      </w:r>
      <w:bookmarkEnd w:id="49"/>
    </w:p>
    <w:p w:rsidR="00C4207C" w:rsidRDefault="00C4207C" w:rsidP="006960AE">
      <w:pPr>
        <w:pStyle w:val="10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F34B37" w:rsidRDefault="00F34B37" w:rsidP="006960AE">
      <w:pPr>
        <w:pStyle w:val="afa"/>
      </w:pPr>
      <w:r>
        <w:rPr>
          <w:rFonts w:hint="eastAsia"/>
        </w:rPr>
        <w:t>售后服务工作单。产品出售后的服务活动，服务工作人员将服务的内容、服务的结果，服务人员进行整理并录入系统，形成可追溯的历史记录，相关支持性资料以附件形式进行上传。支持线上审批流程。</w:t>
      </w:r>
    </w:p>
    <w:p w:rsidR="00F34B37" w:rsidRPr="00383AAC" w:rsidRDefault="00F34B37" w:rsidP="006960AE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基本信息</w:t>
      </w:r>
    </w:p>
    <w:tbl>
      <w:tblPr>
        <w:tblStyle w:val="af6"/>
        <w:tblW w:w="0" w:type="auto"/>
        <w:tblInd w:w="1101" w:type="dxa"/>
        <w:tblLook w:val="04A0"/>
      </w:tblPr>
      <w:tblGrid>
        <w:gridCol w:w="1526"/>
        <w:gridCol w:w="1642"/>
        <w:gridCol w:w="1230"/>
        <w:gridCol w:w="1686"/>
        <w:gridCol w:w="2714"/>
      </w:tblGrid>
      <w:tr w:rsidR="00F34B37" w:rsidTr="00282AED">
        <w:tc>
          <w:tcPr>
            <w:tcW w:w="1526" w:type="dxa"/>
            <w:shd w:val="clear" w:color="auto" w:fill="C6D9F1" w:themeFill="text2" w:themeFillTint="33"/>
          </w:tcPr>
          <w:p w:rsidR="00F34B37" w:rsidRPr="00E312F9" w:rsidRDefault="00F34B37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  <w:shd w:val="clear" w:color="auto" w:fill="C6D9F1" w:themeFill="text2" w:themeFillTint="33"/>
          </w:tcPr>
          <w:p w:rsidR="00F34B37" w:rsidRPr="00E312F9" w:rsidRDefault="00F34B37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字段信息</w:t>
            </w:r>
          </w:p>
        </w:tc>
        <w:tc>
          <w:tcPr>
            <w:tcW w:w="1230" w:type="dxa"/>
            <w:shd w:val="clear" w:color="auto" w:fill="C6D9F1" w:themeFill="text2" w:themeFillTint="33"/>
          </w:tcPr>
          <w:p w:rsidR="00F34B37" w:rsidRPr="00E312F9" w:rsidRDefault="00F34B37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数据类型</w:t>
            </w:r>
          </w:p>
        </w:tc>
        <w:tc>
          <w:tcPr>
            <w:tcW w:w="1686" w:type="dxa"/>
            <w:shd w:val="clear" w:color="auto" w:fill="C6D9F1" w:themeFill="text2" w:themeFillTint="33"/>
          </w:tcPr>
          <w:p w:rsidR="00F34B37" w:rsidRPr="00E312F9" w:rsidRDefault="00F34B37" w:rsidP="00282AED">
            <w:pPr>
              <w:spacing w:line="360" w:lineRule="auto"/>
              <w:ind w:firstLineChars="200" w:firstLine="480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录入方式</w:t>
            </w:r>
          </w:p>
        </w:tc>
        <w:tc>
          <w:tcPr>
            <w:tcW w:w="2714" w:type="dxa"/>
            <w:shd w:val="clear" w:color="auto" w:fill="C6D9F1" w:themeFill="text2" w:themeFillTint="33"/>
          </w:tcPr>
          <w:p w:rsidR="00F34B37" w:rsidRPr="00E312F9" w:rsidRDefault="00F34B37" w:rsidP="00282AE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E312F9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F34B37" w:rsidTr="00282AED">
        <w:tc>
          <w:tcPr>
            <w:tcW w:w="1526" w:type="dxa"/>
            <w:shd w:val="clear" w:color="auto" w:fill="C6D9F1" w:themeFill="text2" w:themeFillTint="33"/>
          </w:tcPr>
          <w:p w:rsidR="00F34B37" w:rsidRPr="00A141F5" w:rsidRDefault="00F34B37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基本信息</w:t>
            </w:r>
          </w:p>
        </w:tc>
        <w:tc>
          <w:tcPr>
            <w:tcW w:w="7272" w:type="dxa"/>
            <w:gridSpan w:val="4"/>
            <w:shd w:val="clear" w:color="auto" w:fill="C6D9F1" w:themeFill="text2" w:themeFillTint="33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34B37" w:rsidTr="00282AED">
        <w:tc>
          <w:tcPr>
            <w:tcW w:w="1526" w:type="dxa"/>
            <w:vMerge w:val="restart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34B37" w:rsidRDefault="00E26B8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服务编号</w:t>
            </w:r>
          </w:p>
        </w:tc>
        <w:tc>
          <w:tcPr>
            <w:tcW w:w="1230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</w:t>
            </w:r>
          </w:p>
        </w:tc>
        <w:tc>
          <w:tcPr>
            <w:tcW w:w="2714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34B37" w:rsidTr="00282AED">
        <w:tc>
          <w:tcPr>
            <w:tcW w:w="1526" w:type="dxa"/>
            <w:vMerge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标题</w:t>
            </w:r>
          </w:p>
        </w:tc>
        <w:tc>
          <w:tcPr>
            <w:tcW w:w="1230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34B37" w:rsidTr="00282AED">
        <w:tc>
          <w:tcPr>
            <w:tcW w:w="1526" w:type="dxa"/>
            <w:vMerge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单据状态</w:t>
            </w:r>
          </w:p>
        </w:tc>
        <w:tc>
          <w:tcPr>
            <w:tcW w:w="1230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34B37" w:rsidTr="00282AED">
        <w:tc>
          <w:tcPr>
            <w:tcW w:w="1526" w:type="dxa"/>
            <w:vMerge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1230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选择框</w:t>
            </w:r>
          </w:p>
        </w:tc>
        <w:tc>
          <w:tcPr>
            <w:tcW w:w="2714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信息来源项目基本信息</w:t>
            </w:r>
          </w:p>
        </w:tc>
      </w:tr>
      <w:tr w:rsidR="00F34B37" w:rsidTr="00282AED">
        <w:tc>
          <w:tcPr>
            <w:tcW w:w="1526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34B37" w:rsidRPr="00A141F5" w:rsidRDefault="00E26B8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维修时间</w:t>
            </w:r>
          </w:p>
        </w:tc>
        <w:tc>
          <w:tcPr>
            <w:tcW w:w="1230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时间控件</w:t>
            </w:r>
          </w:p>
        </w:tc>
        <w:tc>
          <w:tcPr>
            <w:tcW w:w="2714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34B37" w:rsidTr="00282AED">
        <w:tc>
          <w:tcPr>
            <w:tcW w:w="1526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34B37" w:rsidRPr="00A141F5" w:rsidRDefault="00E26B8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维修内容</w:t>
            </w:r>
          </w:p>
        </w:tc>
        <w:tc>
          <w:tcPr>
            <w:tcW w:w="1230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34B37" w:rsidTr="00282AED">
        <w:tc>
          <w:tcPr>
            <w:tcW w:w="1526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34B37" w:rsidRDefault="00E26B8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维修结果</w:t>
            </w:r>
          </w:p>
        </w:tc>
        <w:tc>
          <w:tcPr>
            <w:tcW w:w="1230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34B37" w:rsidTr="00282AED">
        <w:tc>
          <w:tcPr>
            <w:tcW w:w="1526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34B37" w:rsidRDefault="00E26B8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维修人员</w:t>
            </w:r>
          </w:p>
        </w:tc>
        <w:tc>
          <w:tcPr>
            <w:tcW w:w="1230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F34B37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26B8D" w:rsidTr="00282AED">
        <w:tc>
          <w:tcPr>
            <w:tcW w:w="1526" w:type="dxa"/>
          </w:tcPr>
          <w:p w:rsidR="00E26B8D" w:rsidRDefault="00E26B8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E26B8D" w:rsidRDefault="00E26B8D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备注说明</w:t>
            </w:r>
          </w:p>
        </w:tc>
        <w:tc>
          <w:tcPr>
            <w:tcW w:w="1230" w:type="dxa"/>
          </w:tcPr>
          <w:p w:rsidR="00E26B8D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字符型</w:t>
            </w:r>
          </w:p>
        </w:tc>
        <w:tc>
          <w:tcPr>
            <w:tcW w:w="1686" w:type="dxa"/>
          </w:tcPr>
          <w:p w:rsidR="00E26B8D" w:rsidRDefault="00E42BEB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手动</w:t>
            </w:r>
          </w:p>
        </w:tc>
        <w:tc>
          <w:tcPr>
            <w:tcW w:w="2714" w:type="dxa"/>
          </w:tcPr>
          <w:p w:rsidR="00E26B8D" w:rsidRDefault="00E26B8D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34B37" w:rsidTr="00282AED">
        <w:tc>
          <w:tcPr>
            <w:tcW w:w="1526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34B37" w:rsidRPr="00A141F5" w:rsidRDefault="00F34B37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录入人</w:t>
            </w:r>
          </w:p>
        </w:tc>
        <w:tc>
          <w:tcPr>
            <w:tcW w:w="1230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字符串</w:t>
            </w:r>
          </w:p>
        </w:tc>
        <w:tc>
          <w:tcPr>
            <w:tcW w:w="1686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34B37" w:rsidTr="00282AED">
        <w:tc>
          <w:tcPr>
            <w:tcW w:w="1526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42" w:type="dxa"/>
          </w:tcPr>
          <w:p w:rsidR="00F34B37" w:rsidRPr="00A141F5" w:rsidRDefault="00F34B37" w:rsidP="00282AED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141F5">
              <w:rPr>
                <w:rFonts w:ascii="宋体" w:hAnsi="宋体" w:hint="eastAsia"/>
                <w:b/>
                <w:sz w:val="24"/>
              </w:rPr>
              <w:t>录入时间</w:t>
            </w:r>
          </w:p>
        </w:tc>
        <w:tc>
          <w:tcPr>
            <w:tcW w:w="1230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时间类型</w:t>
            </w:r>
          </w:p>
        </w:tc>
        <w:tc>
          <w:tcPr>
            <w:tcW w:w="1686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自动带出</w:t>
            </w:r>
          </w:p>
        </w:tc>
        <w:tc>
          <w:tcPr>
            <w:tcW w:w="2714" w:type="dxa"/>
          </w:tcPr>
          <w:p w:rsidR="00F34B37" w:rsidRDefault="00F34B37" w:rsidP="00282AE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F34B37" w:rsidRPr="00383AAC" w:rsidRDefault="00F34B37" w:rsidP="00F34B37">
      <w:pPr>
        <w:pStyle w:val="af7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表单样式</w:t>
      </w:r>
    </w:p>
    <w:p w:rsidR="00F34B37" w:rsidRDefault="00433501" w:rsidP="00F34B37">
      <w:pPr>
        <w:pStyle w:val="10"/>
        <w:ind w:left="84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62600" cy="246461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48" cy="2468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207" w:rsidRDefault="009D4207" w:rsidP="00F34B37">
      <w:pPr>
        <w:pStyle w:val="10"/>
        <w:ind w:left="840" w:firstLine="0"/>
        <w:rPr>
          <w:sz w:val="24"/>
          <w:szCs w:val="24"/>
        </w:rPr>
      </w:pPr>
    </w:p>
    <w:p w:rsidR="009D4207" w:rsidRDefault="009D4207" w:rsidP="006960AE">
      <w:pPr>
        <w:pStyle w:val="10"/>
        <w:rPr>
          <w:sz w:val="24"/>
          <w:szCs w:val="24"/>
        </w:rPr>
      </w:pPr>
    </w:p>
    <w:p w:rsidR="00550C99" w:rsidRDefault="00550C99" w:rsidP="006960AE">
      <w:pPr>
        <w:pStyle w:val="10"/>
        <w:rPr>
          <w:sz w:val="24"/>
          <w:szCs w:val="24"/>
        </w:rPr>
      </w:pPr>
    </w:p>
    <w:p w:rsidR="00550C99" w:rsidRDefault="00550C99" w:rsidP="006960AE">
      <w:pPr>
        <w:pStyle w:val="10"/>
        <w:rPr>
          <w:sz w:val="24"/>
          <w:szCs w:val="24"/>
        </w:rPr>
      </w:pPr>
    </w:p>
    <w:p w:rsidR="00C4207C" w:rsidRDefault="00C4207C" w:rsidP="006960AE">
      <w:pPr>
        <w:pStyle w:val="10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lastRenderedPageBreak/>
        <w:t>流程说明：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32"/>
        <w:gridCol w:w="2466"/>
        <w:gridCol w:w="1038"/>
        <w:gridCol w:w="1804"/>
      </w:tblGrid>
      <w:tr w:rsidR="0046618B" w:rsidTr="00282AED">
        <w:trPr>
          <w:trHeight w:val="640"/>
          <w:jc w:val="center"/>
        </w:trPr>
        <w:tc>
          <w:tcPr>
            <w:tcW w:w="3132" w:type="dxa"/>
            <w:vAlign w:val="center"/>
          </w:tcPr>
          <w:p w:rsidR="0046618B" w:rsidRDefault="0046618B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流程图</w:t>
            </w:r>
          </w:p>
        </w:tc>
        <w:tc>
          <w:tcPr>
            <w:tcW w:w="2466" w:type="dxa"/>
            <w:vAlign w:val="center"/>
          </w:tcPr>
          <w:p w:rsidR="0046618B" w:rsidRDefault="0046618B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角色/人员</w:t>
            </w:r>
          </w:p>
        </w:tc>
        <w:tc>
          <w:tcPr>
            <w:tcW w:w="1038" w:type="dxa"/>
            <w:vAlign w:val="center"/>
          </w:tcPr>
          <w:p w:rsidR="0046618B" w:rsidRDefault="0046618B" w:rsidP="00282AED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节点权限</w:t>
            </w:r>
          </w:p>
        </w:tc>
        <w:tc>
          <w:tcPr>
            <w:tcW w:w="1804" w:type="dxa"/>
            <w:vAlign w:val="center"/>
          </w:tcPr>
          <w:p w:rsidR="0046618B" w:rsidRDefault="0046618B" w:rsidP="00282AE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备注（条件规则等）</w:t>
            </w:r>
          </w:p>
        </w:tc>
      </w:tr>
      <w:tr w:rsidR="0046618B" w:rsidTr="00282AED">
        <w:trPr>
          <w:trHeight w:val="994"/>
          <w:jc w:val="center"/>
        </w:trPr>
        <w:tc>
          <w:tcPr>
            <w:tcW w:w="3132" w:type="dxa"/>
            <w:vMerge w:val="restart"/>
          </w:tcPr>
          <w:p w:rsidR="0046618B" w:rsidRDefault="0093293E" w:rsidP="00282AE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pict>
                <v:line id="_x0000_s1233" style="position:absolute;left:0;text-align:left;z-index:251810304;mso-position-horizontal-relative:text;mso-position-vertical-relative:text" from="72.15pt,133.55pt" to="72.2pt,156.95pt">
                  <v:stroke endarrow="block"/>
                </v:line>
              </w:pict>
            </w:r>
            <w:r>
              <w:rPr>
                <w:rFonts w:ascii="宋体" w:hAnsi="宋体"/>
                <w:noProof/>
              </w:rPr>
              <w:pict>
                <v:shape id="_x0000_s1232" type="#_x0000_t202" style="position:absolute;left:0;text-align:left;margin-left:18.1pt;margin-top:156.95pt;width:108pt;height:23.4pt;z-index:251809280;mso-position-horizontal-relative:text;mso-position-vertical-relative:text">
                  <v:textbox style="mso-next-textbox:#_x0000_s1232">
                    <w:txbxContent>
                      <w:p w:rsidR="00997D53" w:rsidRDefault="00997D53" w:rsidP="00997D5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  <w:p w:rsidR="00997D53" w:rsidRDefault="00997D53" w:rsidP="00997D53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_x0000_s1123" style="position:absolute;left:0;text-align:left;z-index:251726336;mso-position-horizontal-relative:text;mso-position-vertical-relative:text" from="1in,40.1pt" to="72.05pt,63.5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line id="_x0000_s1124" style="position:absolute;left:0;text-align:left;z-index:251727360;mso-position-horizontal-relative:text;mso-position-vertical-relative:text" from="72.1pt,87.7pt" to="72.15pt,111.1pt">
                  <v:stroke endarrow="block"/>
                </v:lin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_x0000_s1125" type="#_x0000_t202" style="position:absolute;left:0;text-align:left;margin-left:18.1pt;margin-top:111.1pt;width:108pt;height:23.4pt;z-index:251728384;mso-position-horizontal-relative:text;mso-position-vertical-relative:text">
                  <v:textbox style="mso-next-textbox:#_x0000_s1125">
                    <w:txbxContent>
                      <w:p w:rsidR="00C407AD" w:rsidRDefault="00997D53" w:rsidP="004661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仓库管理员</w:t>
                        </w:r>
                      </w:p>
                      <w:p w:rsidR="00C407AD" w:rsidRDefault="00C407AD" w:rsidP="0046618B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_x0000_s1126" type="#_x0000_t202" style="position:absolute;left:0;text-align:left;margin-left:18.1pt;margin-top:15.5pt;width:107.9pt;height:23.25pt;z-index:251729408;mso-position-horizontal-relative:text;mso-position-vertical-relative:text">
                  <v:textbox style="mso-next-textbox:#_x0000_s1126">
                    <w:txbxContent>
                      <w:p w:rsidR="00C407AD" w:rsidRDefault="00C407AD" w:rsidP="004661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服务人员</w:t>
                        </w:r>
                      </w:p>
                      <w:p w:rsidR="00C407AD" w:rsidRPr="00796FE1" w:rsidRDefault="00C407AD" w:rsidP="0046618B"/>
                    </w:txbxContent>
                  </v:textbox>
                </v:shape>
              </w:pict>
            </w:r>
            <w:r w:rsidRPr="0093293E">
              <w:rPr>
                <w:rFonts w:ascii="宋体" w:hAnsi="宋体"/>
                <w:lang w:val="zh-CN"/>
              </w:rPr>
              <w:pict>
                <v:shape id="_x0000_s1127" type="#_x0000_t202" style="position:absolute;left:0;text-align:left;margin-left:18.1pt;margin-top:62.3pt;width:107.9pt;height:23.25pt;z-index:251730432;mso-position-horizontal-relative:text;mso-position-vertical-relative:text">
                  <v:textbox style="mso-next-textbox:#_x0000_s1127">
                    <w:txbxContent>
                      <w:p w:rsidR="00C407AD" w:rsidRDefault="00997D53" w:rsidP="004661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制造部部长</w:t>
                        </w:r>
                      </w:p>
                      <w:p w:rsidR="00C407AD" w:rsidRDefault="00C407AD" w:rsidP="0046618B"/>
                    </w:txbxContent>
                  </v:textbox>
                </v:shape>
              </w:pict>
            </w:r>
          </w:p>
        </w:tc>
        <w:tc>
          <w:tcPr>
            <w:tcW w:w="2466" w:type="dxa"/>
            <w:vAlign w:val="center"/>
          </w:tcPr>
          <w:p w:rsidR="0046618B" w:rsidRDefault="009D4207" w:rsidP="009D420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制造部全部人员</w:t>
            </w:r>
          </w:p>
        </w:tc>
        <w:tc>
          <w:tcPr>
            <w:tcW w:w="1038" w:type="dxa"/>
            <w:vAlign w:val="center"/>
          </w:tcPr>
          <w:p w:rsidR="0046618B" w:rsidRDefault="0046618B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  <w:tc>
          <w:tcPr>
            <w:tcW w:w="1804" w:type="dxa"/>
            <w:vAlign w:val="center"/>
          </w:tcPr>
          <w:p w:rsidR="0046618B" w:rsidRDefault="0046618B" w:rsidP="009D420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46618B" w:rsidTr="00282AED">
        <w:trPr>
          <w:trHeight w:val="990"/>
          <w:jc w:val="center"/>
        </w:trPr>
        <w:tc>
          <w:tcPr>
            <w:tcW w:w="3132" w:type="dxa"/>
            <w:vMerge/>
          </w:tcPr>
          <w:p w:rsidR="0046618B" w:rsidRDefault="0046618B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46618B" w:rsidRDefault="00997D53" w:rsidP="009D420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制造部部长</w:t>
            </w:r>
          </w:p>
        </w:tc>
        <w:tc>
          <w:tcPr>
            <w:tcW w:w="1038" w:type="dxa"/>
            <w:vAlign w:val="center"/>
          </w:tcPr>
          <w:p w:rsidR="0046618B" w:rsidRDefault="0046618B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审批</w:t>
            </w:r>
          </w:p>
        </w:tc>
        <w:tc>
          <w:tcPr>
            <w:tcW w:w="1804" w:type="dxa"/>
            <w:vAlign w:val="center"/>
          </w:tcPr>
          <w:p w:rsidR="0046618B" w:rsidRDefault="0046618B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997D53" w:rsidTr="00282AED">
        <w:trPr>
          <w:trHeight w:val="990"/>
          <w:jc w:val="center"/>
        </w:trPr>
        <w:tc>
          <w:tcPr>
            <w:tcW w:w="3132" w:type="dxa"/>
            <w:vMerge/>
          </w:tcPr>
          <w:p w:rsidR="00997D53" w:rsidRDefault="00997D53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997D53" w:rsidRDefault="00997D53" w:rsidP="009D4207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仓库管理员</w:t>
            </w:r>
          </w:p>
        </w:tc>
        <w:tc>
          <w:tcPr>
            <w:tcW w:w="1038" w:type="dxa"/>
            <w:vAlign w:val="center"/>
          </w:tcPr>
          <w:p w:rsidR="00997D53" w:rsidRDefault="00997D53" w:rsidP="00282AED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</w:t>
            </w:r>
          </w:p>
        </w:tc>
        <w:tc>
          <w:tcPr>
            <w:tcW w:w="1804" w:type="dxa"/>
            <w:vAlign w:val="center"/>
          </w:tcPr>
          <w:p w:rsidR="00997D53" w:rsidRDefault="00997D53" w:rsidP="00282AED">
            <w:pPr>
              <w:spacing w:line="360" w:lineRule="auto"/>
              <w:rPr>
                <w:rFonts w:ascii="宋体" w:hAnsi="宋体"/>
              </w:rPr>
            </w:pPr>
          </w:p>
        </w:tc>
      </w:tr>
      <w:tr w:rsidR="0046618B" w:rsidTr="00282AED">
        <w:trPr>
          <w:trHeight w:val="990"/>
          <w:jc w:val="center"/>
        </w:trPr>
        <w:tc>
          <w:tcPr>
            <w:tcW w:w="3132" w:type="dxa"/>
            <w:vMerge/>
          </w:tcPr>
          <w:p w:rsidR="0046618B" w:rsidRDefault="0046618B" w:rsidP="00282AED">
            <w:pPr>
              <w:spacing w:line="360" w:lineRule="auto"/>
              <w:rPr>
                <w:rFonts w:ascii="宋体" w:hAnsi="宋体"/>
                <w:lang w:val="zh-CN"/>
              </w:rPr>
            </w:pPr>
          </w:p>
        </w:tc>
        <w:tc>
          <w:tcPr>
            <w:tcW w:w="2466" w:type="dxa"/>
            <w:vAlign w:val="center"/>
          </w:tcPr>
          <w:p w:rsidR="0046618B" w:rsidRDefault="0046618B" w:rsidP="00282AE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38" w:type="dxa"/>
            <w:vAlign w:val="center"/>
          </w:tcPr>
          <w:p w:rsidR="0046618B" w:rsidRDefault="0046618B" w:rsidP="00282AED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04" w:type="dxa"/>
            <w:vAlign w:val="center"/>
          </w:tcPr>
          <w:p w:rsidR="0046618B" w:rsidRDefault="0046618B" w:rsidP="00282AED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46618B" w:rsidRPr="00F402B4" w:rsidRDefault="0046618B" w:rsidP="0046618B">
      <w:pPr>
        <w:pStyle w:val="10"/>
        <w:ind w:left="840" w:firstLine="0"/>
        <w:rPr>
          <w:sz w:val="24"/>
          <w:szCs w:val="24"/>
        </w:rPr>
      </w:pPr>
    </w:p>
    <w:p w:rsidR="00C4207C" w:rsidRDefault="00C4207C" w:rsidP="001754AA">
      <w:pPr>
        <w:pStyle w:val="10"/>
        <w:numPr>
          <w:ilvl w:val="0"/>
          <w:numId w:val="17"/>
        </w:numPr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报表样式：</w:t>
      </w:r>
      <w:r w:rsidR="00611CF3">
        <w:rPr>
          <w:rFonts w:hint="eastAsia"/>
          <w:sz w:val="24"/>
          <w:szCs w:val="24"/>
        </w:rPr>
        <w:t>无</w:t>
      </w:r>
    </w:p>
    <w:p w:rsidR="00C4207C" w:rsidRPr="00C4207C" w:rsidRDefault="00C4207C" w:rsidP="00C4207C">
      <w:pPr>
        <w:pStyle w:val="10"/>
      </w:pPr>
    </w:p>
    <w:p w:rsidR="007A72CA" w:rsidRPr="007A72CA" w:rsidRDefault="009D6395" w:rsidP="007A72CA">
      <w:pPr>
        <w:pStyle w:val="3"/>
      </w:pPr>
      <w:bookmarkStart w:id="50" w:name="_Toc514148628"/>
      <w:r>
        <w:rPr>
          <w:rFonts w:hint="eastAsia"/>
        </w:rPr>
        <w:t>档案</w:t>
      </w:r>
      <w:r w:rsidR="00597251">
        <w:rPr>
          <w:rFonts w:hint="eastAsia"/>
        </w:rPr>
        <w:t>管理</w:t>
      </w:r>
      <w:bookmarkEnd w:id="50"/>
    </w:p>
    <w:p w:rsidR="00D53B4F" w:rsidRDefault="00C4207C" w:rsidP="00C4207C">
      <w:pPr>
        <w:pStyle w:val="4"/>
      </w:pPr>
      <w:bookmarkStart w:id="51" w:name="_Toc514148631"/>
      <w:r>
        <w:rPr>
          <w:rFonts w:hint="eastAsia"/>
        </w:rPr>
        <w:t>档案登记</w:t>
      </w:r>
      <w:bookmarkEnd w:id="51"/>
    </w:p>
    <w:p w:rsidR="00C37599" w:rsidRDefault="00C37599" w:rsidP="006960AE">
      <w:pPr>
        <w:pStyle w:val="10"/>
        <w:numPr>
          <w:ilvl w:val="0"/>
          <w:numId w:val="20"/>
        </w:numPr>
        <w:spacing w:line="360" w:lineRule="auto"/>
        <w:ind w:left="839"/>
        <w:rPr>
          <w:sz w:val="24"/>
          <w:szCs w:val="24"/>
        </w:rPr>
      </w:pPr>
      <w:r w:rsidRPr="007D2609">
        <w:rPr>
          <w:rFonts w:hint="eastAsia"/>
          <w:sz w:val="24"/>
          <w:szCs w:val="24"/>
        </w:rPr>
        <w:t>功能说明：</w:t>
      </w:r>
    </w:p>
    <w:p w:rsidR="00E616E7" w:rsidRDefault="00166D1E" w:rsidP="006960AE">
      <w:pPr>
        <w:pStyle w:val="afa"/>
      </w:pPr>
      <w:r w:rsidRPr="003828A9">
        <w:rPr>
          <w:rFonts w:hint="eastAsia"/>
          <w:color w:val="FF0000"/>
        </w:rPr>
        <w:t>纳入知识文件共享管理</w:t>
      </w:r>
      <w:r>
        <w:rPr>
          <w:rFonts w:hint="eastAsia"/>
        </w:rPr>
        <w:t>。</w:t>
      </w:r>
      <w:r w:rsidR="007E1194" w:rsidRPr="007E1194">
        <w:t>企业进行阶段性的归总，提炼更多的知识精华，储备更多的培训和学习材料提供了很好的平台，而且企业知识管理可作为达成企业战略目标的一个核心支持工具。</w:t>
      </w:r>
      <w:r w:rsidR="007E1194" w:rsidRPr="007E1194">
        <w:rPr>
          <w:rFonts w:hint="eastAsia"/>
        </w:rPr>
        <w:t>本表单分门别类</w:t>
      </w:r>
      <w:r w:rsidR="007E1194" w:rsidRPr="007E1194">
        <w:t>的存储企业的知识信息，</w:t>
      </w:r>
      <w:r w:rsidR="007E1194" w:rsidRPr="007E1194">
        <w:rPr>
          <w:rFonts w:hint="eastAsia"/>
        </w:rPr>
        <w:t>主要</w:t>
      </w:r>
      <w:r w:rsidR="007E1194" w:rsidRPr="007E1194">
        <w:t>是以附件</w:t>
      </w:r>
      <w:r w:rsidR="007E1194" w:rsidRPr="007E1194">
        <w:rPr>
          <w:rFonts w:hint="eastAsia"/>
        </w:rPr>
        <w:t>的</w:t>
      </w:r>
      <w:r w:rsidR="007E1194" w:rsidRPr="007E1194">
        <w:t>形式进行存储</w:t>
      </w:r>
      <w:r w:rsidR="007E1194" w:rsidRPr="007E1194">
        <w:rPr>
          <w:rFonts w:hint="eastAsia"/>
        </w:rPr>
        <w:t>方，</w:t>
      </w:r>
      <w:r w:rsidR="007E1194" w:rsidRPr="007E1194">
        <w:t>用户可以进行筛选</w:t>
      </w:r>
      <w:r w:rsidR="007E1194" w:rsidRPr="007E1194">
        <w:rPr>
          <w:rFonts w:hint="eastAsia"/>
        </w:rPr>
        <w:t>查找</w:t>
      </w:r>
      <w:r w:rsidR="007E1194" w:rsidRPr="007E1194">
        <w:t>、下载、在线预览。</w:t>
      </w:r>
    </w:p>
    <w:p w:rsidR="00497BBA" w:rsidRPr="00AB3C25" w:rsidRDefault="00497BBA" w:rsidP="006960AE">
      <w:pPr>
        <w:pStyle w:val="afa"/>
        <w:rPr>
          <w:color w:val="FF0000"/>
        </w:rPr>
      </w:pPr>
      <w:r w:rsidRPr="00AB3C25">
        <w:rPr>
          <w:rFonts w:hint="eastAsia"/>
          <w:color w:val="FF0000"/>
        </w:rPr>
        <w:t>制造部分类：</w:t>
      </w:r>
    </w:p>
    <w:p w:rsidR="00C4207C" w:rsidRPr="006960AE" w:rsidRDefault="00C10891" w:rsidP="0093293E">
      <w:pPr>
        <w:pStyle w:val="af7"/>
        <w:spacing w:afterLines="25" w:line="360" w:lineRule="auto"/>
        <w:ind w:left="840" w:firstLineChars="0" w:firstLine="0"/>
        <w:rPr>
          <w:rFonts w:ascii="宋体" w:hAnsi="宋体"/>
          <w:sz w:val="24"/>
          <w:szCs w:val="24"/>
        </w:rPr>
      </w:pPr>
      <w:r w:rsidRPr="00C10891"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513901" cy="1660525"/>
            <wp:effectExtent l="0" t="0" r="0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17427" cy="166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07C" w:rsidRPr="006960AE" w:rsidSect="0079499D">
      <w:headerReference w:type="default" r:id="rId33"/>
      <w:footerReference w:type="default" r:id="rId34"/>
      <w:pgSz w:w="11906" w:h="16838"/>
      <w:pgMar w:top="567" w:right="1089" w:bottom="567" w:left="1134" w:header="851" w:footer="567" w:gutter="0"/>
      <w:cols w:space="720"/>
      <w:docGrid w:linePitch="29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2C4" w:rsidRDefault="006062C4">
      <w:r>
        <w:separator/>
      </w:r>
    </w:p>
  </w:endnote>
  <w:endnote w:type="continuationSeparator" w:id="1">
    <w:p w:rsidR="006062C4" w:rsidRDefault="00606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7AD" w:rsidRDefault="0093293E">
    <w:pPr>
      <w:pStyle w:val="a7"/>
      <w:framePr w:h="0" w:wrap="around" w:vAnchor="text" w:hAnchor="margin" w:xAlign="outside" w:y="1"/>
      <w:rPr>
        <w:rStyle w:val="12"/>
      </w:rPr>
    </w:pPr>
    <w:r>
      <w:fldChar w:fldCharType="begin"/>
    </w:r>
    <w:r w:rsidR="00C407AD">
      <w:rPr>
        <w:rStyle w:val="12"/>
      </w:rPr>
      <w:instrText xml:space="preserve">PAGE  </w:instrText>
    </w:r>
    <w:r>
      <w:fldChar w:fldCharType="end"/>
    </w:r>
  </w:p>
  <w:p w:rsidR="00C407AD" w:rsidRDefault="00C407AD">
    <w:pPr>
      <w:pStyle w:val="a7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7AD" w:rsidRDefault="00C407AD">
    <w:pPr>
      <w:pStyle w:val="a7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7AD" w:rsidRDefault="00C407AD">
    <w:pPr>
      <w:pStyle w:val="a7"/>
      <w:jc w:val="right"/>
    </w:pPr>
    <w:r>
      <w:rPr>
        <w:rFonts w:hint="eastAsia"/>
      </w:rPr>
      <w:t>第</w:t>
    </w:r>
    <w:r w:rsidR="0093293E" w:rsidRPr="0093293E">
      <w:fldChar w:fldCharType="begin"/>
    </w:r>
    <w:r>
      <w:instrText>PAGE   \* MERGEFORMAT</w:instrText>
    </w:r>
    <w:r w:rsidR="0093293E" w:rsidRPr="0093293E">
      <w:fldChar w:fldCharType="separate"/>
    </w:r>
    <w:r w:rsidR="00DF6112" w:rsidRPr="00DF6112">
      <w:rPr>
        <w:noProof/>
        <w:lang w:val="zh-CN"/>
      </w:rPr>
      <w:t>20</w:t>
    </w:r>
    <w:r w:rsidR="0093293E">
      <w:rPr>
        <w:noProof/>
        <w:lang w:val="zh-CN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2C4" w:rsidRDefault="006062C4">
      <w:r>
        <w:separator/>
      </w:r>
    </w:p>
  </w:footnote>
  <w:footnote w:type="continuationSeparator" w:id="1">
    <w:p w:rsidR="006062C4" w:rsidRDefault="006062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7AD" w:rsidRDefault="00C407AD">
    <w:pPr>
      <w:pStyle w:val="a5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7AD" w:rsidRDefault="00C407AD">
    <w:pPr>
      <w:pStyle w:val="a5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7AD" w:rsidRDefault="00C407AD">
    <w:pPr>
      <w:pStyle w:val="a5"/>
      <w:pBdr>
        <w:bottom w:val="none" w:sz="0" w:space="0" w:color="auto"/>
      </w:pBdr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66927B7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993" w:hanging="851"/>
      </w:pPr>
      <w:rPr>
        <w:rFonts w:hint="eastAsia"/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0000027"/>
    <w:multiLevelType w:val="multilevel"/>
    <w:tmpl w:val="00000027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lang w:val="en-US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FA167E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E25CC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E85C14"/>
    <w:multiLevelType w:val="hybridMultilevel"/>
    <w:tmpl w:val="83A01D4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5CE3822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7556C2"/>
    <w:multiLevelType w:val="multilevel"/>
    <w:tmpl w:val="0409001D"/>
    <w:styleLink w:val="30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F0C4585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2547AC4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0360EE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55F3E7A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A1D3166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A80077E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BB67CC3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2533F23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4397A5D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64751D5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1200E7D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E4765B2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FF13D1F"/>
    <w:multiLevelType w:val="hybridMultilevel"/>
    <w:tmpl w:val="4C5E018A"/>
    <w:lvl w:ilvl="0" w:tplc="4A1EED40">
      <w:start w:val="3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0C17608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7764A04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90918A5"/>
    <w:multiLevelType w:val="hybridMultilevel"/>
    <w:tmpl w:val="D33422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1"/>
  </w:num>
  <w:num w:numId="5">
    <w:abstractNumId w:val="4"/>
  </w:num>
  <w:num w:numId="6">
    <w:abstractNumId w:val="13"/>
  </w:num>
  <w:num w:numId="7">
    <w:abstractNumId w:val="12"/>
  </w:num>
  <w:num w:numId="8">
    <w:abstractNumId w:val="5"/>
  </w:num>
  <w:num w:numId="9">
    <w:abstractNumId w:val="9"/>
  </w:num>
  <w:num w:numId="10">
    <w:abstractNumId w:val="21"/>
  </w:num>
  <w:num w:numId="11">
    <w:abstractNumId w:val="14"/>
  </w:num>
  <w:num w:numId="12">
    <w:abstractNumId w:val="18"/>
  </w:num>
  <w:num w:numId="13">
    <w:abstractNumId w:val="17"/>
  </w:num>
  <w:num w:numId="14">
    <w:abstractNumId w:val="16"/>
  </w:num>
  <w:num w:numId="15">
    <w:abstractNumId w:val="15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8"/>
  </w:num>
  <w:num w:numId="21">
    <w:abstractNumId w:val="2"/>
  </w:num>
  <w:num w:numId="22">
    <w:abstractNumId w:val="20"/>
  </w:num>
  <w:num w:numId="23">
    <w:abstractNumId w:val="19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mirrorMargins/>
  <w:bordersDoNotSurroundHeader/>
  <w:bordersDoNotSurroundFooter/>
  <w:hideSpellingErrors/>
  <w:attachedTemplate r:id="rId1"/>
  <w:stylePaneFormatFilter w:val="3F01"/>
  <w:defaultTabStop w:val="425"/>
  <w:drawingGridHorizontalSpacing w:val="105"/>
  <w:drawingGridVerticalSpacing w:val="291"/>
  <w:displayHorizontalDrawingGridEvery w:val="0"/>
  <w:characterSpacingControl w:val="compressPunctuation"/>
  <w:doNotValidateAgainstSchema/>
  <w:doNotDemarcateInvalidXml/>
  <w:hdr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172A27"/>
    <w:rsid w:val="00000DF0"/>
    <w:rsid w:val="00001686"/>
    <w:rsid w:val="00001BFE"/>
    <w:rsid w:val="00001F28"/>
    <w:rsid w:val="00003472"/>
    <w:rsid w:val="00004484"/>
    <w:rsid w:val="0001124F"/>
    <w:rsid w:val="00012C7C"/>
    <w:rsid w:val="00014924"/>
    <w:rsid w:val="00016A83"/>
    <w:rsid w:val="00022F78"/>
    <w:rsid w:val="000273BA"/>
    <w:rsid w:val="0002754B"/>
    <w:rsid w:val="000338C9"/>
    <w:rsid w:val="00033AB6"/>
    <w:rsid w:val="00033B9C"/>
    <w:rsid w:val="000346A2"/>
    <w:rsid w:val="00034804"/>
    <w:rsid w:val="00034994"/>
    <w:rsid w:val="00036C08"/>
    <w:rsid w:val="00037BB8"/>
    <w:rsid w:val="000401FE"/>
    <w:rsid w:val="000418C5"/>
    <w:rsid w:val="00043D80"/>
    <w:rsid w:val="00044EC1"/>
    <w:rsid w:val="00050803"/>
    <w:rsid w:val="0005654B"/>
    <w:rsid w:val="00056A4A"/>
    <w:rsid w:val="00056D61"/>
    <w:rsid w:val="00056DB4"/>
    <w:rsid w:val="000576FB"/>
    <w:rsid w:val="000619A9"/>
    <w:rsid w:val="00062A20"/>
    <w:rsid w:val="000641CB"/>
    <w:rsid w:val="00065E2B"/>
    <w:rsid w:val="00067EA9"/>
    <w:rsid w:val="00070E49"/>
    <w:rsid w:val="000739C2"/>
    <w:rsid w:val="00074850"/>
    <w:rsid w:val="00075850"/>
    <w:rsid w:val="00081321"/>
    <w:rsid w:val="000824EF"/>
    <w:rsid w:val="00084F1B"/>
    <w:rsid w:val="000878D2"/>
    <w:rsid w:val="0009306E"/>
    <w:rsid w:val="00095757"/>
    <w:rsid w:val="00096CC1"/>
    <w:rsid w:val="000A10C3"/>
    <w:rsid w:val="000A1409"/>
    <w:rsid w:val="000A1BF6"/>
    <w:rsid w:val="000A38E6"/>
    <w:rsid w:val="000A4978"/>
    <w:rsid w:val="000A6100"/>
    <w:rsid w:val="000B46B3"/>
    <w:rsid w:val="000B6007"/>
    <w:rsid w:val="000C2AAF"/>
    <w:rsid w:val="000C48C7"/>
    <w:rsid w:val="000D41C6"/>
    <w:rsid w:val="000D491D"/>
    <w:rsid w:val="000D7086"/>
    <w:rsid w:val="000D7570"/>
    <w:rsid w:val="000D7FF1"/>
    <w:rsid w:val="000E3BA8"/>
    <w:rsid w:val="000E43C2"/>
    <w:rsid w:val="000E4424"/>
    <w:rsid w:val="000E5F04"/>
    <w:rsid w:val="000E5F89"/>
    <w:rsid w:val="000F1D09"/>
    <w:rsid w:val="000F476C"/>
    <w:rsid w:val="000F5186"/>
    <w:rsid w:val="000F5C2C"/>
    <w:rsid w:val="000F60F3"/>
    <w:rsid w:val="00101D9A"/>
    <w:rsid w:val="00101F1E"/>
    <w:rsid w:val="001030CE"/>
    <w:rsid w:val="00103C36"/>
    <w:rsid w:val="00106F55"/>
    <w:rsid w:val="00110D15"/>
    <w:rsid w:val="00111493"/>
    <w:rsid w:val="00114DC7"/>
    <w:rsid w:val="00114EB0"/>
    <w:rsid w:val="00115A45"/>
    <w:rsid w:val="00116ED2"/>
    <w:rsid w:val="00122863"/>
    <w:rsid w:val="00123614"/>
    <w:rsid w:val="001276D4"/>
    <w:rsid w:val="00131366"/>
    <w:rsid w:val="00132388"/>
    <w:rsid w:val="00135AB9"/>
    <w:rsid w:val="00135EBC"/>
    <w:rsid w:val="0014431D"/>
    <w:rsid w:val="001517F6"/>
    <w:rsid w:val="0015259F"/>
    <w:rsid w:val="001535A4"/>
    <w:rsid w:val="00153C9E"/>
    <w:rsid w:val="00157611"/>
    <w:rsid w:val="00160DB8"/>
    <w:rsid w:val="001614F9"/>
    <w:rsid w:val="001633B5"/>
    <w:rsid w:val="00166D1E"/>
    <w:rsid w:val="00166E4B"/>
    <w:rsid w:val="00170A55"/>
    <w:rsid w:val="00171672"/>
    <w:rsid w:val="00172A27"/>
    <w:rsid w:val="001753FF"/>
    <w:rsid w:val="001754AA"/>
    <w:rsid w:val="001760E3"/>
    <w:rsid w:val="0017714F"/>
    <w:rsid w:val="00177E81"/>
    <w:rsid w:val="0018290A"/>
    <w:rsid w:val="00183071"/>
    <w:rsid w:val="0018353E"/>
    <w:rsid w:val="00183F49"/>
    <w:rsid w:val="00186B82"/>
    <w:rsid w:val="001905D5"/>
    <w:rsid w:val="00190A6D"/>
    <w:rsid w:val="00194043"/>
    <w:rsid w:val="00194758"/>
    <w:rsid w:val="00195B5C"/>
    <w:rsid w:val="00195DFF"/>
    <w:rsid w:val="001A02D4"/>
    <w:rsid w:val="001A2D51"/>
    <w:rsid w:val="001A3FA8"/>
    <w:rsid w:val="001A5747"/>
    <w:rsid w:val="001A69BF"/>
    <w:rsid w:val="001A6DFE"/>
    <w:rsid w:val="001B1001"/>
    <w:rsid w:val="001B2025"/>
    <w:rsid w:val="001B2112"/>
    <w:rsid w:val="001B4637"/>
    <w:rsid w:val="001B6DDB"/>
    <w:rsid w:val="001B7627"/>
    <w:rsid w:val="001B78AD"/>
    <w:rsid w:val="001C2207"/>
    <w:rsid w:val="001C24FC"/>
    <w:rsid w:val="001C2582"/>
    <w:rsid w:val="001C27EB"/>
    <w:rsid w:val="001D0CB2"/>
    <w:rsid w:val="001D1073"/>
    <w:rsid w:val="001D1CF7"/>
    <w:rsid w:val="001D2D57"/>
    <w:rsid w:val="001D485F"/>
    <w:rsid w:val="001D5048"/>
    <w:rsid w:val="001D6762"/>
    <w:rsid w:val="001D6F7C"/>
    <w:rsid w:val="001E0115"/>
    <w:rsid w:val="001E16AA"/>
    <w:rsid w:val="001E2B8E"/>
    <w:rsid w:val="001E4034"/>
    <w:rsid w:val="001F0CC8"/>
    <w:rsid w:val="001F2786"/>
    <w:rsid w:val="001F56A3"/>
    <w:rsid w:val="001F6715"/>
    <w:rsid w:val="001F6D95"/>
    <w:rsid w:val="002022D4"/>
    <w:rsid w:val="00203BD5"/>
    <w:rsid w:val="00206810"/>
    <w:rsid w:val="00211794"/>
    <w:rsid w:val="002126FB"/>
    <w:rsid w:val="002140B8"/>
    <w:rsid w:val="0022073C"/>
    <w:rsid w:val="00223D6F"/>
    <w:rsid w:val="0022669E"/>
    <w:rsid w:val="002306E7"/>
    <w:rsid w:val="00231F18"/>
    <w:rsid w:val="00232241"/>
    <w:rsid w:val="00232A28"/>
    <w:rsid w:val="00234482"/>
    <w:rsid w:val="00243578"/>
    <w:rsid w:val="00244462"/>
    <w:rsid w:val="00246177"/>
    <w:rsid w:val="0025365C"/>
    <w:rsid w:val="00254DD7"/>
    <w:rsid w:val="00262D9D"/>
    <w:rsid w:val="00265198"/>
    <w:rsid w:val="00267AF0"/>
    <w:rsid w:val="002714C8"/>
    <w:rsid w:val="00271601"/>
    <w:rsid w:val="00273B65"/>
    <w:rsid w:val="0027550E"/>
    <w:rsid w:val="00275BE7"/>
    <w:rsid w:val="002767E3"/>
    <w:rsid w:val="002817CF"/>
    <w:rsid w:val="00281C13"/>
    <w:rsid w:val="00282AED"/>
    <w:rsid w:val="00287347"/>
    <w:rsid w:val="0029506E"/>
    <w:rsid w:val="002958F2"/>
    <w:rsid w:val="002A097F"/>
    <w:rsid w:val="002A3E26"/>
    <w:rsid w:val="002A491E"/>
    <w:rsid w:val="002A51DB"/>
    <w:rsid w:val="002A54DD"/>
    <w:rsid w:val="002A58CA"/>
    <w:rsid w:val="002A5AE6"/>
    <w:rsid w:val="002A6CB4"/>
    <w:rsid w:val="002A7C98"/>
    <w:rsid w:val="002B00E3"/>
    <w:rsid w:val="002B376A"/>
    <w:rsid w:val="002B4E90"/>
    <w:rsid w:val="002B5E52"/>
    <w:rsid w:val="002B625F"/>
    <w:rsid w:val="002C0CE1"/>
    <w:rsid w:val="002C228A"/>
    <w:rsid w:val="002C5619"/>
    <w:rsid w:val="002C5793"/>
    <w:rsid w:val="002C5AC3"/>
    <w:rsid w:val="002D1489"/>
    <w:rsid w:val="002D3E30"/>
    <w:rsid w:val="002D64B4"/>
    <w:rsid w:val="002D6DC4"/>
    <w:rsid w:val="002D7C68"/>
    <w:rsid w:val="002E0290"/>
    <w:rsid w:val="002E573C"/>
    <w:rsid w:val="002E590D"/>
    <w:rsid w:val="002E6AB9"/>
    <w:rsid w:val="002E778E"/>
    <w:rsid w:val="002F116E"/>
    <w:rsid w:val="002F1948"/>
    <w:rsid w:val="002F3639"/>
    <w:rsid w:val="002F4311"/>
    <w:rsid w:val="002F4885"/>
    <w:rsid w:val="002F512C"/>
    <w:rsid w:val="002F6B95"/>
    <w:rsid w:val="00300460"/>
    <w:rsid w:val="00300807"/>
    <w:rsid w:val="00300DBA"/>
    <w:rsid w:val="00301582"/>
    <w:rsid w:val="00301B1E"/>
    <w:rsid w:val="00302883"/>
    <w:rsid w:val="0030388A"/>
    <w:rsid w:val="00303958"/>
    <w:rsid w:val="00304CB9"/>
    <w:rsid w:val="0030562F"/>
    <w:rsid w:val="0030692E"/>
    <w:rsid w:val="003111E6"/>
    <w:rsid w:val="00313DFC"/>
    <w:rsid w:val="00314A78"/>
    <w:rsid w:val="0032098E"/>
    <w:rsid w:val="0032161B"/>
    <w:rsid w:val="003222E3"/>
    <w:rsid w:val="0032646B"/>
    <w:rsid w:val="00327505"/>
    <w:rsid w:val="0032777B"/>
    <w:rsid w:val="0033180D"/>
    <w:rsid w:val="00333A76"/>
    <w:rsid w:val="0033431E"/>
    <w:rsid w:val="00334AF0"/>
    <w:rsid w:val="003365AE"/>
    <w:rsid w:val="00347EC3"/>
    <w:rsid w:val="00350689"/>
    <w:rsid w:val="00350FEE"/>
    <w:rsid w:val="00351BD1"/>
    <w:rsid w:val="003551BA"/>
    <w:rsid w:val="00355A0E"/>
    <w:rsid w:val="00355DF7"/>
    <w:rsid w:val="00357569"/>
    <w:rsid w:val="0036093E"/>
    <w:rsid w:val="0036788E"/>
    <w:rsid w:val="00367BF9"/>
    <w:rsid w:val="00370950"/>
    <w:rsid w:val="00371225"/>
    <w:rsid w:val="00372A8B"/>
    <w:rsid w:val="00377C4F"/>
    <w:rsid w:val="003806B4"/>
    <w:rsid w:val="0038165F"/>
    <w:rsid w:val="00381CC0"/>
    <w:rsid w:val="00382527"/>
    <w:rsid w:val="003828A9"/>
    <w:rsid w:val="00382C3E"/>
    <w:rsid w:val="0038372C"/>
    <w:rsid w:val="00385A15"/>
    <w:rsid w:val="003861C2"/>
    <w:rsid w:val="00390595"/>
    <w:rsid w:val="0039250F"/>
    <w:rsid w:val="0039518A"/>
    <w:rsid w:val="00396405"/>
    <w:rsid w:val="00396FC1"/>
    <w:rsid w:val="00397CE5"/>
    <w:rsid w:val="003A1924"/>
    <w:rsid w:val="003A31E3"/>
    <w:rsid w:val="003A3243"/>
    <w:rsid w:val="003A4DFB"/>
    <w:rsid w:val="003A4F75"/>
    <w:rsid w:val="003A58A0"/>
    <w:rsid w:val="003A7A89"/>
    <w:rsid w:val="003B454D"/>
    <w:rsid w:val="003B6448"/>
    <w:rsid w:val="003B7629"/>
    <w:rsid w:val="003C356D"/>
    <w:rsid w:val="003C6B57"/>
    <w:rsid w:val="003D0E91"/>
    <w:rsid w:val="003D10E0"/>
    <w:rsid w:val="003D26B2"/>
    <w:rsid w:val="003D3463"/>
    <w:rsid w:val="003D48AE"/>
    <w:rsid w:val="003D6F2C"/>
    <w:rsid w:val="003D7A65"/>
    <w:rsid w:val="003E244D"/>
    <w:rsid w:val="003E32B5"/>
    <w:rsid w:val="003E410A"/>
    <w:rsid w:val="003E43E7"/>
    <w:rsid w:val="003E6ACA"/>
    <w:rsid w:val="003E7B1E"/>
    <w:rsid w:val="003F3192"/>
    <w:rsid w:val="003F345C"/>
    <w:rsid w:val="003F4348"/>
    <w:rsid w:val="003F5A57"/>
    <w:rsid w:val="003F6A02"/>
    <w:rsid w:val="003F6BB3"/>
    <w:rsid w:val="00401961"/>
    <w:rsid w:val="004019A4"/>
    <w:rsid w:val="004033C1"/>
    <w:rsid w:val="004039C1"/>
    <w:rsid w:val="00412401"/>
    <w:rsid w:val="004148DE"/>
    <w:rsid w:val="00414B36"/>
    <w:rsid w:val="00416928"/>
    <w:rsid w:val="004217A3"/>
    <w:rsid w:val="00422817"/>
    <w:rsid w:val="00424CCF"/>
    <w:rsid w:val="00430F4A"/>
    <w:rsid w:val="004321BC"/>
    <w:rsid w:val="00432351"/>
    <w:rsid w:val="00433501"/>
    <w:rsid w:val="00435440"/>
    <w:rsid w:val="00436034"/>
    <w:rsid w:val="00443AAE"/>
    <w:rsid w:val="00443FF4"/>
    <w:rsid w:val="00456D4D"/>
    <w:rsid w:val="00457844"/>
    <w:rsid w:val="00457885"/>
    <w:rsid w:val="00460622"/>
    <w:rsid w:val="00460F59"/>
    <w:rsid w:val="00461AA7"/>
    <w:rsid w:val="0046202E"/>
    <w:rsid w:val="00462B8C"/>
    <w:rsid w:val="004637E1"/>
    <w:rsid w:val="0046618B"/>
    <w:rsid w:val="004678DE"/>
    <w:rsid w:val="0047262F"/>
    <w:rsid w:val="00473619"/>
    <w:rsid w:val="00473CC6"/>
    <w:rsid w:val="004776A9"/>
    <w:rsid w:val="00480E0F"/>
    <w:rsid w:val="00481F74"/>
    <w:rsid w:val="004836B7"/>
    <w:rsid w:val="0048387A"/>
    <w:rsid w:val="00483E0F"/>
    <w:rsid w:val="00486A0A"/>
    <w:rsid w:val="004909DD"/>
    <w:rsid w:val="00492628"/>
    <w:rsid w:val="0049397F"/>
    <w:rsid w:val="00494D2F"/>
    <w:rsid w:val="0049519C"/>
    <w:rsid w:val="00495EC4"/>
    <w:rsid w:val="0049604B"/>
    <w:rsid w:val="00496448"/>
    <w:rsid w:val="00497BBA"/>
    <w:rsid w:val="004A0516"/>
    <w:rsid w:val="004A08C3"/>
    <w:rsid w:val="004A2C5F"/>
    <w:rsid w:val="004A3C7E"/>
    <w:rsid w:val="004A67E5"/>
    <w:rsid w:val="004A68E8"/>
    <w:rsid w:val="004B1E45"/>
    <w:rsid w:val="004B251E"/>
    <w:rsid w:val="004B37BB"/>
    <w:rsid w:val="004B4939"/>
    <w:rsid w:val="004B7895"/>
    <w:rsid w:val="004C3412"/>
    <w:rsid w:val="004C400B"/>
    <w:rsid w:val="004D220F"/>
    <w:rsid w:val="004D2601"/>
    <w:rsid w:val="004D3E32"/>
    <w:rsid w:val="004D4DB7"/>
    <w:rsid w:val="004D577D"/>
    <w:rsid w:val="004D6428"/>
    <w:rsid w:val="004D7406"/>
    <w:rsid w:val="004D758E"/>
    <w:rsid w:val="004E3C36"/>
    <w:rsid w:val="004F0F92"/>
    <w:rsid w:val="004F4CE7"/>
    <w:rsid w:val="004F5A92"/>
    <w:rsid w:val="004F5EBD"/>
    <w:rsid w:val="005028BE"/>
    <w:rsid w:val="00504C68"/>
    <w:rsid w:val="00505349"/>
    <w:rsid w:val="00505DA5"/>
    <w:rsid w:val="005068A1"/>
    <w:rsid w:val="00507F1E"/>
    <w:rsid w:val="0051556A"/>
    <w:rsid w:val="00515AE7"/>
    <w:rsid w:val="00516744"/>
    <w:rsid w:val="00516DA9"/>
    <w:rsid w:val="00517466"/>
    <w:rsid w:val="005221BC"/>
    <w:rsid w:val="00522AEC"/>
    <w:rsid w:val="0052364C"/>
    <w:rsid w:val="005255F7"/>
    <w:rsid w:val="0052573C"/>
    <w:rsid w:val="00526A86"/>
    <w:rsid w:val="00526CE9"/>
    <w:rsid w:val="0052705D"/>
    <w:rsid w:val="005272A4"/>
    <w:rsid w:val="00540C88"/>
    <w:rsid w:val="00540EED"/>
    <w:rsid w:val="00543E47"/>
    <w:rsid w:val="005452BD"/>
    <w:rsid w:val="005458BD"/>
    <w:rsid w:val="005507A3"/>
    <w:rsid w:val="00550C99"/>
    <w:rsid w:val="00550D8E"/>
    <w:rsid w:val="00550FEA"/>
    <w:rsid w:val="0055170B"/>
    <w:rsid w:val="00554C43"/>
    <w:rsid w:val="005565F7"/>
    <w:rsid w:val="00556CB5"/>
    <w:rsid w:val="00561264"/>
    <w:rsid w:val="00563BAA"/>
    <w:rsid w:val="005666F3"/>
    <w:rsid w:val="0056711D"/>
    <w:rsid w:val="00570857"/>
    <w:rsid w:val="005742C2"/>
    <w:rsid w:val="00575EC7"/>
    <w:rsid w:val="005802D4"/>
    <w:rsid w:val="00581B5E"/>
    <w:rsid w:val="00584DF5"/>
    <w:rsid w:val="00587891"/>
    <w:rsid w:val="005909D2"/>
    <w:rsid w:val="00590AD3"/>
    <w:rsid w:val="005910C1"/>
    <w:rsid w:val="0059115D"/>
    <w:rsid w:val="0059128E"/>
    <w:rsid w:val="00593834"/>
    <w:rsid w:val="00597251"/>
    <w:rsid w:val="005A115E"/>
    <w:rsid w:val="005B0283"/>
    <w:rsid w:val="005B0E4C"/>
    <w:rsid w:val="005B1641"/>
    <w:rsid w:val="005B4009"/>
    <w:rsid w:val="005B46AE"/>
    <w:rsid w:val="005B71A2"/>
    <w:rsid w:val="005B79DA"/>
    <w:rsid w:val="005C09BA"/>
    <w:rsid w:val="005C1E63"/>
    <w:rsid w:val="005C3C69"/>
    <w:rsid w:val="005C530A"/>
    <w:rsid w:val="005C56F1"/>
    <w:rsid w:val="005C7773"/>
    <w:rsid w:val="005C7C91"/>
    <w:rsid w:val="005D12BD"/>
    <w:rsid w:val="005D54DF"/>
    <w:rsid w:val="005D564D"/>
    <w:rsid w:val="005E05B0"/>
    <w:rsid w:val="005E29E2"/>
    <w:rsid w:val="005E2C66"/>
    <w:rsid w:val="005E3360"/>
    <w:rsid w:val="005E594E"/>
    <w:rsid w:val="005E6323"/>
    <w:rsid w:val="005F1229"/>
    <w:rsid w:val="005F309B"/>
    <w:rsid w:val="005F449A"/>
    <w:rsid w:val="005F4E30"/>
    <w:rsid w:val="00600498"/>
    <w:rsid w:val="0060213D"/>
    <w:rsid w:val="0060218D"/>
    <w:rsid w:val="0060325E"/>
    <w:rsid w:val="00604C82"/>
    <w:rsid w:val="006062C4"/>
    <w:rsid w:val="00606912"/>
    <w:rsid w:val="00607C59"/>
    <w:rsid w:val="006106D2"/>
    <w:rsid w:val="00611CF3"/>
    <w:rsid w:val="006216CA"/>
    <w:rsid w:val="006234E6"/>
    <w:rsid w:val="00623950"/>
    <w:rsid w:val="006249B4"/>
    <w:rsid w:val="00625838"/>
    <w:rsid w:val="00625BDC"/>
    <w:rsid w:val="00627AC1"/>
    <w:rsid w:val="00630375"/>
    <w:rsid w:val="00634621"/>
    <w:rsid w:val="00635A61"/>
    <w:rsid w:val="006362D2"/>
    <w:rsid w:val="00636EF5"/>
    <w:rsid w:val="006372F3"/>
    <w:rsid w:val="00644198"/>
    <w:rsid w:val="0064473F"/>
    <w:rsid w:val="00644B02"/>
    <w:rsid w:val="00646995"/>
    <w:rsid w:val="00651B95"/>
    <w:rsid w:val="00651C27"/>
    <w:rsid w:val="00652330"/>
    <w:rsid w:val="00657747"/>
    <w:rsid w:val="00661464"/>
    <w:rsid w:val="00662F51"/>
    <w:rsid w:val="006656B1"/>
    <w:rsid w:val="00670B92"/>
    <w:rsid w:val="0067153B"/>
    <w:rsid w:val="0068098F"/>
    <w:rsid w:val="00680A56"/>
    <w:rsid w:val="00684CE1"/>
    <w:rsid w:val="00685093"/>
    <w:rsid w:val="006858CF"/>
    <w:rsid w:val="00685DF2"/>
    <w:rsid w:val="00687F40"/>
    <w:rsid w:val="00691AE2"/>
    <w:rsid w:val="00692C87"/>
    <w:rsid w:val="00695C0D"/>
    <w:rsid w:val="006960AE"/>
    <w:rsid w:val="006961AF"/>
    <w:rsid w:val="006961CE"/>
    <w:rsid w:val="00696F8B"/>
    <w:rsid w:val="006A00D0"/>
    <w:rsid w:val="006A016B"/>
    <w:rsid w:val="006A292C"/>
    <w:rsid w:val="006A3568"/>
    <w:rsid w:val="006A5D64"/>
    <w:rsid w:val="006A6F93"/>
    <w:rsid w:val="006B0406"/>
    <w:rsid w:val="006B0633"/>
    <w:rsid w:val="006B18DB"/>
    <w:rsid w:val="006B1C2A"/>
    <w:rsid w:val="006B2891"/>
    <w:rsid w:val="006B3CB1"/>
    <w:rsid w:val="006B3F4F"/>
    <w:rsid w:val="006B4591"/>
    <w:rsid w:val="006B773C"/>
    <w:rsid w:val="006C0ABA"/>
    <w:rsid w:val="006C195A"/>
    <w:rsid w:val="006C1A22"/>
    <w:rsid w:val="006C487C"/>
    <w:rsid w:val="006C7A87"/>
    <w:rsid w:val="006D00E3"/>
    <w:rsid w:val="006D084F"/>
    <w:rsid w:val="006D1095"/>
    <w:rsid w:val="006D18A2"/>
    <w:rsid w:val="006D3476"/>
    <w:rsid w:val="006D6264"/>
    <w:rsid w:val="006E2175"/>
    <w:rsid w:val="006E22CB"/>
    <w:rsid w:val="006E4CC0"/>
    <w:rsid w:val="006E5FCA"/>
    <w:rsid w:val="006E6058"/>
    <w:rsid w:val="006F394E"/>
    <w:rsid w:val="0070279A"/>
    <w:rsid w:val="00703BBB"/>
    <w:rsid w:val="00705F11"/>
    <w:rsid w:val="00707FAE"/>
    <w:rsid w:val="00713F43"/>
    <w:rsid w:val="0071727B"/>
    <w:rsid w:val="0072140F"/>
    <w:rsid w:val="0072348F"/>
    <w:rsid w:val="00731E52"/>
    <w:rsid w:val="00731E7A"/>
    <w:rsid w:val="00732AA2"/>
    <w:rsid w:val="00735A53"/>
    <w:rsid w:val="00743FA1"/>
    <w:rsid w:val="00745053"/>
    <w:rsid w:val="00746140"/>
    <w:rsid w:val="007507E6"/>
    <w:rsid w:val="007533BF"/>
    <w:rsid w:val="0075345F"/>
    <w:rsid w:val="0075557C"/>
    <w:rsid w:val="00756353"/>
    <w:rsid w:val="0075672F"/>
    <w:rsid w:val="00760361"/>
    <w:rsid w:val="00762F05"/>
    <w:rsid w:val="007660ED"/>
    <w:rsid w:val="007674E8"/>
    <w:rsid w:val="00767696"/>
    <w:rsid w:val="00776414"/>
    <w:rsid w:val="007818AA"/>
    <w:rsid w:val="00785B0A"/>
    <w:rsid w:val="00785C13"/>
    <w:rsid w:val="007865FD"/>
    <w:rsid w:val="00791577"/>
    <w:rsid w:val="00792BD8"/>
    <w:rsid w:val="0079499D"/>
    <w:rsid w:val="00795E9E"/>
    <w:rsid w:val="00796A9F"/>
    <w:rsid w:val="00796EB8"/>
    <w:rsid w:val="007A06C6"/>
    <w:rsid w:val="007A0B8E"/>
    <w:rsid w:val="007A0DE4"/>
    <w:rsid w:val="007A2846"/>
    <w:rsid w:val="007A37C6"/>
    <w:rsid w:val="007A5002"/>
    <w:rsid w:val="007A5718"/>
    <w:rsid w:val="007A592C"/>
    <w:rsid w:val="007A72CA"/>
    <w:rsid w:val="007B3B1C"/>
    <w:rsid w:val="007B7389"/>
    <w:rsid w:val="007B7DEC"/>
    <w:rsid w:val="007C09E7"/>
    <w:rsid w:val="007C47D2"/>
    <w:rsid w:val="007D2609"/>
    <w:rsid w:val="007D4DA6"/>
    <w:rsid w:val="007D60A3"/>
    <w:rsid w:val="007E1194"/>
    <w:rsid w:val="007E15BD"/>
    <w:rsid w:val="007E20C6"/>
    <w:rsid w:val="007E548F"/>
    <w:rsid w:val="007E5BD2"/>
    <w:rsid w:val="007E6FE7"/>
    <w:rsid w:val="007E74E4"/>
    <w:rsid w:val="007E7664"/>
    <w:rsid w:val="007F3118"/>
    <w:rsid w:val="007F3274"/>
    <w:rsid w:val="007F4AA6"/>
    <w:rsid w:val="007F5102"/>
    <w:rsid w:val="007F5B89"/>
    <w:rsid w:val="007F6A17"/>
    <w:rsid w:val="007F6FF9"/>
    <w:rsid w:val="007F7304"/>
    <w:rsid w:val="00802731"/>
    <w:rsid w:val="00805A03"/>
    <w:rsid w:val="00805F26"/>
    <w:rsid w:val="008061CC"/>
    <w:rsid w:val="00811ED0"/>
    <w:rsid w:val="008125BC"/>
    <w:rsid w:val="00814FB4"/>
    <w:rsid w:val="00817E35"/>
    <w:rsid w:val="00820B73"/>
    <w:rsid w:val="008219D4"/>
    <w:rsid w:val="00822366"/>
    <w:rsid w:val="00822B42"/>
    <w:rsid w:val="00822D1D"/>
    <w:rsid w:val="008236BF"/>
    <w:rsid w:val="008304B8"/>
    <w:rsid w:val="00832A56"/>
    <w:rsid w:val="0083659D"/>
    <w:rsid w:val="008418B2"/>
    <w:rsid w:val="008428D8"/>
    <w:rsid w:val="0085045B"/>
    <w:rsid w:val="008543A5"/>
    <w:rsid w:val="00854C9E"/>
    <w:rsid w:val="00861492"/>
    <w:rsid w:val="0086160C"/>
    <w:rsid w:val="008625EA"/>
    <w:rsid w:val="00863DB7"/>
    <w:rsid w:val="008666E4"/>
    <w:rsid w:val="008676A6"/>
    <w:rsid w:val="00867D2D"/>
    <w:rsid w:val="008708BA"/>
    <w:rsid w:val="00870CA9"/>
    <w:rsid w:val="008711B5"/>
    <w:rsid w:val="00874E2D"/>
    <w:rsid w:val="00874F58"/>
    <w:rsid w:val="00875831"/>
    <w:rsid w:val="00886DBD"/>
    <w:rsid w:val="00886EF3"/>
    <w:rsid w:val="0089394D"/>
    <w:rsid w:val="0089446E"/>
    <w:rsid w:val="00896C57"/>
    <w:rsid w:val="008A010E"/>
    <w:rsid w:val="008A386F"/>
    <w:rsid w:val="008B00B3"/>
    <w:rsid w:val="008B086A"/>
    <w:rsid w:val="008B0A25"/>
    <w:rsid w:val="008B0F8B"/>
    <w:rsid w:val="008B1AE7"/>
    <w:rsid w:val="008B2688"/>
    <w:rsid w:val="008B26AA"/>
    <w:rsid w:val="008B26B4"/>
    <w:rsid w:val="008B304C"/>
    <w:rsid w:val="008B4810"/>
    <w:rsid w:val="008B7360"/>
    <w:rsid w:val="008C144A"/>
    <w:rsid w:val="008C1B07"/>
    <w:rsid w:val="008C2B5E"/>
    <w:rsid w:val="008C5398"/>
    <w:rsid w:val="008C5BA5"/>
    <w:rsid w:val="008C6445"/>
    <w:rsid w:val="008C6CFB"/>
    <w:rsid w:val="008C6D25"/>
    <w:rsid w:val="008C7A76"/>
    <w:rsid w:val="008D38E9"/>
    <w:rsid w:val="008D6273"/>
    <w:rsid w:val="008E0A2E"/>
    <w:rsid w:val="008E1625"/>
    <w:rsid w:val="008E30EA"/>
    <w:rsid w:val="008E31F2"/>
    <w:rsid w:val="008E4419"/>
    <w:rsid w:val="008E5D67"/>
    <w:rsid w:val="008E6DBD"/>
    <w:rsid w:val="008F0C23"/>
    <w:rsid w:val="008F68C3"/>
    <w:rsid w:val="009005CF"/>
    <w:rsid w:val="00900B37"/>
    <w:rsid w:val="00901FCA"/>
    <w:rsid w:val="00902C00"/>
    <w:rsid w:val="00907CC7"/>
    <w:rsid w:val="00907E34"/>
    <w:rsid w:val="00910269"/>
    <w:rsid w:val="00910383"/>
    <w:rsid w:val="0091048C"/>
    <w:rsid w:val="00911C8A"/>
    <w:rsid w:val="00911ED7"/>
    <w:rsid w:val="00915425"/>
    <w:rsid w:val="00915EA6"/>
    <w:rsid w:val="00916F7D"/>
    <w:rsid w:val="009175CD"/>
    <w:rsid w:val="00917ADE"/>
    <w:rsid w:val="00923128"/>
    <w:rsid w:val="0092331E"/>
    <w:rsid w:val="00926D84"/>
    <w:rsid w:val="0093017F"/>
    <w:rsid w:val="009301AE"/>
    <w:rsid w:val="00931A14"/>
    <w:rsid w:val="0093293E"/>
    <w:rsid w:val="009334FB"/>
    <w:rsid w:val="00933821"/>
    <w:rsid w:val="00933CCC"/>
    <w:rsid w:val="00933FB3"/>
    <w:rsid w:val="00934493"/>
    <w:rsid w:val="00934ACE"/>
    <w:rsid w:val="00935536"/>
    <w:rsid w:val="00937F7F"/>
    <w:rsid w:val="00940C97"/>
    <w:rsid w:val="009417EF"/>
    <w:rsid w:val="00941FCB"/>
    <w:rsid w:val="009433E3"/>
    <w:rsid w:val="00943CBE"/>
    <w:rsid w:val="009450B4"/>
    <w:rsid w:val="00945D0F"/>
    <w:rsid w:val="00946606"/>
    <w:rsid w:val="009508D4"/>
    <w:rsid w:val="00952C6D"/>
    <w:rsid w:val="00953F74"/>
    <w:rsid w:val="009557D7"/>
    <w:rsid w:val="00962167"/>
    <w:rsid w:val="009625C8"/>
    <w:rsid w:val="00962707"/>
    <w:rsid w:val="00964C83"/>
    <w:rsid w:val="0097290C"/>
    <w:rsid w:val="0097298F"/>
    <w:rsid w:val="009740A2"/>
    <w:rsid w:val="0097472D"/>
    <w:rsid w:val="00974897"/>
    <w:rsid w:val="00977387"/>
    <w:rsid w:val="0097743D"/>
    <w:rsid w:val="00981E00"/>
    <w:rsid w:val="0098200C"/>
    <w:rsid w:val="009823DB"/>
    <w:rsid w:val="00982673"/>
    <w:rsid w:val="009826E6"/>
    <w:rsid w:val="00983115"/>
    <w:rsid w:val="00983F56"/>
    <w:rsid w:val="00985B15"/>
    <w:rsid w:val="00987A74"/>
    <w:rsid w:val="00987CB6"/>
    <w:rsid w:val="00995DF0"/>
    <w:rsid w:val="0099669C"/>
    <w:rsid w:val="00997D53"/>
    <w:rsid w:val="009A05F9"/>
    <w:rsid w:val="009A3B4C"/>
    <w:rsid w:val="009A4993"/>
    <w:rsid w:val="009A6E13"/>
    <w:rsid w:val="009B499E"/>
    <w:rsid w:val="009C151D"/>
    <w:rsid w:val="009C1B44"/>
    <w:rsid w:val="009C3C14"/>
    <w:rsid w:val="009C444D"/>
    <w:rsid w:val="009C5DB6"/>
    <w:rsid w:val="009C6A9F"/>
    <w:rsid w:val="009C74D3"/>
    <w:rsid w:val="009C791B"/>
    <w:rsid w:val="009C7B78"/>
    <w:rsid w:val="009C7E6B"/>
    <w:rsid w:val="009D01E5"/>
    <w:rsid w:val="009D1AEA"/>
    <w:rsid w:val="009D4207"/>
    <w:rsid w:val="009D420C"/>
    <w:rsid w:val="009D6395"/>
    <w:rsid w:val="009D6604"/>
    <w:rsid w:val="009D7684"/>
    <w:rsid w:val="009D7960"/>
    <w:rsid w:val="009D7BDC"/>
    <w:rsid w:val="009E0A9A"/>
    <w:rsid w:val="009E0EF7"/>
    <w:rsid w:val="009E1179"/>
    <w:rsid w:val="009E3169"/>
    <w:rsid w:val="009E541F"/>
    <w:rsid w:val="009E5489"/>
    <w:rsid w:val="009F1E6E"/>
    <w:rsid w:val="009F3123"/>
    <w:rsid w:val="009F4671"/>
    <w:rsid w:val="009F54B0"/>
    <w:rsid w:val="00A009B8"/>
    <w:rsid w:val="00A01195"/>
    <w:rsid w:val="00A11FF9"/>
    <w:rsid w:val="00A12657"/>
    <w:rsid w:val="00A15098"/>
    <w:rsid w:val="00A16EB4"/>
    <w:rsid w:val="00A21DDB"/>
    <w:rsid w:val="00A21EBF"/>
    <w:rsid w:val="00A22B9A"/>
    <w:rsid w:val="00A2453B"/>
    <w:rsid w:val="00A24F45"/>
    <w:rsid w:val="00A307E9"/>
    <w:rsid w:val="00A31220"/>
    <w:rsid w:val="00A32B6C"/>
    <w:rsid w:val="00A36175"/>
    <w:rsid w:val="00A3695F"/>
    <w:rsid w:val="00A40569"/>
    <w:rsid w:val="00A46126"/>
    <w:rsid w:val="00A4675C"/>
    <w:rsid w:val="00A50B7B"/>
    <w:rsid w:val="00A512D9"/>
    <w:rsid w:val="00A537E1"/>
    <w:rsid w:val="00A54275"/>
    <w:rsid w:val="00A556AB"/>
    <w:rsid w:val="00A61F6B"/>
    <w:rsid w:val="00A6232E"/>
    <w:rsid w:val="00A63F03"/>
    <w:rsid w:val="00A65AB4"/>
    <w:rsid w:val="00A66635"/>
    <w:rsid w:val="00A67CA5"/>
    <w:rsid w:val="00A71D57"/>
    <w:rsid w:val="00A73069"/>
    <w:rsid w:val="00A7409B"/>
    <w:rsid w:val="00A740F1"/>
    <w:rsid w:val="00A74647"/>
    <w:rsid w:val="00A77172"/>
    <w:rsid w:val="00A802B2"/>
    <w:rsid w:val="00A819E1"/>
    <w:rsid w:val="00A82E39"/>
    <w:rsid w:val="00A92405"/>
    <w:rsid w:val="00A924CF"/>
    <w:rsid w:val="00A94553"/>
    <w:rsid w:val="00A9479F"/>
    <w:rsid w:val="00A949E8"/>
    <w:rsid w:val="00AA10DC"/>
    <w:rsid w:val="00AA2109"/>
    <w:rsid w:val="00AA6F47"/>
    <w:rsid w:val="00AA7EB3"/>
    <w:rsid w:val="00AB0A8F"/>
    <w:rsid w:val="00AB28A4"/>
    <w:rsid w:val="00AB2C62"/>
    <w:rsid w:val="00AB360D"/>
    <w:rsid w:val="00AB3C25"/>
    <w:rsid w:val="00AB53E0"/>
    <w:rsid w:val="00AB58FF"/>
    <w:rsid w:val="00AB694E"/>
    <w:rsid w:val="00AC0E06"/>
    <w:rsid w:val="00AC3F66"/>
    <w:rsid w:val="00AD206D"/>
    <w:rsid w:val="00AD226D"/>
    <w:rsid w:val="00AD2638"/>
    <w:rsid w:val="00AD3BEB"/>
    <w:rsid w:val="00AD46E8"/>
    <w:rsid w:val="00AD4B7C"/>
    <w:rsid w:val="00AD56E9"/>
    <w:rsid w:val="00AD7D24"/>
    <w:rsid w:val="00AD7D3B"/>
    <w:rsid w:val="00AE00C6"/>
    <w:rsid w:val="00AE0AE3"/>
    <w:rsid w:val="00AF0167"/>
    <w:rsid w:val="00AF0D04"/>
    <w:rsid w:val="00AF2A2B"/>
    <w:rsid w:val="00AF3E5C"/>
    <w:rsid w:val="00AF3F04"/>
    <w:rsid w:val="00AF6C33"/>
    <w:rsid w:val="00AF7478"/>
    <w:rsid w:val="00B027AF"/>
    <w:rsid w:val="00B03415"/>
    <w:rsid w:val="00B03AE9"/>
    <w:rsid w:val="00B03C22"/>
    <w:rsid w:val="00B05F87"/>
    <w:rsid w:val="00B06AFA"/>
    <w:rsid w:val="00B10319"/>
    <w:rsid w:val="00B104B3"/>
    <w:rsid w:val="00B11210"/>
    <w:rsid w:val="00B12628"/>
    <w:rsid w:val="00B12FD9"/>
    <w:rsid w:val="00B1315D"/>
    <w:rsid w:val="00B15647"/>
    <w:rsid w:val="00B16E9A"/>
    <w:rsid w:val="00B20B82"/>
    <w:rsid w:val="00B21BC3"/>
    <w:rsid w:val="00B26748"/>
    <w:rsid w:val="00B27479"/>
    <w:rsid w:val="00B27E7F"/>
    <w:rsid w:val="00B340E7"/>
    <w:rsid w:val="00B35195"/>
    <w:rsid w:val="00B35C3E"/>
    <w:rsid w:val="00B402ED"/>
    <w:rsid w:val="00B40E2B"/>
    <w:rsid w:val="00B43262"/>
    <w:rsid w:val="00B44682"/>
    <w:rsid w:val="00B45751"/>
    <w:rsid w:val="00B4647E"/>
    <w:rsid w:val="00B50793"/>
    <w:rsid w:val="00B53539"/>
    <w:rsid w:val="00B54629"/>
    <w:rsid w:val="00B57223"/>
    <w:rsid w:val="00B60C70"/>
    <w:rsid w:val="00B61D73"/>
    <w:rsid w:val="00B62533"/>
    <w:rsid w:val="00B626A3"/>
    <w:rsid w:val="00B641CD"/>
    <w:rsid w:val="00B66BE4"/>
    <w:rsid w:val="00B67E66"/>
    <w:rsid w:val="00B73D1C"/>
    <w:rsid w:val="00B746C3"/>
    <w:rsid w:val="00B74AA8"/>
    <w:rsid w:val="00B75427"/>
    <w:rsid w:val="00B756ED"/>
    <w:rsid w:val="00B762E2"/>
    <w:rsid w:val="00B77826"/>
    <w:rsid w:val="00B841E0"/>
    <w:rsid w:val="00B91C85"/>
    <w:rsid w:val="00B9311C"/>
    <w:rsid w:val="00B93831"/>
    <w:rsid w:val="00B96935"/>
    <w:rsid w:val="00BA085C"/>
    <w:rsid w:val="00BA2592"/>
    <w:rsid w:val="00BA7487"/>
    <w:rsid w:val="00BA74CF"/>
    <w:rsid w:val="00BB0149"/>
    <w:rsid w:val="00BB3530"/>
    <w:rsid w:val="00BB5156"/>
    <w:rsid w:val="00BB5688"/>
    <w:rsid w:val="00BB665B"/>
    <w:rsid w:val="00BC099F"/>
    <w:rsid w:val="00BC17F3"/>
    <w:rsid w:val="00BC3E55"/>
    <w:rsid w:val="00BC5A33"/>
    <w:rsid w:val="00BC6759"/>
    <w:rsid w:val="00BD05F3"/>
    <w:rsid w:val="00BD2C5C"/>
    <w:rsid w:val="00BD3490"/>
    <w:rsid w:val="00BD4633"/>
    <w:rsid w:val="00BD53E0"/>
    <w:rsid w:val="00BD663C"/>
    <w:rsid w:val="00BE3CCB"/>
    <w:rsid w:val="00BE461A"/>
    <w:rsid w:val="00BE5AB1"/>
    <w:rsid w:val="00BE70E4"/>
    <w:rsid w:val="00BE71C4"/>
    <w:rsid w:val="00BE7BFF"/>
    <w:rsid w:val="00BF03EA"/>
    <w:rsid w:val="00BF268A"/>
    <w:rsid w:val="00BF29EC"/>
    <w:rsid w:val="00BF3E17"/>
    <w:rsid w:val="00BF6842"/>
    <w:rsid w:val="00C00ADC"/>
    <w:rsid w:val="00C01FD1"/>
    <w:rsid w:val="00C02DA4"/>
    <w:rsid w:val="00C03B83"/>
    <w:rsid w:val="00C06283"/>
    <w:rsid w:val="00C06A34"/>
    <w:rsid w:val="00C101DF"/>
    <w:rsid w:val="00C102A2"/>
    <w:rsid w:val="00C1076A"/>
    <w:rsid w:val="00C10891"/>
    <w:rsid w:val="00C12F0A"/>
    <w:rsid w:val="00C13A8D"/>
    <w:rsid w:val="00C14833"/>
    <w:rsid w:val="00C148F1"/>
    <w:rsid w:val="00C23C33"/>
    <w:rsid w:val="00C34DDF"/>
    <w:rsid w:val="00C3709E"/>
    <w:rsid w:val="00C37599"/>
    <w:rsid w:val="00C407AD"/>
    <w:rsid w:val="00C4081D"/>
    <w:rsid w:val="00C4206D"/>
    <w:rsid w:val="00C4207C"/>
    <w:rsid w:val="00C43D99"/>
    <w:rsid w:val="00C458B0"/>
    <w:rsid w:val="00C54D6E"/>
    <w:rsid w:val="00C55B84"/>
    <w:rsid w:val="00C600A3"/>
    <w:rsid w:val="00C60B37"/>
    <w:rsid w:val="00C61A1F"/>
    <w:rsid w:val="00C623ED"/>
    <w:rsid w:val="00C62B9C"/>
    <w:rsid w:val="00C63FF5"/>
    <w:rsid w:val="00C64A42"/>
    <w:rsid w:val="00C656E8"/>
    <w:rsid w:val="00C65B73"/>
    <w:rsid w:val="00C66586"/>
    <w:rsid w:val="00C7045A"/>
    <w:rsid w:val="00C704D1"/>
    <w:rsid w:val="00C714B7"/>
    <w:rsid w:val="00C744E2"/>
    <w:rsid w:val="00C74B8A"/>
    <w:rsid w:val="00C75F59"/>
    <w:rsid w:val="00C75F73"/>
    <w:rsid w:val="00C77959"/>
    <w:rsid w:val="00C803C4"/>
    <w:rsid w:val="00C81D49"/>
    <w:rsid w:val="00C82D3E"/>
    <w:rsid w:val="00C84406"/>
    <w:rsid w:val="00C86FD5"/>
    <w:rsid w:val="00C87260"/>
    <w:rsid w:val="00C91CD4"/>
    <w:rsid w:val="00C95700"/>
    <w:rsid w:val="00CA1883"/>
    <w:rsid w:val="00CA343A"/>
    <w:rsid w:val="00CA3A55"/>
    <w:rsid w:val="00CA579C"/>
    <w:rsid w:val="00CA6DCD"/>
    <w:rsid w:val="00CA79E2"/>
    <w:rsid w:val="00CB08CE"/>
    <w:rsid w:val="00CB12FC"/>
    <w:rsid w:val="00CB21E3"/>
    <w:rsid w:val="00CB3B93"/>
    <w:rsid w:val="00CB4061"/>
    <w:rsid w:val="00CB53B3"/>
    <w:rsid w:val="00CC1666"/>
    <w:rsid w:val="00CC3622"/>
    <w:rsid w:val="00CC3CDF"/>
    <w:rsid w:val="00CC5CBB"/>
    <w:rsid w:val="00CC69A4"/>
    <w:rsid w:val="00CD053D"/>
    <w:rsid w:val="00CD64A6"/>
    <w:rsid w:val="00CE1FDF"/>
    <w:rsid w:val="00CE3E8C"/>
    <w:rsid w:val="00CE4FD0"/>
    <w:rsid w:val="00CE530B"/>
    <w:rsid w:val="00CE6130"/>
    <w:rsid w:val="00CF33F5"/>
    <w:rsid w:val="00CF6BF3"/>
    <w:rsid w:val="00D01E96"/>
    <w:rsid w:val="00D020FD"/>
    <w:rsid w:val="00D042D2"/>
    <w:rsid w:val="00D04460"/>
    <w:rsid w:val="00D060BD"/>
    <w:rsid w:val="00D07A21"/>
    <w:rsid w:val="00D07E47"/>
    <w:rsid w:val="00D11DAF"/>
    <w:rsid w:val="00D154BA"/>
    <w:rsid w:val="00D156A6"/>
    <w:rsid w:val="00D1711D"/>
    <w:rsid w:val="00D171CF"/>
    <w:rsid w:val="00D20ADA"/>
    <w:rsid w:val="00D2313C"/>
    <w:rsid w:val="00D24EF1"/>
    <w:rsid w:val="00D26567"/>
    <w:rsid w:val="00D26AED"/>
    <w:rsid w:val="00D27771"/>
    <w:rsid w:val="00D318B0"/>
    <w:rsid w:val="00D31DA2"/>
    <w:rsid w:val="00D34A1F"/>
    <w:rsid w:val="00D359AA"/>
    <w:rsid w:val="00D41F81"/>
    <w:rsid w:val="00D432A3"/>
    <w:rsid w:val="00D43AE2"/>
    <w:rsid w:val="00D44E57"/>
    <w:rsid w:val="00D506D9"/>
    <w:rsid w:val="00D5257F"/>
    <w:rsid w:val="00D52844"/>
    <w:rsid w:val="00D535C2"/>
    <w:rsid w:val="00D53B4F"/>
    <w:rsid w:val="00D54E53"/>
    <w:rsid w:val="00D56146"/>
    <w:rsid w:val="00D57BDC"/>
    <w:rsid w:val="00D612C1"/>
    <w:rsid w:val="00D61B2E"/>
    <w:rsid w:val="00D62EE1"/>
    <w:rsid w:val="00D64411"/>
    <w:rsid w:val="00D6519D"/>
    <w:rsid w:val="00D66F07"/>
    <w:rsid w:val="00D70688"/>
    <w:rsid w:val="00D7461D"/>
    <w:rsid w:val="00D852F8"/>
    <w:rsid w:val="00D85474"/>
    <w:rsid w:val="00D879B2"/>
    <w:rsid w:val="00D922EA"/>
    <w:rsid w:val="00D92824"/>
    <w:rsid w:val="00DA01FE"/>
    <w:rsid w:val="00DA035C"/>
    <w:rsid w:val="00DA4F4B"/>
    <w:rsid w:val="00DB0807"/>
    <w:rsid w:val="00DB12AF"/>
    <w:rsid w:val="00DB13B2"/>
    <w:rsid w:val="00DB1F73"/>
    <w:rsid w:val="00DB3EB4"/>
    <w:rsid w:val="00DB4E34"/>
    <w:rsid w:val="00DB616D"/>
    <w:rsid w:val="00DB7A50"/>
    <w:rsid w:val="00DC5D6A"/>
    <w:rsid w:val="00DD1C55"/>
    <w:rsid w:val="00DD32B8"/>
    <w:rsid w:val="00DD7A5D"/>
    <w:rsid w:val="00DE0AF5"/>
    <w:rsid w:val="00DE0E38"/>
    <w:rsid w:val="00DE292E"/>
    <w:rsid w:val="00DE2AA7"/>
    <w:rsid w:val="00DE40B2"/>
    <w:rsid w:val="00DE65D0"/>
    <w:rsid w:val="00DE6A16"/>
    <w:rsid w:val="00DE7596"/>
    <w:rsid w:val="00DF5942"/>
    <w:rsid w:val="00DF5FE5"/>
    <w:rsid w:val="00DF6112"/>
    <w:rsid w:val="00E00252"/>
    <w:rsid w:val="00E0086E"/>
    <w:rsid w:val="00E05D6A"/>
    <w:rsid w:val="00E05F1A"/>
    <w:rsid w:val="00E076F7"/>
    <w:rsid w:val="00E17DE1"/>
    <w:rsid w:val="00E214DB"/>
    <w:rsid w:val="00E23E87"/>
    <w:rsid w:val="00E25032"/>
    <w:rsid w:val="00E26601"/>
    <w:rsid w:val="00E26B8D"/>
    <w:rsid w:val="00E27326"/>
    <w:rsid w:val="00E27426"/>
    <w:rsid w:val="00E3344F"/>
    <w:rsid w:val="00E33D8F"/>
    <w:rsid w:val="00E3597C"/>
    <w:rsid w:val="00E40BA4"/>
    <w:rsid w:val="00E41C93"/>
    <w:rsid w:val="00E42BEB"/>
    <w:rsid w:val="00E4307C"/>
    <w:rsid w:val="00E45C05"/>
    <w:rsid w:val="00E46018"/>
    <w:rsid w:val="00E465A3"/>
    <w:rsid w:val="00E4697D"/>
    <w:rsid w:val="00E46B3C"/>
    <w:rsid w:val="00E470C7"/>
    <w:rsid w:val="00E47342"/>
    <w:rsid w:val="00E47C53"/>
    <w:rsid w:val="00E500B4"/>
    <w:rsid w:val="00E529EA"/>
    <w:rsid w:val="00E5384E"/>
    <w:rsid w:val="00E560F1"/>
    <w:rsid w:val="00E57A81"/>
    <w:rsid w:val="00E616E7"/>
    <w:rsid w:val="00E6412A"/>
    <w:rsid w:val="00E7088B"/>
    <w:rsid w:val="00E71E99"/>
    <w:rsid w:val="00E73625"/>
    <w:rsid w:val="00E744BC"/>
    <w:rsid w:val="00E756F9"/>
    <w:rsid w:val="00E77281"/>
    <w:rsid w:val="00E81512"/>
    <w:rsid w:val="00E83676"/>
    <w:rsid w:val="00E84CCC"/>
    <w:rsid w:val="00E84FF5"/>
    <w:rsid w:val="00E86818"/>
    <w:rsid w:val="00E86EAF"/>
    <w:rsid w:val="00E91726"/>
    <w:rsid w:val="00E966BB"/>
    <w:rsid w:val="00EA1323"/>
    <w:rsid w:val="00EA13D1"/>
    <w:rsid w:val="00EA455C"/>
    <w:rsid w:val="00EA5D3B"/>
    <w:rsid w:val="00EA73F6"/>
    <w:rsid w:val="00EB22F5"/>
    <w:rsid w:val="00EB5364"/>
    <w:rsid w:val="00EC1D4A"/>
    <w:rsid w:val="00EC4127"/>
    <w:rsid w:val="00EC54B6"/>
    <w:rsid w:val="00EC6178"/>
    <w:rsid w:val="00EC7244"/>
    <w:rsid w:val="00ED0A35"/>
    <w:rsid w:val="00ED2973"/>
    <w:rsid w:val="00EE0A14"/>
    <w:rsid w:val="00EE0B8C"/>
    <w:rsid w:val="00EE0F84"/>
    <w:rsid w:val="00EE1260"/>
    <w:rsid w:val="00EE3876"/>
    <w:rsid w:val="00EE61F4"/>
    <w:rsid w:val="00EE65F3"/>
    <w:rsid w:val="00EE6CA1"/>
    <w:rsid w:val="00EF0781"/>
    <w:rsid w:val="00EF29B4"/>
    <w:rsid w:val="00EF334B"/>
    <w:rsid w:val="00EF42FC"/>
    <w:rsid w:val="00EF6A6A"/>
    <w:rsid w:val="00EF7285"/>
    <w:rsid w:val="00F00346"/>
    <w:rsid w:val="00F007C9"/>
    <w:rsid w:val="00F0197E"/>
    <w:rsid w:val="00F01A7A"/>
    <w:rsid w:val="00F03800"/>
    <w:rsid w:val="00F04250"/>
    <w:rsid w:val="00F05AE4"/>
    <w:rsid w:val="00F07B5F"/>
    <w:rsid w:val="00F10006"/>
    <w:rsid w:val="00F129C8"/>
    <w:rsid w:val="00F12DC9"/>
    <w:rsid w:val="00F15DD9"/>
    <w:rsid w:val="00F1604F"/>
    <w:rsid w:val="00F22360"/>
    <w:rsid w:val="00F27F94"/>
    <w:rsid w:val="00F33666"/>
    <w:rsid w:val="00F346B5"/>
    <w:rsid w:val="00F34B37"/>
    <w:rsid w:val="00F3703F"/>
    <w:rsid w:val="00F371E9"/>
    <w:rsid w:val="00F37EF0"/>
    <w:rsid w:val="00F402B4"/>
    <w:rsid w:val="00F40D83"/>
    <w:rsid w:val="00F424DC"/>
    <w:rsid w:val="00F42573"/>
    <w:rsid w:val="00F42AFA"/>
    <w:rsid w:val="00F42B91"/>
    <w:rsid w:val="00F42CD5"/>
    <w:rsid w:val="00F44F44"/>
    <w:rsid w:val="00F45A33"/>
    <w:rsid w:val="00F45ABF"/>
    <w:rsid w:val="00F45B11"/>
    <w:rsid w:val="00F45CE5"/>
    <w:rsid w:val="00F461BD"/>
    <w:rsid w:val="00F46CC8"/>
    <w:rsid w:val="00F51679"/>
    <w:rsid w:val="00F53072"/>
    <w:rsid w:val="00F53643"/>
    <w:rsid w:val="00F5393C"/>
    <w:rsid w:val="00F607A7"/>
    <w:rsid w:val="00F639CD"/>
    <w:rsid w:val="00F64A7A"/>
    <w:rsid w:val="00F651B1"/>
    <w:rsid w:val="00F653B8"/>
    <w:rsid w:val="00F657E5"/>
    <w:rsid w:val="00F65C56"/>
    <w:rsid w:val="00F70929"/>
    <w:rsid w:val="00F7197C"/>
    <w:rsid w:val="00F810D1"/>
    <w:rsid w:val="00F811BB"/>
    <w:rsid w:val="00F834D1"/>
    <w:rsid w:val="00F8392A"/>
    <w:rsid w:val="00F84543"/>
    <w:rsid w:val="00F8488A"/>
    <w:rsid w:val="00F8755E"/>
    <w:rsid w:val="00F87B52"/>
    <w:rsid w:val="00F91BD6"/>
    <w:rsid w:val="00F91EBA"/>
    <w:rsid w:val="00F91F56"/>
    <w:rsid w:val="00F9304B"/>
    <w:rsid w:val="00F95C3F"/>
    <w:rsid w:val="00F97823"/>
    <w:rsid w:val="00FA22C6"/>
    <w:rsid w:val="00FA2A4B"/>
    <w:rsid w:val="00FA5A03"/>
    <w:rsid w:val="00FB2ABF"/>
    <w:rsid w:val="00FB3CD0"/>
    <w:rsid w:val="00FB6439"/>
    <w:rsid w:val="00FB6586"/>
    <w:rsid w:val="00FB792C"/>
    <w:rsid w:val="00FC4752"/>
    <w:rsid w:val="00FD1DA1"/>
    <w:rsid w:val="00FD1FB6"/>
    <w:rsid w:val="00FD2349"/>
    <w:rsid w:val="00FD31FF"/>
    <w:rsid w:val="00FD4AE5"/>
    <w:rsid w:val="00FD4F3C"/>
    <w:rsid w:val="00FE16FF"/>
    <w:rsid w:val="00FE3B5D"/>
    <w:rsid w:val="00FE3B5F"/>
    <w:rsid w:val="00FE4931"/>
    <w:rsid w:val="00FE4E92"/>
    <w:rsid w:val="00FE4EB1"/>
    <w:rsid w:val="00FE6853"/>
    <w:rsid w:val="00FF097F"/>
    <w:rsid w:val="00FF1C49"/>
    <w:rsid w:val="00FF2F0B"/>
    <w:rsid w:val="00FF2F11"/>
    <w:rsid w:val="00FF46F6"/>
    <w:rsid w:val="00FF5EE8"/>
    <w:rsid w:val="00FF6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CA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A67CA5"/>
    <w:pPr>
      <w:keepNext/>
      <w:keepLines/>
      <w:numPr>
        <w:numId w:val="1"/>
      </w:numPr>
      <w:spacing w:before="100" w:after="90" w:line="36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rsid w:val="00A67CA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10"/>
    <w:link w:val="3Char1"/>
    <w:qFormat/>
    <w:rsid w:val="00A67CA5"/>
    <w:pPr>
      <w:keepNext/>
      <w:keepLines/>
      <w:numPr>
        <w:ilvl w:val="2"/>
        <w:numId w:val="1"/>
      </w:numPr>
      <w:spacing w:before="260" w:after="260" w:line="0" w:lineRule="atLeast"/>
      <w:outlineLvl w:val="2"/>
    </w:pPr>
    <w:rPr>
      <w:rFonts w:ascii="黑体" w:eastAsia="黑体" w:hAnsi="黑体"/>
      <w:b/>
      <w:bCs/>
      <w:sz w:val="30"/>
    </w:rPr>
  </w:style>
  <w:style w:type="paragraph" w:styleId="4">
    <w:name w:val="heading 4"/>
    <w:basedOn w:val="a"/>
    <w:next w:val="10"/>
    <w:link w:val="4Char"/>
    <w:qFormat/>
    <w:rsid w:val="00A67CA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黑体" w:hAnsi="黑体"/>
      <w:b/>
      <w:sz w:val="30"/>
    </w:rPr>
  </w:style>
  <w:style w:type="paragraph" w:styleId="5">
    <w:name w:val="heading 5"/>
    <w:basedOn w:val="a"/>
    <w:next w:val="a"/>
    <w:link w:val="5Char"/>
    <w:qFormat/>
    <w:rsid w:val="00A67CA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67CA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A67CA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A67CA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A67CA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rsid w:val="00A67CA5"/>
    <w:rPr>
      <w:rFonts w:eastAsia="黑体"/>
      <w:b/>
      <w:kern w:val="2"/>
      <w:sz w:val="30"/>
      <w:lang w:val="en-US" w:eastAsia="zh-CN"/>
    </w:rPr>
  </w:style>
  <w:style w:type="character" w:customStyle="1" w:styleId="2Char">
    <w:name w:val="标题 2 Char"/>
    <w:link w:val="2"/>
    <w:rsid w:val="00A67CA5"/>
    <w:rPr>
      <w:rFonts w:ascii="Arial" w:eastAsia="黑体" w:hAnsi="Arial"/>
      <w:b/>
      <w:kern w:val="2"/>
      <w:sz w:val="32"/>
    </w:rPr>
  </w:style>
  <w:style w:type="character" w:customStyle="1" w:styleId="4Char">
    <w:name w:val="标题 4 Char"/>
    <w:link w:val="4"/>
    <w:rsid w:val="00A67CA5"/>
    <w:rPr>
      <w:rFonts w:ascii="黑体" w:hAnsi="黑体"/>
      <w:b/>
      <w:kern w:val="2"/>
      <w:sz w:val="30"/>
    </w:rPr>
  </w:style>
  <w:style w:type="character" w:customStyle="1" w:styleId="Char">
    <w:name w:val="批注主题 Char"/>
    <w:link w:val="11"/>
    <w:rsid w:val="00A67CA5"/>
    <w:rPr>
      <w:b/>
      <w:bCs/>
      <w:kern w:val="2"/>
      <w:sz w:val="21"/>
      <w:szCs w:val="24"/>
    </w:rPr>
  </w:style>
  <w:style w:type="character" w:customStyle="1" w:styleId="1Char">
    <w:name w:val="标题 1 Char"/>
    <w:link w:val="1"/>
    <w:rsid w:val="00A67CA5"/>
    <w:rPr>
      <w:b/>
      <w:kern w:val="44"/>
      <w:sz w:val="36"/>
    </w:rPr>
  </w:style>
  <w:style w:type="character" w:styleId="a3">
    <w:name w:val="Hyperlink"/>
    <w:uiPriority w:val="99"/>
    <w:rsid w:val="00A67CA5"/>
    <w:rPr>
      <w:color w:val="0000FF"/>
      <w:u w:val="single"/>
    </w:rPr>
  </w:style>
  <w:style w:type="character" w:customStyle="1" w:styleId="3Char0">
    <w:name w:val="正文文本缩进 3 Char"/>
    <w:link w:val="31"/>
    <w:rsid w:val="00A67CA5"/>
    <w:rPr>
      <w:kern w:val="2"/>
      <w:sz w:val="21"/>
    </w:rPr>
  </w:style>
  <w:style w:type="character" w:customStyle="1" w:styleId="12">
    <w:name w:val="页码1"/>
    <w:basedOn w:val="a0"/>
    <w:rsid w:val="00A67CA5"/>
  </w:style>
  <w:style w:type="character" w:customStyle="1" w:styleId="Char0">
    <w:name w:val="批注框文本 Char"/>
    <w:link w:val="a4"/>
    <w:rsid w:val="00A67CA5"/>
    <w:rPr>
      <w:kern w:val="2"/>
      <w:sz w:val="18"/>
      <w:szCs w:val="18"/>
    </w:rPr>
  </w:style>
  <w:style w:type="character" w:customStyle="1" w:styleId="2Char0">
    <w:name w:val="正文文本缩进 2 Char"/>
    <w:link w:val="21"/>
    <w:rsid w:val="00A67CA5"/>
    <w:rPr>
      <w:kern w:val="2"/>
      <w:sz w:val="21"/>
    </w:rPr>
  </w:style>
  <w:style w:type="character" w:customStyle="1" w:styleId="9Char">
    <w:name w:val="标题 9 Char"/>
    <w:link w:val="9"/>
    <w:rsid w:val="00A67CA5"/>
    <w:rPr>
      <w:rFonts w:ascii="Arial" w:eastAsia="黑体" w:hAnsi="Arial"/>
      <w:kern w:val="2"/>
      <w:sz w:val="21"/>
      <w:szCs w:val="21"/>
    </w:rPr>
  </w:style>
  <w:style w:type="character" w:customStyle="1" w:styleId="8Char">
    <w:name w:val="标题 8 Char"/>
    <w:link w:val="8"/>
    <w:rsid w:val="00A67CA5"/>
    <w:rPr>
      <w:rFonts w:ascii="Arial" w:eastAsia="黑体" w:hAnsi="Arial"/>
      <w:kern w:val="2"/>
      <w:sz w:val="24"/>
      <w:szCs w:val="24"/>
    </w:rPr>
  </w:style>
  <w:style w:type="character" w:customStyle="1" w:styleId="5Char">
    <w:name w:val="标题 5 Char"/>
    <w:link w:val="5"/>
    <w:rsid w:val="00A67CA5"/>
    <w:rPr>
      <w:b/>
      <w:bCs/>
      <w:kern w:val="2"/>
      <w:sz w:val="28"/>
      <w:szCs w:val="28"/>
    </w:rPr>
  </w:style>
  <w:style w:type="character" w:customStyle="1" w:styleId="MMTopic2CharChar">
    <w:name w:val="MM Topic 2 Char Char"/>
    <w:link w:val="MMTopic2"/>
    <w:rsid w:val="00A67CA5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2Char1">
    <w:name w:val="正文文本 2 Char"/>
    <w:link w:val="210"/>
    <w:rsid w:val="00A67CA5"/>
    <w:rPr>
      <w:rFonts w:ascii="宋体"/>
      <w:sz w:val="28"/>
    </w:rPr>
  </w:style>
  <w:style w:type="character" w:customStyle="1" w:styleId="6Char">
    <w:name w:val="标题 6 Char"/>
    <w:link w:val="6"/>
    <w:rsid w:val="00A67CA5"/>
    <w:rPr>
      <w:rFonts w:ascii="Arial" w:eastAsia="黑体" w:hAnsi="Arial"/>
      <w:b/>
      <w:bCs/>
      <w:kern w:val="2"/>
      <w:sz w:val="24"/>
      <w:szCs w:val="24"/>
    </w:rPr>
  </w:style>
  <w:style w:type="character" w:customStyle="1" w:styleId="13">
    <w:name w:val="访问过的超链接1"/>
    <w:rsid w:val="00A67CA5"/>
    <w:rPr>
      <w:color w:val="800080"/>
      <w:u w:val="single"/>
    </w:rPr>
  </w:style>
  <w:style w:type="character" w:customStyle="1" w:styleId="Char1">
    <w:name w:val="正文缩进 Char1"/>
    <w:aliases w:val="表正文 Char,正文非缩进 Char,正文（首行缩进两字） Char Char Char Char Char1,正文（首行缩进两字） Char Char Char Char Char Char,正文（首行缩进两字） Char Char Char Char1,正文（首行缩进两字） Char Char Char1,特点 Char1,正文缩进 Char Char,正文（首行缩进两字） Char Char1,正文（首行缩进两字） Char1,正文顶格悬挂 Char,段1 Char"/>
    <w:link w:val="10"/>
    <w:rsid w:val="00A67CA5"/>
    <w:rPr>
      <w:kern w:val="2"/>
      <w:sz w:val="21"/>
    </w:rPr>
  </w:style>
  <w:style w:type="character" w:customStyle="1" w:styleId="7Char">
    <w:name w:val="标题 7 Char"/>
    <w:link w:val="7"/>
    <w:rsid w:val="00A67CA5"/>
    <w:rPr>
      <w:b/>
      <w:bCs/>
      <w:kern w:val="2"/>
      <w:sz w:val="24"/>
      <w:szCs w:val="24"/>
    </w:rPr>
  </w:style>
  <w:style w:type="character" w:customStyle="1" w:styleId="Char2">
    <w:name w:val="文档结构图 Char"/>
    <w:link w:val="14"/>
    <w:rsid w:val="00A67CA5"/>
    <w:rPr>
      <w:kern w:val="2"/>
      <w:sz w:val="21"/>
      <w:shd w:val="clear" w:color="auto" w:fill="000080"/>
    </w:rPr>
  </w:style>
  <w:style w:type="character" w:customStyle="1" w:styleId="Char3">
    <w:name w:val="页眉 Char"/>
    <w:link w:val="a5"/>
    <w:rsid w:val="00A67CA5"/>
    <w:rPr>
      <w:rFonts w:ascii="宋体"/>
      <w:sz w:val="18"/>
    </w:rPr>
  </w:style>
  <w:style w:type="character" w:customStyle="1" w:styleId="Char4">
    <w:name w:val="批注文字 Char"/>
    <w:link w:val="a6"/>
    <w:rsid w:val="00A67CA5"/>
    <w:rPr>
      <w:kern w:val="2"/>
      <w:sz w:val="21"/>
      <w:szCs w:val="24"/>
    </w:rPr>
  </w:style>
  <w:style w:type="character" w:customStyle="1" w:styleId="Char5">
    <w:name w:val="页脚 Char"/>
    <w:link w:val="a7"/>
    <w:rsid w:val="00A67CA5"/>
    <w:rPr>
      <w:kern w:val="2"/>
      <w:sz w:val="18"/>
    </w:rPr>
  </w:style>
  <w:style w:type="character" w:customStyle="1" w:styleId="Char6">
    <w:name w:val="正文文本 Char"/>
    <w:link w:val="a8"/>
    <w:rsid w:val="00A67CA5"/>
    <w:rPr>
      <w:kern w:val="2"/>
      <w:sz w:val="21"/>
      <w:szCs w:val="24"/>
    </w:rPr>
  </w:style>
  <w:style w:type="character" w:customStyle="1" w:styleId="Char7">
    <w:name w:val="正文文本缩进 Char"/>
    <w:link w:val="15"/>
    <w:rsid w:val="00A67CA5"/>
    <w:rPr>
      <w:kern w:val="2"/>
      <w:sz w:val="21"/>
    </w:rPr>
  </w:style>
  <w:style w:type="character" w:customStyle="1" w:styleId="Char8">
    <w:name w:val="纯文本 Char"/>
    <w:link w:val="20"/>
    <w:rsid w:val="00A67CA5"/>
    <w:rPr>
      <w:rFonts w:ascii="宋体" w:hAnsi="Courier New"/>
      <w:kern w:val="2"/>
      <w:sz w:val="24"/>
    </w:rPr>
  </w:style>
  <w:style w:type="character" w:customStyle="1" w:styleId="Char9">
    <w:name w:val="日期 Char"/>
    <w:link w:val="16"/>
    <w:rsid w:val="00A67CA5"/>
    <w:rPr>
      <w:kern w:val="2"/>
      <w:sz w:val="21"/>
    </w:rPr>
  </w:style>
  <w:style w:type="character" w:customStyle="1" w:styleId="Chara">
    <w:name w:val="标题 Char"/>
    <w:link w:val="a9"/>
    <w:rsid w:val="00A67CA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07415CharChar">
    <w:name w:val="样式 样式 宋体 小五 首行缩进:  0.74 厘米 + 小四 行距: 1.5 倍行距 Char Char"/>
    <w:link w:val="07415"/>
    <w:rsid w:val="00A67CA5"/>
    <w:rPr>
      <w:rFonts w:eastAsia="宋体" w:cs="宋体"/>
      <w:b/>
      <w:kern w:val="2"/>
      <w:sz w:val="28"/>
      <w:szCs w:val="28"/>
      <w:lang w:val="en-US" w:eastAsia="zh-CN"/>
    </w:rPr>
  </w:style>
  <w:style w:type="character" w:customStyle="1" w:styleId="3Char1">
    <w:name w:val="标题 3 Char1"/>
    <w:link w:val="3"/>
    <w:rsid w:val="00A67CA5"/>
    <w:rPr>
      <w:rFonts w:ascii="黑体" w:eastAsia="黑体" w:hAnsi="黑体"/>
      <w:b/>
      <w:bCs/>
      <w:kern w:val="2"/>
      <w:sz w:val="30"/>
    </w:rPr>
  </w:style>
  <w:style w:type="character" w:customStyle="1" w:styleId="aa">
    <w:name w:val="样式 华文中宋 小四"/>
    <w:rsid w:val="00A67CA5"/>
    <w:rPr>
      <w:rFonts w:ascii="华文中宋" w:eastAsia="华文中宋" w:hAnsi="华文中宋"/>
      <w:sz w:val="24"/>
    </w:rPr>
  </w:style>
  <w:style w:type="character" w:customStyle="1" w:styleId="17">
    <w:name w:val="批注引用1"/>
    <w:rsid w:val="00A67CA5"/>
    <w:rPr>
      <w:sz w:val="21"/>
      <w:szCs w:val="21"/>
    </w:rPr>
  </w:style>
  <w:style w:type="character" w:customStyle="1" w:styleId="MMTopic1CharChar">
    <w:name w:val="MM Topic 1 Char Char"/>
    <w:link w:val="MMTopic1"/>
    <w:rsid w:val="00A67CA5"/>
    <w:rPr>
      <w:rFonts w:ascii="Calibri" w:hAnsi="Calibri"/>
      <w:b/>
      <w:bCs/>
      <w:kern w:val="44"/>
      <w:sz w:val="44"/>
      <w:szCs w:val="44"/>
    </w:rPr>
  </w:style>
  <w:style w:type="character" w:customStyle="1" w:styleId="Charb">
    <w:name w:val="无间隔 Char"/>
    <w:link w:val="18"/>
    <w:rsid w:val="00A67CA5"/>
    <w:rPr>
      <w:rFonts w:ascii="Calibri" w:hAnsi="Calibri" w:cs="黑体"/>
      <w:sz w:val="22"/>
      <w:szCs w:val="22"/>
      <w:lang w:val="en-US" w:eastAsia="zh-CN" w:bidi="ar-SA"/>
    </w:rPr>
  </w:style>
  <w:style w:type="paragraph" w:styleId="90">
    <w:name w:val="toc 9"/>
    <w:basedOn w:val="a"/>
    <w:next w:val="a"/>
    <w:uiPriority w:val="39"/>
    <w:rsid w:val="00A67CA5"/>
    <w:pPr>
      <w:ind w:leftChars="1600" w:left="3360"/>
    </w:pPr>
    <w:rPr>
      <w:szCs w:val="24"/>
    </w:rPr>
  </w:style>
  <w:style w:type="paragraph" w:customStyle="1" w:styleId="ab">
    <w:name w:val="附录表标题"/>
    <w:next w:val="ac"/>
    <w:rsid w:val="00A67CA5"/>
    <w:pPr>
      <w:jc w:val="center"/>
      <w:textAlignment w:val="baseline"/>
    </w:pPr>
    <w:rPr>
      <w:rFonts w:ascii="黑体" w:eastAsia="黑体"/>
      <w:kern w:val="21"/>
      <w:sz w:val="21"/>
    </w:rPr>
  </w:style>
  <w:style w:type="paragraph" w:styleId="22">
    <w:name w:val="toc 2"/>
    <w:basedOn w:val="a"/>
    <w:next w:val="a"/>
    <w:uiPriority w:val="39"/>
    <w:rsid w:val="00A67CA5"/>
    <w:pPr>
      <w:tabs>
        <w:tab w:val="left" w:pos="735"/>
        <w:tab w:val="right" w:leader="dot" w:pos="9628"/>
      </w:tabs>
      <w:ind w:leftChars="200" w:left="420"/>
    </w:pPr>
  </w:style>
  <w:style w:type="paragraph" w:customStyle="1" w:styleId="31">
    <w:name w:val="正文文本缩进 31"/>
    <w:basedOn w:val="a"/>
    <w:link w:val="3Char0"/>
    <w:rsid w:val="00A67CA5"/>
    <w:pPr>
      <w:ind w:firstLine="420"/>
    </w:pPr>
  </w:style>
  <w:style w:type="paragraph" w:styleId="40">
    <w:name w:val="toc 4"/>
    <w:basedOn w:val="a"/>
    <w:next w:val="a"/>
    <w:uiPriority w:val="39"/>
    <w:rsid w:val="00A67CA5"/>
    <w:pPr>
      <w:tabs>
        <w:tab w:val="left" w:pos="1995"/>
        <w:tab w:val="right" w:leader="dot" w:pos="9628"/>
      </w:tabs>
      <w:ind w:leftChars="600" w:left="1260"/>
    </w:pPr>
    <w:rPr>
      <w:szCs w:val="24"/>
    </w:rPr>
  </w:style>
  <w:style w:type="paragraph" w:customStyle="1" w:styleId="ad">
    <w:name w:val="图片"/>
    <w:basedOn w:val="a"/>
    <w:next w:val="ae"/>
    <w:rsid w:val="00A67CA5"/>
    <w:pPr>
      <w:keepNext/>
      <w:widowControl/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kern w:val="0"/>
      <w:sz w:val="20"/>
    </w:rPr>
  </w:style>
  <w:style w:type="paragraph" w:styleId="80">
    <w:name w:val="toc 8"/>
    <w:basedOn w:val="a"/>
    <w:next w:val="a"/>
    <w:uiPriority w:val="39"/>
    <w:rsid w:val="00A67CA5"/>
    <w:pPr>
      <w:ind w:leftChars="1400" w:left="2940"/>
    </w:pPr>
    <w:rPr>
      <w:szCs w:val="24"/>
    </w:rPr>
  </w:style>
  <w:style w:type="paragraph" w:customStyle="1" w:styleId="10">
    <w:name w:val="正文缩进1"/>
    <w:basedOn w:val="a"/>
    <w:link w:val="Char1"/>
    <w:rsid w:val="00A67CA5"/>
    <w:pPr>
      <w:ind w:firstLine="420"/>
    </w:pPr>
  </w:style>
  <w:style w:type="paragraph" w:styleId="a9">
    <w:name w:val="Title"/>
    <w:basedOn w:val="a"/>
    <w:next w:val="a"/>
    <w:link w:val="Chara"/>
    <w:qFormat/>
    <w:rsid w:val="00A67CA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70">
    <w:name w:val="toc 7"/>
    <w:basedOn w:val="a"/>
    <w:next w:val="a"/>
    <w:uiPriority w:val="39"/>
    <w:rsid w:val="00A67CA5"/>
    <w:pPr>
      <w:ind w:leftChars="1200" w:left="2520"/>
    </w:pPr>
    <w:rPr>
      <w:szCs w:val="24"/>
    </w:rPr>
  </w:style>
  <w:style w:type="paragraph" w:styleId="60">
    <w:name w:val="toc 6"/>
    <w:basedOn w:val="a"/>
    <w:next w:val="a"/>
    <w:uiPriority w:val="39"/>
    <w:rsid w:val="00A67CA5"/>
    <w:pPr>
      <w:ind w:leftChars="1000" w:left="2100"/>
    </w:pPr>
    <w:rPr>
      <w:szCs w:val="24"/>
    </w:rPr>
  </w:style>
  <w:style w:type="paragraph" w:styleId="19">
    <w:name w:val="toc 1"/>
    <w:basedOn w:val="a"/>
    <w:next w:val="a"/>
    <w:uiPriority w:val="39"/>
    <w:rsid w:val="00A67CA5"/>
  </w:style>
  <w:style w:type="paragraph" w:customStyle="1" w:styleId="14">
    <w:name w:val="文档结构图1"/>
    <w:basedOn w:val="a"/>
    <w:link w:val="Char2"/>
    <w:rsid w:val="00A67CA5"/>
    <w:pPr>
      <w:shd w:val="clear" w:color="auto" w:fill="000080"/>
    </w:pPr>
    <w:rPr>
      <w:shd w:val="clear" w:color="auto" w:fill="000080"/>
    </w:rPr>
  </w:style>
  <w:style w:type="paragraph" w:styleId="32">
    <w:name w:val="toc 3"/>
    <w:basedOn w:val="a"/>
    <w:next w:val="a"/>
    <w:uiPriority w:val="39"/>
    <w:rsid w:val="00A67CA5"/>
    <w:pPr>
      <w:tabs>
        <w:tab w:val="left" w:pos="1365"/>
        <w:tab w:val="left" w:pos="1470"/>
        <w:tab w:val="right" w:leader="dot" w:pos="9628"/>
      </w:tabs>
      <w:ind w:leftChars="400" w:left="840"/>
    </w:pPr>
  </w:style>
  <w:style w:type="paragraph" w:styleId="a6">
    <w:name w:val="annotation text"/>
    <w:basedOn w:val="a"/>
    <w:link w:val="Char4"/>
    <w:rsid w:val="00A67CA5"/>
    <w:pPr>
      <w:jc w:val="left"/>
    </w:pPr>
    <w:rPr>
      <w:szCs w:val="24"/>
    </w:rPr>
  </w:style>
  <w:style w:type="paragraph" w:customStyle="1" w:styleId="11">
    <w:name w:val="批注主题1"/>
    <w:basedOn w:val="a6"/>
    <w:next w:val="a6"/>
    <w:link w:val="Char"/>
    <w:rsid w:val="00A67CA5"/>
    <w:rPr>
      <w:b/>
      <w:bCs/>
    </w:rPr>
  </w:style>
  <w:style w:type="paragraph" w:styleId="a5">
    <w:name w:val="header"/>
    <w:basedOn w:val="a"/>
    <w:link w:val="Char3"/>
    <w:rsid w:val="00A67CA5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jc w:val="center"/>
      <w:textAlignment w:val="baseline"/>
    </w:pPr>
    <w:rPr>
      <w:rFonts w:ascii="宋体"/>
      <w:kern w:val="0"/>
      <w:sz w:val="18"/>
    </w:rPr>
  </w:style>
  <w:style w:type="paragraph" w:styleId="ae">
    <w:name w:val="caption"/>
    <w:basedOn w:val="a"/>
    <w:next w:val="a"/>
    <w:qFormat/>
    <w:rsid w:val="00A67CA5"/>
    <w:rPr>
      <w:rFonts w:ascii="Arial" w:eastAsia="黑体" w:hAnsi="Arial" w:cs="Arial"/>
      <w:sz w:val="20"/>
    </w:rPr>
  </w:style>
  <w:style w:type="paragraph" w:styleId="a4">
    <w:name w:val="Balloon Text"/>
    <w:basedOn w:val="a"/>
    <w:link w:val="Char0"/>
    <w:rsid w:val="00A67CA5"/>
    <w:rPr>
      <w:sz w:val="18"/>
      <w:szCs w:val="18"/>
    </w:rPr>
  </w:style>
  <w:style w:type="paragraph" w:customStyle="1" w:styleId="074">
    <w:name w:val="样式 首行缩进:  0.74 厘米"/>
    <w:basedOn w:val="a"/>
    <w:rsid w:val="00A67CA5"/>
    <w:pPr>
      <w:ind w:firstLine="420"/>
    </w:pPr>
    <w:rPr>
      <w:rFonts w:eastAsia="华文中宋" w:cs="宋体"/>
      <w:sz w:val="24"/>
    </w:rPr>
  </w:style>
  <w:style w:type="paragraph" w:customStyle="1" w:styleId="15">
    <w:name w:val="正文文本缩进1"/>
    <w:basedOn w:val="a"/>
    <w:link w:val="Char7"/>
    <w:rsid w:val="00A67CA5"/>
    <w:pPr>
      <w:ind w:firstLine="360"/>
    </w:pPr>
  </w:style>
  <w:style w:type="paragraph" w:customStyle="1" w:styleId="22Charcsk2H2sect12h22ndlevelNum112">
    <w:name w:val="样式 标题 2标题 2 Charcsk标题 2H2sect 1.2h22nd levelNum 1.12第*章..."/>
    <w:basedOn w:val="2"/>
    <w:rsid w:val="00A67CA5"/>
    <w:pPr>
      <w:numPr>
        <w:numId w:val="0"/>
      </w:numPr>
      <w:spacing w:line="415" w:lineRule="auto"/>
      <w:jc w:val="left"/>
    </w:pPr>
    <w:rPr>
      <w:rFonts w:eastAsia="宋体" w:cs="宋体"/>
      <w:bCs/>
      <w:sz w:val="30"/>
    </w:rPr>
  </w:style>
  <w:style w:type="paragraph" w:styleId="a7">
    <w:name w:val="footer"/>
    <w:basedOn w:val="a"/>
    <w:link w:val="Char5"/>
    <w:rsid w:val="00A67CA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ody Text"/>
    <w:basedOn w:val="a"/>
    <w:link w:val="Char6"/>
    <w:rsid w:val="00A67CA5"/>
    <w:pPr>
      <w:spacing w:after="120"/>
    </w:pPr>
    <w:rPr>
      <w:szCs w:val="24"/>
    </w:rPr>
  </w:style>
  <w:style w:type="paragraph" w:customStyle="1" w:styleId="CharCharCharCharCharChar">
    <w:name w:val="Char Char Char Char Char Char"/>
    <w:basedOn w:val="a"/>
    <w:rsid w:val="00A67CA5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210">
    <w:name w:val="正文文本 21"/>
    <w:basedOn w:val="a"/>
    <w:link w:val="2Char1"/>
    <w:rsid w:val="00A67CA5"/>
    <w:pPr>
      <w:adjustRightInd w:val="0"/>
      <w:spacing w:line="460" w:lineRule="atLeast"/>
      <w:jc w:val="left"/>
      <w:textAlignment w:val="baseline"/>
    </w:pPr>
    <w:rPr>
      <w:rFonts w:ascii="宋体"/>
      <w:kern w:val="0"/>
      <w:sz w:val="28"/>
    </w:rPr>
  </w:style>
  <w:style w:type="paragraph" w:styleId="50">
    <w:name w:val="toc 5"/>
    <w:basedOn w:val="a"/>
    <w:next w:val="a"/>
    <w:uiPriority w:val="39"/>
    <w:rsid w:val="00A67CA5"/>
    <w:pPr>
      <w:ind w:leftChars="800" w:left="1680"/>
    </w:pPr>
    <w:rPr>
      <w:szCs w:val="24"/>
    </w:rPr>
  </w:style>
  <w:style w:type="paragraph" w:customStyle="1" w:styleId="21">
    <w:name w:val="正文文本缩进 21"/>
    <w:basedOn w:val="a"/>
    <w:link w:val="2Char0"/>
    <w:rsid w:val="00A67CA5"/>
    <w:pPr>
      <w:ind w:firstLine="315"/>
    </w:pPr>
  </w:style>
  <w:style w:type="paragraph" w:customStyle="1" w:styleId="1a">
    <w:name w:val="纯文本1"/>
    <w:basedOn w:val="a"/>
    <w:rsid w:val="00A67CA5"/>
    <w:pPr>
      <w:autoSpaceDE w:val="0"/>
      <w:autoSpaceDN w:val="0"/>
      <w:adjustRightInd w:val="0"/>
      <w:textAlignment w:val="baseline"/>
    </w:pPr>
    <w:rPr>
      <w:rFonts w:ascii="宋体" w:hAnsi="Tms Rmn"/>
      <w:kern w:val="0"/>
    </w:rPr>
  </w:style>
  <w:style w:type="paragraph" w:customStyle="1" w:styleId="20">
    <w:name w:val="纯文本2"/>
    <w:basedOn w:val="a"/>
    <w:link w:val="Char8"/>
    <w:rsid w:val="00A67CA5"/>
    <w:rPr>
      <w:rFonts w:ascii="宋体" w:hAnsi="Courier New"/>
      <w:sz w:val="24"/>
    </w:rPr>
  </w:style>
  <w:style w:type="paragraph" w:customStyle="1" w:styleId="16">
    <w:name w:val="日期1"/>
    <w:basedOn w:val="a"/>
    <w:next w:val="a"/>
    <w:link w:val="Char9"/>
    <w:rsid w:val="00A67CA5"/>
    <w:pPr>
      <w:ind w:leftChars="2500" w:left="100"/>
    </w:pPr>
  </w:style>
  <w:style w:type="paragraph" w:customStyle="1" w:styleId="af">
    <w:name w:val="标题 ４"/>
    <w:basedOn w:val="3"/>
    <w:rsid w:val="00A67CA5"/>
  </w:style>
  <w:style w:type="paragraph" w:customStyle="1" w:styleId="41">
    <w:name w:val="标题4"/>
    <w:basedOn w:val="af"/>
    <w:rsid w:val="00A67CA5"/>
  </w:style>
  <w:style w:type="paragraph" w:customStyle="1" w:styleId="33">
    <w:name w:val="标题3"/>
    <w:basedOn w:val="4"/>
    <w:rsid w:val="00A67CA5"/>
  </w:style>
  <w:style w:type="paragraph" w:customStyle="1" w:styleId="af0">
    <w:name w:val="保留正文"/>
    <w:basedOn w:val="a8"/>
    <w:rsid w:val="00A67CA5"/>
    <w:pPr>
      <w:keepNext/>
      <w:widowControl/>
      <w:overflowPunct w:val="0"/>
      <w:autoSpaceDE w:val="0"/>
      <w:autoSpaceDN w:val="0"/>
      <w:adjustRightInd w:val="0"/>
      <w:spacing w:after="160"/>
      <w:jc w:val="left"/>
      <w:textAlignment w:val="baseline"/>
    </w:pPr>
    <w:rPr>
      <w:kern w:val="0"/>
      <w:sz w:val="20"/>
      <w:szCs w:val="20"/>
    </w:rPr>
  </w:style>
  <w:style w:type="paragraph" w:customStyle="1" w:styleId="CharChar1CharCharCharCharCharChar">
    <w:name w:val="Char Char1 Char Char Char Char Char Char"/>
    <w:basedOn w:val="a"/>
    <w:rsid w:val="00A67CA5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Char10">
    <w:name w:val="Char1"/>
    <w:basedOn w:val="a"/>
    <w:rsid w:val="00A67CA5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1b">
    <w:name w:val="列出段落1"/>
    <w:basedOn w:val="a"/>
    <w:rsid w:val="00A67CA5"/>
    <w:pPr>
      <w:ind w:firstLineChars="200" w:firstLine="420"/>
    </w:pPr>
    <w:rPr>
      <w:rFonts w:ascii="Calibri" w:hAnsi="Calibri"/>
      <w:szCs w:val="22"/>
    </w:rPr>
  </w:style>
  <w:style w:type="paragraph" w:customStyle="1" w:styleId="CharCharCharChar">
    <w:name w:val="Char Char Char Char"/>
    <w:basedOn w:val="a"/>
    <w:next w:val="3"/>
    <w:rsid w:val="00A67CA5"/>
    <w:pPr>
      <w:widowControl/>
      <w:spacing w:after="160" w:line="240" w:lineRule="exact"/>
      <w:jc w:val="left"/>
    </w:pPr>
    <w:rPr>
      <w:rFonts w:ascii="黑体" w:eastAsia="黑体" w:hAnsi="Verdana"/>
      <w:kern w:val="0"/>
      <w:sz w:val="28"/>
      <w:szCs w:val="28"/>
    </w:rPr>
  </w:style>
  <w:style w:type="paragraph" w:customStyle="1" w:styleId="07415">
    <w:name w:val="样式 样式 宋体 小五 首行缩进:  0.74 厘米 + 小四 行距: 1.5 倍行距"/>
    <w:basedOn w:val="a"/>
    <w:link w:val="07415CharChar"/>
    <w:rsid w:val="00A67CA5"/>
    <w:pPr>
      <w:widowControl/>
      <w:spacing w:line="360" w:lineRule="auto"/>
      <w:jc w:val="center"/>
    </w:pPr>
    <w:rPr>
      <w:b/>
      <w:sz w:val="28"/>
      <w:szCs w:val="28"/>
    </w:rPr>
  </w:style>
  <w:style w:type="paragraph" w:customStyle="1" w:styleId="CharCharChar1Char">
    <w:name w:val="Char Char Char1 Char"/>
    <w:basedOn w:val="a"/>
    <w:rsid w:val="00A67CA5"/>
    <w:rPr>
      <w:szCs w:val="24"/>
    </w:rPr>
  </w:style>
  <w:style w:type="paragraph" w:customStyle="1" w:styleId="CharChar">
    <w:name w:val="Char Char"/>
    <w:basedOn w:val="a"/>
    <w:rsid w:val="00A67CA5"/>
    <w:rPr>
      <w:rFonts w:eastAsia="仿宋_GB2312"/>
      <w:sz w:val="32"/>
      <w:szCs w:val="32"/>
    </w:rPr>
  </w:style>
  <w:style w:type="paragraph" w:customStyle="1" w:styleId="1c">
    <w:name w:val="标准1"/>
    <w:basedOn w:val="2"/>
    <w:rsid w:val="00A67CA5"/>
    <w:pPr>
      <w:numPr>
        <w:numId w:val="0"/>
      </w:numPr>
      <w:tabs>
        <w:tab w:val="left" w:pos="0"/>
      </w:tabs>
    </w:pPr>
    <w:rPr>
      <w:rFonts w:ascii="宋体" w:hAnsi="宋体"/>
      <w:bCs/>
      <w:sz w:val="21"/>
      <w:szCs w:val="32"/>
    </w:rPr>
  </w:style>
  <w:style w:type="paragraph" w:customStyle="1" w:styleId="ac">
    <w:name w:val="段"/>
    <w:rsid w:val="00A67CA5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410">
    <w:name w:val="索引 41"/>
    <w:basedOn w:val="a"/>
    <w:next w:val="a"/>
    <w:rsid w:val="00A67CA5"/>
    <w:pPr>
      <w:ind w:leftChars="600" w:left="600"/>
    </w:pPr>
  </w:style>
  <w:style w:type="paragraph" w:customStyle="1" w:styleId="1d">
    <w:name w:val="列出段落1"/>
    <w:basedOn w:val="a"/>
    <w:rsid w:val="00A67CA5"/>
    <w:pPr>
      <w:ind w:firstLineChars="200" w:firstLine="420"/>
    </w:pPr>
    <w:rPr>
      <w:rFonts w:ascii="Calibri" w:hAnsi="Calibri"/>
      <w:szCs w:val="22"/>
    </w:rPr>
  </w:style>
  <w:style w:type="paragraph" w:customStyle="1" w:styleId="42">
    <w:name w:val="新纪元标题4"/>
    <w:basedOn w:val="4"/>
    <w:rsid w:val="00A67CA5"/>
    <w:pPr>
      <w:spacing w:before="80" w:after="80" w:line="240" w:lineRule="auto"/>
      <w:ind w:leftChars="300" w:left="300"/>
    </w:pPr>
    <w:rPr>
      <w:rFonts w:ascii="Arial" w:hAnsi="Arial"/>
      <w:bCs/>
      <w:sz w:val="28"/>
      <w:szCs w:val="28"/>
    </w:rPr>
  </w:style>
  <w:style w:type="paragraph" w:customStyle="1" w:styleId="34">
    <w:name w:val="新纪元标题3"/>
    <w:basedOn w:val="a"/>
    <w:rsid w:val="00A67CA5"/>
    <w:pPr>
      <w:keepNext/>
      <w:keepLines/>
      <w:spacing w:before="120" w:after="120"/>
      <w:outlineLvl w:val="2"/>
    </w:pPr>
    <w:rPr>
      <w:rFonts w:ascii="Arial" w:hAnsi="Arial"/>
      <w:b/>
      <w:bCs/>
      <w:sz w:val="30"/>
      <w:szCs w:val="30"/>
    </w:rPr>
  </w:style>
  <w:style w:type="paragraph" w:customStyle="1" w:styleId="af1">
    <w:name w:val="表中文字"/>
    <w:basedOn w:val="a"/>
    <w:rsid w:val="00A67CA5"/>
    <w:pPr>
      <w:adjustRightInd w:val="0"/>
      <w:spacing w:line="360" w:lineRule="auto"/>
    </w:pPr>
    <w:rPr>
      <w:rFonts w:ascii="Arial" w:eastAsia="仿宋_GB2312" w:hAnsi="Arial"/>
      <w:b/>
      <w:color w:val="000000"/>
    </w:rPr>
  </w:style>
  <w:style w:type="paragraph" w:customStyle="1" w:styleId="MMTopic1">
    <w:name w:val="MM Topic 1"/>
    <w:basedOn w:val="1"/>
    <w:link w:val="MMTopic1CharChar"/>
    <w:rsid w:val="00A67CA5"/>
    <w:pPr>
      <w:numPr>
        <w:numId w:val="2"/>
      </w:numPr>
      <w:spacing w:before="340" w:after="330" w:line="578" w:lineRule="auto"/>
    </w:pPr>
    <w:rPr>
      <w:rFonts w:ascii="Calibri" w:hAnsi="Calibri"/>
      <w:bCs/>
      <w:sz w:val="44"/>
      <w:szCs w:val="44"/>
    </w:rPr>
  </w:style>
  <w:style w:type="paragraph" w:customStyle="1" w:styleId="MMTopic2">
    <w:name w:val="MM Topic 2"/>
    <w:basedOn w:val="2"/>
    <w:link w:val="MMTopic2CharChar"/>
    <w:rsid w:val="00A67CA5"/>
    <w:pPr>
      <w:numPr>
        <w:ilvl w:val="0"/>
        <w:numId w:val="0"/>
      </w:numPr>
    </w:pPr>
    <w:rPr>
      <w:rFonts w:ascii="Cambria" w:hAnsi="Cambria"/>
      <w:bCs/>
      <w:szCs w:val="32"/>
    </w:rPr>
  </w:style>
  <w:style w:type="paragraph" w:customStyle="1" w:styleId="MMTopic3">
    <w:name w:val="MM Topic 3"/>
    <w:basedOn w:val="3"/>
    <w:rsid w:val="00A67CA5"/>
    <w:pPr>
      <w:numPr>
        <w:ilvl w:val="0"/>
        <w:numId w:val="0"/>
      </w:numPr>
      <w:spacing w:line="416" w:lineRule="auto"/>
    </w:pPr>
    <w:rPr>
      <w:rFonts w:ascii="Calibri" w:eastAsia="宋体" w:hAnsi="Calibri"/>
      <w:sz w:val="32"/>
      <w:szCs w:val="32"/>
    </w:rPr>
  </w:style>
  <w:style w:type="paragraph" w:customStyle="1" w:styleId="18">
    <w:name w:val="无间隔1"/>
    <w:link w:val="Charb"/>
    <w:rsid w:val="00A67CA5"/>
    <w:rPr>
      <w:rFonts w:ascii="Calibri" w:hAnsi="Calibri" w:cs="黑体"/>
      <w:sz w:val="22"/>
      <w:szCs w:val="22"/>
    </w:rPr>
  </w:style>
  <w:style w:type="paragraph" w:customStyle="1" w:styleId="af2">
    <w:name w:val="表格"/>
    <w:basedOn w:val="a"/>
    <w:rsid w:val="00A67CA5"/>
    <w:pPr>
      <w:kinsoku w:val="0"/>
      <w:wordWrap w:val="0"/>
      <w:overflowPunct w:val="0"/>
      <w:autoSpaceDE w:val="0"/>
      <w:autoSpaceDN w:val="0"/>
      <w:adjustRightInd w:val="0"/>
      <w:spacing w:line="440" w:lineRule="atLeast"/>
      <w:jc w:val="center"/>
      <w:textAlignment w:val="baseline"/>
    </w:pPr>
    <w:rPr>
      <w:kern w:val="21"/>
    </w:rPr>
  </w:style>
  <w:style w:type="paragraph" w:customStyle="1" w:styleId="220">
    <w:name w:val="样式 样式 首行缩进:  2 字符 + 首行缩进:  2 字符"/>
    <w:basedOn w:val="a"/>
    <w:rsid w:val="00A67CA5"/>
    <w:pPr>
      <w:spacing w:line="360" w:lineRule="auto"/>
      <w:ind w:firstLineChars="200" w:firstLine="420"/>
    </w:pPr>
    <w:rPr>
      <w:rFonts w:cs="宋体"/>
      <w:sz w:val="24"/>
    </w:rPr>
  </w:style>
  <w:style w:type="paragraph" w:styleId="af3">
    <w:name w:val="Document Map"/>
    <w:basedOn w:val="a"/>
    <w:link w:val="Char11"/>
    <w:uiPriority w:val="99"/>
    <w:semiHidden/>
    <w:unhideWhenUsed/>
    <w:rsid w:val="00A54275"/>
    <w:rPr>
      <w:rFonts w:ascii="宋体"/>
      <w:sz w:val="18"/>
      <w:szCs w:val="18"/>
    </w:rPr>
  </w:style>
  <w:style w:type="character" w:customStyle="1" w:styleId="Char11">
    <w:name w:val="文档结构图 Char1"/>
    <w:link w:val="af3"/>
    <w:uiPriority w:val="99"/>
    <w:semiHidden/>
    <w:rsid w:val="00A54275"/>
    <w:rPr>
      <w:rFonts w:ascii="宋体"/>
      <w:kern w:val="2"/>
      <w:sz w:val="18"/>
      <w:szCs w:val="18"/>
    </w:rPr>
  </w:style>
  <w:style w:type="paragraph" w:styleId="af4">
    <w:name w:val="Normal Indent"/>
    <w:aliases w:val="表正文,正文非缩进,正文（首行缩进两字） Char Char Char Char,正文（首行缩进两字） Char Char Char Char Char,正文（首行缩进两字） Char Char Char,正文（首行缩进两字） Char Char,特点,正文缩进 Char,正文（首行缩进两字） Char,正文（首行缩进两字）,正文顶格悬挂,段1,正文(首行缩进两字),正文(首行缩进两字)1,特点标题,四号,缩进,ALT+Z,正文不缩进,正文双线,正文非缩进 Char Char,特点 Char"/>
    <w:basedOn w:val="a"/>
    <w:rsid w:val="00D506D9"/>
    <w:pPr>
      <w:ind w:firstLine="420"/>
    </w:pPr>
  </w:style>
  <w:style w:type="numbering" w:customStyle="1" w:styleId="30">
    <w:name w:val="样式3"/>
    <w:uiPriority w:val="99"/>
    <w:rsid w:val="00D506D9"/>
    <w:pPr>
      <w:numPr>
        <w:numId w:val="3"/>
      </w:numPr>
    </w:pPr>
  </w:style>
  <w:style w:type="paragraph" w:styleId="af5">
    <w:name w:val="Date"/>
    <w:basedOn w:val="a"/>
    <w:next w:val="a"/>
    <w:link w:val="Char12"/>
    <w:rsid w:val="00B21BC3"/>
  </w:style>
  <w:style w:type="character" w:customStyle="1" w:styleId="Char12">
    <w:name w:val="日期 Char1"/>
    <w:link w:val="af5"/>
    <w:rsid w:val="00B21BC3"/>
    <w:rPr>
      <w:kern w:val="2"/>
      <w:sz w:val="21"/>
    </w:rPr>
  </w:style>
  <w:style w:type="table" w:styleId="af6">
    <w:name w:val="Table Grid"/>
    <w:basedOn w:val="a1"/>
    <w:uiPriority w:val="59"/>
    <w:rsid w:val="00623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List Paragraph"/>
    <w:basedOn w:val="a"/>
    <w:uiPriority w:val="34"/>
    <w:qFormat/>
    <w:rsid w:val="00AD2638"/>
    <w:pPr>
      <w:ind w:firstLineChars="200" w:firstLine="420"/>
    </w:pPr>
  </w:style>
  <w:style w:type="character" w:styleId="af8">
    <w:name w:val="annotation reference"/>
    <w:uiPriority w:val="99"/>
    <w:semiHidden/>
    <w:unhideWhenUsed/>
    <w:rsid w:val="00034804"/>
    <w:rPr>
      <w:sz w:val="21"/>
      <w:szCs w:val="21"/>
    </w:rPr>
  </w:style>
  <w:style w:type="paragraph" w:styleId="af9">
    <w:name w:val="annotation subject"/>
    <w:basedOn w:val="a6"/>
    <w:next w:val="a6"/>
    <w:link w:val="Char13"/>
    <w:uiPriority w:val="99"/>
    <w:semiHidden/>
    <w:unhideWhenUsed/>
    <w:rsid w:val="00034804"/>
    <w:rPr>
      <w:b/>
      <w:bCs/>
    </w:rPr>
  </w:style>
  <w:style w:type="character" w:customStyle="1" w:styleId="Char13">
    <w:name w:val="批注主题 Char1"/>
    <w:link w:val="af9"/>
    <w:uiPriority w:val="99"/>
    <w:semiHidden/>
    <w:rsid w:val="00034804"/>
    <w:rPr>
      <w:b/>
      <w:bCs/>
      <w:kern w:val="2"/>
      <w:sz w:val="21"/>
      <w:szCs w:val="24"/>
    </w:rPr>
  </w:style>
  <w:style w:type="paragraph" w:customStyle="1" w:styleId="afa">
    <w:name w:val="需求正文"/>
    <w:basedOn w:val="10"/>
    <w:link w:val="Charc"/>
    <w:qFormat/>
    <w:rsid w:val="006960AE"/>
    <w:pPr>
      <w:spacing w:line="360" w:lineRule="auto"/>
      <w:ind w:left="839" w:firstLineChars="200" w:firstLine="480"/>
    </w:pPr>
    <w:rPr>
      <w:sz w:val="24"/>
      <w:szCs w:val="24"/>
    </w:rPr>
  </w:style>
  <w:style w:type="character" w:customStyle="1" w:styleId="Charc">
    <w:name w:val="需求正文 Char"/>
    <w:basedOn w:val="Char1"/>
    <w:link w:val="afa"/>
    <w:rsid w:val="006960AE"/>
    <w:rPr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5" Type="http://schemas.openxmlformats.org/officeDocument/2006/relationships/hyperlink" Target="https://baike.baidu.com/item/%E8%B4%A8%E9%87%8F%E8%A6%81%E6%B1%82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baike.baidu.com/item/%E8%B4%A8%E9%87%8F%E7%89%B9%E6%80%A7" TargetMode="External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baike.baidu.com/item/%E7%94%9F%E4%BA%A7%E4%BD%9C%E4%B8%9A%E8%AE%A1%E5%88%92" TargetMode="Externa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827;&#21271;&#30465;&#27700;&#21033;&#27700;&#30005;&#31532;&#20108;&#21208;&#27979;&#35774;&#35745;&#30740;&#31350;&#38498;&#38656;&#27714;&#25253;&#21578;042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49B0F-15C6-4A01-B3B0-3C56419A0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河北省水利水电第二勘测设计研究院需求报告0420.dotx</Template>
  <TotalTime>1203</TotalTime>
  <Pages>27</Pages>
  <Words>1507</Words>
  <Characters>8593</Characters>
  <Application>Microsoft Office Word</Application>
  <DocSecurity>0</DocSecurity>
  <Lines>71</Lines>
  <Paragraphs>20</Paragraphs>
  <ScaleCrop>false</ScaleCrop>
  <Company>Microsoft</Company>
  <LinksUpToDate>false</LinksUpToDate>
  <CharactersWithSpaces>10080</CharactersWithSpaces>
  <SharedDoc>false</SharedDoc>
  <HLinks>
    <vt:vector size="570" baseType="variant">
      <vt:variant>
        <vt:i4>1507390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_Toc375296139</vt:lpwstr>
      </vt:variant>
      <vt:variant>
        <vt:i4>1507390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_Toc375296138</vt:lpwstr>
      </vt:variant>
      <vt:variant>
        <vt:i4>1507390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_Toc375296137</vt:lpwstr>
      </vt:variant>
      <vt:variant>
        <vt:i4>1507390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_Toc375296136</vt:lpwstr>
      </vt:variant>
      <vt:variant>
        <vt:i4>1507390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_Toc375296135</vt:lpwstr>
      </vt:variant>
      <vt:variant>
        <vt:i4>1507390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_Toc375296134</vt:lpwstr>
      </vt:variant>
      <vt:variant>
        <vt:i4>1507390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_Toc375296133</vt:lpwstr>
      </vt:variant>
      <vt:variant>
        <vt:i4>1507390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_Toc375296132</vt:lpwstr>
      </vt:variant>
      <vt:variant>
        <vt:i4>1507390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_Toc375296131</vt:lpwstr>
      </vt:variant>
      <vt:variant>
        <vt:i4>1507390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_Toc375296130</vt:lpwstr>
      </vt:variant>
      <vt:variant>
        <vt:i4>1441854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_Toc375296129</vt:lpwstr>
      </vt:variant>
      <vt:variant>
        <vt:i4>1441854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_Toc375296128</vt:lpwstr>
      </vt:variant>
      <vt:variant>
        <vt:i4>1441854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_Toc375296127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_Toc375296126</vt:lpwstr>
      </vt:variant>
      <vt:variant>
        <vt:i4>1441854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_Toc375296125</vt:lpwstr>
      </vt:variant>
      <vt:variant>
        <vt:i4>1441854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_Toc375296124</vt:lpwstr>
      </vt:variant>
      <vt:variant>
        <vt:i4>1441854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_Toc375296123</vt:lpwstr>
      </vt:variant>
      <vt:variant>
        <vt:i4>1441854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_Toc375296122</vt:lpwstr>
      </vt:variant>
      <vt:variant>
        <vt:i4>1441854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_Toc375296121</vt:lpwstr>
      </vt:variant>
      <vt:variant>
        <vt:i4>1441854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_Toc375296120</vt:lpwstr>
      </vt:variant>
      <vt:variant>
        <vt:i4>1376318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_Toc375296119</vt:lpwstr>
      </vt:variant>
      <vt:variant>
        <vt:i4>1376318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_Toc375296118</vt:lpwstr>
      </vt:variant>
      <vt:variant>
        <vt:i4>1376318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_Toc375296117</vt:lpwstr>
      </vt:variant>
      <vt:variant>
        <vt:i4>1376318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_Toc375296116</vt:lpwstr>
      </vt:variant>
      <vt:variant>
        <vt:i4>1376318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_Toc375296115</vt:lpwstr>
      </vt:variant>
      <vt:variant>
        <vt:i4>1376318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_Toc375296114</vt:lpwstr>
      </vt:variant>
      <vt:variant>
        <vt:i4>1376318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_Toc375296113</vt:lpwstr>
      </vt:variant>
      <vt:variant>
        <vt:i4>1376318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_Toc375296112</vt:lpwstr>
      </vt:variant>
      <vt:variant>
        <vt:i4>1376318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_Toc375296111</vt:lpwstr>
      </vt:variant>
      <vt:variant>
        <vt:i4>1376318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_Toc375296110</vt:lpwstr>
      </vt:variant>
      <vt:variant>
        <vt:i4>1310782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_Toc375296109</vt:lpwstr>
      </vt:variant>
      <vt:variant>
        <vt:i4>1310782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_Toc375296108</vt:lpwstr>
      </vt:variant>
      <vt:variant>
        <vt:i4>1310782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_Toc375296107</vt:lpwstr>
      </vt:variant>
      <vt:variant>
        <vt:i4>1310782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_Toc375296106</vt:lpwstr>
      </vt:variant>
      <vt:variant>
        <vt:i4>1310782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_Toc375296105</vt:lpwstr>
      </vt:variant>
      <vt:variant>
        <vt:i4>1310782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_Toc375296104</vt:lpwstr>
      </vt:variant>
      <vt:variant>
        <vt:i4>1310782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_Toc375296103</vt:lpwstr>
      </vt:variant>
      <vt:variant>
        <vt:i4>1310782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_Toc375296102</vt:lpwstr>
      </vt:variant>
      <vt:variant>
        <vt:i4>1310782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_Toc375296101</vt:lpwstr>
      </vt:variant>
      <vt:variant>
        <vt:i4>1310782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_Toc375296100</vt:lpwstr>
      </vt:variant>
      <vt:variant>
        <vt:i4>1900607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_Toc375296099</vt:lpwstr>
      </vt:variant>
      <vt:variant>
        <vt:i4>1900607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_Toc375296098</vt:lpwstr>
      </vt:variant>
      <vt:variant>
        <vt:i4>1900607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_Toc375296097</vt:lpwstr>
      </vt:variant>
      <vt:variant>
        <vt:i4>1900607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_Toc375296096</vt:lpwstr>
      </vt:variant>
      <vt:variant>
        <vt:i4>1900607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_Toc375296095</vt:lpwstr>
      </vt:variant>
      <vt:variant>
        <vt:i4>1900607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_Toc375296094</vt:lpwstr>
      </vt:variant>
      <vt:variant>
        <vt:i4>1900607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_Toc375296093</vt:lpwstr>
      </vt:variant>
      <vt:variant>
        <vt:i4>1900607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_Toc375296092</vt:lpwstr>
      </vt:variant>
      <vt:variant>
        <vt:i4>1900607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_Toc375296091</vt:lpwstr>
      </vt:variant>
      <vt:variant>
        <vt:i4>1900607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_Toc375296090</vt:lpwstr>
      </vt:variant>
      <vt:variant>
        <vt:i4>1835071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_Toc375296089</vt:lpwstr>
      </vt:variant>
      <vt:variant>
        <vt:i4>1835071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_Toc375296088</vt:lpwstr>
      </vt:variant>
      <vt:variant>
        <vt:i4>1835071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_Toc375296087</vt:lpwstr>
      </vt:variant>
      <vt:variant>
        <vt:i4>1835071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_Toc375296086</vt:lpwstr>
      </vt:variant>
      <vt:variant>
        <vt:i4>1835071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_Toc375296085</vt:lpwstr>
      </vt:variant>
      <vt:variant>
        <vt:i4>1835071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_Toc375296084</vt:lpwstr>
      </vt:variant>
      <vt:variant>
        <vt:i4>1835071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_Toc375296083</vt:lpwstr>
      </vt:variant>
      <vt:variant>
        <vt:i4>1835071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_Toc375296082</vt:lpwstr>
      </vt:variant>
      <vt:variant>
        <vt:i4>1835071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_Toc375296081</vt:lpwstr>
      </vt:variant>
      <vt:variant>
        <vt:i4>1835071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_Toc375296080</vt:lpwstr>
      </vt:variant>
      <vt:variant>
        <vt:i4>1245247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_Toc375296079</vt:lpwstr>
      </vt:variant>
      <vt:variant>
        <vt:i4>1245247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_Toc375296078</vt:lpwstr>
      </vt:variant>
      <vt:variant>
        <vt:i4>1245247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_Toc375296077</vt:lpwstr>
      </vt:variant>
      <vt:variant>
        <vt:i4>1245247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_Toc375296076</vt:lpwstr>
      </vt:variant>
      <vt:variant>
        <vt:i4>1245247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_Toc375296075</vt:lpwstr>
      </vt:variant>
      <vt:variant>
        <vt:i4>1245247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_Toc375296074</vt:lpwstr>
      </vt:variant>
      <vt:variant>
        <vt:i4>1245247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_Toc375296073</vt:lpwstr>
      </vt:variant>
      <vt:variant>
        <vt:i4>1245247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_Toc375296072</vt:lpwstr>
      </vt:variant>
      <vt:variant>
        <vt:i4>1245247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_Toc375296071</vt:lpwstr>
      </vt:variant>
      <vt:variant>
        <vt:i4>1245247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_Toc375296070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_Toc375296069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_Toc375296068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_Toc375296067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_Toc375296066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_Toc375296065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_Toc375296064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_Toc375296063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_Toc375296062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_Toc375296061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_Toc375296060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_Toc375296059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_Toc375296058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_Toc375296057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_Toc375296056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_Toc375296055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_Toc375296054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_Toc375296053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_Toc375296052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_Toc375296051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_Toc375296050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_Toc375296049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_Toc375296048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_Toc375296047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_Toc375296046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_Toc375296045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刘云</dc:creator>
  <cp:lastModifiedBy>金晓勇</cp:lastModifiedBy>
  <cp:revision>707</cp:revision>
  <cp:lastPrinted>2013-09-12T10:21:00Z</cp:lastPrinted>
  <dcterms:created xsi:type="dcterms:W3CDTF">2016-11-25T03:24:00Z</dcterms:created>
  <dcterms:modified xsi:type="dcterms:W3CDTF">2018-05-15T08:39:00Z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