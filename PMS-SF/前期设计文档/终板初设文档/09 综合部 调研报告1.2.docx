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6FD5" w:rsidRDefault="00C86FD5" w:rsidP="00C86FD5">
      <w:pPr>
        <w:spacing w:line="360" w:lineRule="auto"/>
        <w:rPr>
          <w:b/>
          <w:sz w:val="28"/>
        </w:rPr>
      </w:pPr>
    </w:p>
    <w:p w:rsidR="00604C82" w:rsidRDefault="00554C43" w:rsidP="006D18A2">
      <w:pPr>
        <w:pStyle w:val="20"/>
        <w:jc w:val="center"/>
        <w:rPr>
          <w:b/>
          <w:sz w:val="52"/>
          <w:szCs w:val="52"/>
        </w:rPr>
      </w:pPr>
      <w:bookmarkStart w:id="0" w:name="_Toc112837130"/>
      <w:bookmarkStart w:id="1" w:name="_Toc144526999"/>
      <w:bookmarkStart w:id="2" w:name="_Toc144527311"/>
      <w:bookmarkStart w:id="3" w:name="_Toc144527892"/>
      <w:bookmarkStart w:id="4" w:name="_Toc144694184"/>
      <w:bookmarkStart w:id="5" w:name="_Toc144694344"/>
      <w:bookmarkStart w:id="6" w:name="_Toc144704126"/>
      <w:bookmarkStart w:id="7" w:name="_Toc144710493"/>
      <w:bookmarkStart w:id="8" w:name="_Toc146080333"/>
      <w:bookmarkStart w:id="9" w:name="_Toc146164183"/>
      <w:bookmarkStart w:id="10" w:name="_Toc146164288"/>
      <w:bookmarkStart w:id="11" w:name="_Toc146444291"/>
      <w:bookmarkStart w:id="12" w:name="_Toc148404501"/>
      <w:r>
        <w:rPr>
          <w:rFonts w:hint="eastAsia"/>
          <w:b/>
          <w:sz w:val="52"/>
          <w:szCs w:val="52"/>
        </w:rPr>
        <w:t>三峰科技</w:t>
      </w:r>
    </w:p>
    <w:p w:rsidR="00604C82" w:rsidRDefault="00604C82" w:rsidP="006D18A2">
      <w:pPr>
        <w:pStyle w:val="2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业务数据调研报告确认书</w:t>
      </w:r>
    </w:p>
    <w:p w:rsidR="00604C82" w:rsidRPr="00043D80" w:rsidRDefault="00604C82" w:rsidP="00C86FD5">
      <w:pPr>
        <w:pStyle w:val="20"/>
        <w:jc w:val="center"/>
        <w:rPr>
          <w:b/>
          <w:sz w:val="44"/>
          <w:szCs w:val="44"/>
        </w:rPr>
      </w:pPr>
      <w:r w:rsidRPr="00043D80">
        <w:rPr>
          <w:rFonts w:hint="eastAsia"/>
          <w:b/>
          <w:sz w:val="44"/>
          <w:szCs w:val="44"/>
        </w:rPr>
        <w:t>（</w:t>
      </w:r>
      <w:bookmarkStart w:id="13" w:name="_Toc77269984"/>
      <w:bookmarkStart w:id="14" w:name="_Toc112837131"/>
      <w:bookmarkStart w:id="15" w:name="_Toc144527000"/>
      <w:bookmarkStart w:id="16" w:name="_Toc144527312"/>
      <w:bookmarkStart w:id="17" w:name="_Toc144527893"/>
      <w:bookmarkStart w:id="18" w:name="_Toc144694185"/>
      <w:bookmarkStart w:id="19" w:name="_Toc144694345"/>
      <w:bookmarkStart w:id="20" w:name="_Toc144704127"/>
      <w:bookmarkStart w:id="21" w:name="_Toc144710494"/>
      <w:bookmarkStart w:id="22" w:name="_Toc146080334"/>
      <w:bookmarkStart w:id="23" w:name="_Toc146164184"/>
      <w:bookmarkStart w:id="24" w:name="_Toc146164289"/>
      <w:bookmarkStart w:id="25" w:name="_Toc146444292"/>
      <w:bookmarkStart w:id="26" w:name="_Toc1484045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40218C">
        <w:rPr>
          <w:rFonts w:hint="eastAsia"/>
          <w:b/>
          <w:sz w:val="44"/>
          <w:szCs w:val="44"/>
        </w:rPr>
        <w:t>综合部</w:t>
      </w:r>
      <w:r w:rsidRPr="00043D80">
        <w:rPr>
          <w:rFonts w:hint="eastAsia"/>
          <w:b/>
          <w:sz w:val="44"/>
          <w:szCs w:val="44"/>
        </w:rPr>
        <w:t>模块）</w:t>
      </w: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:rsidR="008F0C23" w:rsidRDefault="008F0C23" w:rsidP="00C86FD5">
      <w:pPr>
        <w:spacing w:line="760" w:lineRule="exact"/>
      </w:pPr>
    </w:p>
    <w:p w:rsidR="00C86FD5" w:rsidRDefault="00C86FD5" w:rsidP="00C86FD5">
      <w:pPr>
        <w:spacing w:line="360" w:lineRule="auto"/>
        <w:jc w:val="center"/>
        <w:rPr>
          <w:b/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94"/>
        <w:gridCol w:w="1418"/>
        <w:gridCol w:w="1325"/>
        <w:gridCol w:w="3550"/>
      </w:tblGrid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校对</w:t>
            </w: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</w:t>
            </w: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审定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时间</w:t>
            </w: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9740A2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普华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460567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综合部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C86FD5" w:rsidRDefault="00C86FD5" w:rsidP="00C86FD5">
      <w:pPr>
        <w:pStyle w:val="20"/>
      </w:pPr>
      <w:r>
        <w:rPr>
          <w:rFonts w:hint="eastAsia"/>
          <w:sz w:val="28"/>
          <w:szCs w:val="28"/>
        </w:rPr>
        <w:t>注：由业务骨干进行校审，审定由各单位/部门主要行政负责人签署。</w:t>
      </w:r>
    </w:p>
    <w:p w:rsidR="00C86FD5" w:rsidRDefault="00C86FD5" w:rsidP="00C86FD5">
      <w:pPr>
        <w:spacing w:line="0" w:lineRule="atLeast"/>
        <w:rPr>
          <w:b/>
          <w:sz w:val="36"/>
        </w:rPr>
      </w:pPr>
    </w:p>
    <w:p w:rsidR="00C86FD5" w:rsidRDefault="00C86FD5" w:rsidP="00C86FD5">
      <w:pPr>
        <w:spacing w:line="360" w:lineRule="auto"/>
        <w:ind w:rightChars="-50" w:right="-105"/>
        <w:rPr>
          <w:rFonts w:ascii="华文中宋" w:eastAsia="华文中宋" w:hAnsi="华文中宋"/>
          <w:b/>
          <w:sz w:val="28"/>
          <w:szCs w:val="28"/>
        </w:rPr>
      </w:pPr>
      <w:r>
        <w:rPr>
          <w:b/>
          <w:sz w:val="36"/>
        </w:rPr>
        <w:br w:type="page"/>
      </w:r>
      <w:r>
        <w:rPr>
          <w:rFonts w:ascii="华文中宋" w:eastAsia="华文中宋" w:hAnsi="华文中宋" w:hint="eastAsia"/>
          <w:b/>
          <w:sz w:val="28"/>
          <w:szCs w:val="28"/>
        </w:rPr>
        <w:lastRenderedPageBreak/>
        <w:t>本报告版本控制信息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3"/>
        <w:gridCol w:w="992"/>
        <w:gridCol w:w="3467"/>
        <w:gridCol w:w="1276"/>
        <w:gridCol w:w="1237"/>
        <w:gridCol w:w="1739"/>
      </w:tblGrid>
      <w:tr w:rsidR="00C86FD5" w:rsidRPr="003F4348" w:rsidTr="00BF29EC">
        <w:trPr>
          <w:trHeight w:val="485"/>
          <w:jc w:val="center"/>
        </w:trPr>
        <w:tc>
          <w:tcPr>
            <w:tcW w:w="723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3467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变更说明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编制人</w:t>
            </w:r>
          </w:p>
        </w:tc>
        <w:tc>
          <w:tcPr>
            <w:tcW w:w="1237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审定</w:t>
            </w:r>
          </w:p>
        </w:tc>
        <w:tc>
          <w:tcPr>
            <w:tcW w:w="1739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完成日期</w:t>
            </w: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19A9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3467" w:type="dxa"/>
            <w:vAlign w:val="center"/>
          </w:tcPr>
          <w:p w:rsidR="00C86FD5" w:rsidRPr="000619A9" w:rsidRDefault="009740A2" w:rsidP="00386F5D">
            <w:pPr>
              <w:spacing w:beforeLines="50" w:line="360" w:lineRule="auto"/>
              <w:jc w:val="left"/>
              <w:rPr>
                <w:sz w:val="24"/>
                <w:szCs w:val="24"/>
              </w:rPr>
            </w:pPr>
            <w:r w:rsidRPr="000619A9">
              <w:rPr>
                <w:sz w:val="24"/>
                <w:szCs w:val="24"/>
              </w:rPr>
              <w:t>初</w:t>
            </w:r>
            <w:r w:rsidRPr="000619A9">
              <w:rPr>
                <w:rFonts w:hint="eastAsia"/>
                <w:sz w:val="24"/>
                <w:szCs w:val="24"/>
              </w:rPr>
              <w:t>版</w:t>
            </w:r>
            <w:r w:rsidRPr="000619A9">
              <w:rPr>
                <w:sz w:val="24"/>
                <w:szCs w:val="24"/>
              </w:rPr>
              <w:t>编制</w:t>
            </w:r>
          </w:p>
        </w:tc>
        <w:tc>
          <w:tcPr>
            <w:tcW w:w="1276" w:type="dxa"/>
            <w:vAlign w:val="center"/>
          </w:tcPr>
          <w:p w:rsidR="00C86FD5" w:rsidRPr="000619A9" w:rsidRDefault="00E23E87" w:rsidP="00386F5D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金晓勇</w:t>
            </w:r>
          </w:p>
        </w:tc>
        <w:tc>
          <w:tcPr>
            <w:tcW w:w="1237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E23E87" w:rsidP="00386F5D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8</w:t>
            </w:r>
            <w:r w:rsidR="00BF29EC" w:rsidRPr="000619A9"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BF29EC" w:rsidRPr="000619A9"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BF29EC" w:rsidRPr="000619A9">
              <w:rPr>
                <w:sz w:val="24"/>
                <w:szCs w:val="24"/>
              </w:rPr>
              <w:t>1</w:t>
            </w:r>
            <w:r w:rsidR="00BF29EC" w:rsidRPr="000619A9">
              <w:rPr>
                <w:sz w:val="24"/>
                <w:szCs w:val="24"/>
              </w:rPr>
              <w:t>日</w:t>
            </w: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3F4348">
            <w:pPr>
              <w:spacing w:line="360" w:lineRule="auto"/>
              <w:ind w:rightChars="-50" w:right="-105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 xml:space="preserve">  3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3F4348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C86FD5" w:rsidRPr="000619A9" w:rsidRDefault="00C86FD5" w:rsidP="001C27EB">
            <w:pPr>
              <w:spacing w:line="360" w:lineRule="auto"/>
              <w:ind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C86FD5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606912" w:rsidP="00386F5D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C86FD5" w:rsidP="00386F5D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12C7C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012C7C" w:rsidRPr="000619A9" w:rsidRDefault="00012C7C" w:rsidP="00386F5D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012C7C" w:rsidRPr="000619A9" w:rsidRDefault="00012C7C" w:rsidP="00386F5D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012C7C" w:rsidRPr="000619A9" w:rsidRDefault="00012C7C" w:rsidP="00386F5D">
            <w:pPr>
              <w:spacing w:beforeLines="5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2C7C" w:rsidRPr="000619A9" w:rsidRDefault="00012C7C" w:rsidP="00386F5D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012C7C" w:rsidRPr="000619A9" w:rsidRDefault="00012C7C" w:rsidP="00386F5D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012C7C" w:rsidRPr="000619A9" w:rsidRDefault="00012C7C" w:rsidP="00386F5D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12C7C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</w:tr>
    </w:tbl>
    <w:p w:rsidR="00096CC1" w:rsidRDefault="00096CC1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B4061" w:rsidRDefault="00CB4061">
      <w:pPr>
        <w:spacing w:line="0" w:lineRule="atLeast"/>
        <w:rPr>
          <w:b/>
          <w:sz w:val="36"/>
        </w:rPr>
      </w:pPr>
    </w:p>
    <w:p w:rsidR="00CB4061" w:rsidRDefault="00CB4061">
      <w:pPr>
        <w:spacing w:line="0" w:lineRule="atLeast"/>
        <w:rPr>
          <w:b/>
          <w:sz w:val="36"/>
        </w:rPr>
      </w:pPr>
    </w:p>
    <w:p w:rsidR="00CB4061" w:rsidRDefault="00CB4061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096CC1" w:rsidRDefault="00096CC1">
      <w:pPr>
        <w:spacing w:line="0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目录</w:t>
      </w:r>
    </w:p>
    <w:p w:rsidR="00096CC1" w:rsidRPr="000619A9" w:rsidRDefault="00096CC1">
      <w:pPr>
        <w:spacing w:line="0" w:lineRule="atLeast"/>
        <w:jc w:val="center"/>
        <w:rPr>
          <w:b/>
          <w:sz w:val="24"/>
          <w:szCs w:val="24"/>
        </w:rPr>
      </w:pPr>
    </w:p>
    <w:p w:rsidR="00C54CFA" w:rsidRDefault="00204847">
      <w:pPr>
        <w:pStyle w:val="19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204847">
        <w:rPr>
          <w:b/>
          <w:sz w:val="24"/>
          <w:szCs w:val="24"/>
        </w:rPr>
        <w:fldChar w:fldCharType="begin"/>
      </w:r>
      <w:r w:rsidR="00096CC1" w:rsidRPr="000619A9">
        <w:rPr>
          <w:b/>
          <w:sz w:val="24"/>
          <w:szCs w:val="24"/>
        </w:rPr>
        <w:instrText xml:space="preserve"> TOC \o "1-4" \h \z \u </w:instrText>
      </w:r>
      <w:r w:rsidRPr="00204847">
        <w:rPr>
          <w:b/>
          <w:sz w:val="24"/>
          <w:szCs w:val="24"/>
        </w:rPr>
        <w:fldChar w:fldCharType="separate"/>
      </w:r>
      <w:hyperlink w:anchor="_Toc513186398" w:history="1">
        <w:r w:rsidR="00C54CFA" w:rsidRPr="00BB522A">
          <w:rPr>
            <w:rStyle w:val="a3"/>
            <w:rFonts w:ascii="黑体" w:eastAsia="黑体"/>
            <w:noProof/>
          </w:rPr>
          <w:t>1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ascii="黑体" w:eastAsia="黑体" w:hint="eastAsia"/>
            <w:noProof/>
          </w:rPr>
          <w:t>引言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186399" w:history="1">
        <w:r w:rsidR="00C54CFA" w:rsidRPr="00BB522A">
          <w:rPr>
            <w:rStyle w:val="a3"/>
            <w:noProof/>
          </w:rPr>
          <w:t>1.1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编写目的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186400" w:history="1">
        <w:r w:rsidR="00C54CFA" w:rsidRPr="00BB522A">
          <w:rPr>
            <w:rStyle w:val="a3"/>
            <w:noProof/>
          </w:rPr>
          <w:t>1.2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已提供和需提供的参考资料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19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186401" w:history="1">
        <w:r w:rsidR="00C54CFA" w:rsidRPr="00BB522A">
          <w:rPr>
            <w:rStyle w:val="a3"/>
            <w:rFonts w:ascii="黑体" w:eastAsia="黑体"/>
            <w:noProof/>
          </w:rPr>
          <w:t>2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ascii="黑体" w:eastAsia="黑体" w:hint="eastAsia"/>
            <w:noProof/>
          </w:rPr>
          <w:t>模块需求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186402" w:history="1">
        <w:r w:rsidR="00C54CFA" w:rsidRPr="00BB522A">
          <w:rPr>
            <w:rStyle w:val="a3"/>
            <w:noProof/>
          </w:rPr>
          <w:t>2.1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综合管理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3186403" w:history="1">
        <w:r w:rsidR="00C54CFA" w:rsidRPr="00BB522A">
          <w:rPr>
            <w:rStyle w:val="a3"/>
            <w:noProof/>
          </w:rPr>
          <w:t>2.1.1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办公用品管理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04" w:history="1">
        <w:r w:rsidR="00C54CFA" w:rsidRPr="00BB522A">
          <w:rPr>
            <w:rStyle w:val="a3"/>
            <w:noProof/>
          </w:rPr>
          <w:t>2.1.1.1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采买申请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05" w:history="1">
        <w:r w:rsidR="00C54CFA" w:rsidRPr="00BB522A">
          <w:rPr>
            <w:rStyle w:val="a3"/>
            <w:noProof/>
          </w:rPr>
          <w:t>2.1.1.2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领用申请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06" w:history="1">
        <w:r w:rsidR="00C54CFA" w:rsidRPr="00BB522A">
          <w:rPr>
            <w:rStyle w:val="a3"/>
            <w:noProof/>
          </w:rPr>
          <w:t>2.1.1.3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发放记录（台账）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3186407" w:history="1">
        <w:r w:rsidR="00C54CFA" w:rsidRPr="00BB522A">
          <w:rPr>
            <w:rStyle w:val="a3"/>
            <w:noProof/>
          </w:rPr>
          <w:t>2.1.2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考勤管理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08" w:history="1">
        <w:r w:rsidR="00C54CFA" w:rsidRPr="00BB522A">
          <w:rPr>
            <w:rStyle w:val="a3"/>
            <w:noProof/>
          </w:rPr>
          <w:t>2.1.2.1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请假申请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09" w:history="1">
        <w:r w:rsidR="00C54CFA" w:rsidRPr="00BB522A">
          <w:rPr>
            <w:rStyle w:val="a3"/>
            <w:noProof/>
          </w:rPr>
          <w:t>2.1.2.2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加班申请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10" w:history="1">
        <w:r w:rsidR="00C54CFA" w:rsidRPr="00BB522A">
          <w:rPr>
            <w:rStyle w:val="a3"/>
            <w:noProof/>
          </w:rPr>
          <w:t>2.1.2.3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考勤填报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11" w:history="1">
        <w:r w:rsidR="00C54CFA" w:rsidRPr="00BB522A">
          <w:rPr>
            <w:rStyle w:val="a3"/>
            <w:noProof/>
          </w:rPr>
          <w:t>2.1.2.4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考勤统计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3186412" w:history="1">
        <w:r w:rsidR="00C54CFA" w:rsidRPr="00BB522A">
          <w:rPr>
            <w:rStyle w:val="a3"/>
            <w:noProof/>
          </w:rPr>
          <w:t>2.1.3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人事管理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13" w:history="1">
        <w:r w:rsidR="00C54CFA" w:rsidRPr="00BB522A">
          <w:rPr>
            <w:rStyle w:val="a3"/>
            <w:noProof/>
          </w:rPr>
          <w:t>2.1.3.1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招聘管理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14" w:history="1">
        <w:r w:rsidR="00C54CFA" w:rsidRPr="00BB522A">
          <w:rPr>
            <w:rStyle w:val="a3"/>
            <w:noProof/>
          </w:rPr>
          <w:t>2.1.3.2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劳务合同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15" w:history="1">
        <w:r w:rsidR="00C54CFA" w:rsidRPr="00BB522A">
          <w:rPr>
            <w:rStyle w:val="a3"/>
            <w:noProof/>
          </w:rPr>
          <w:t>2.1.3.3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人员调拨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3186416" w:history="1">
        <w:r w:rsidR="00C54CFA" w:rsidRPr="00BB522A">
          <w:rPr>
            <w:rStyle w:val="a3"/>
            <w:noProof/>
          </w:rPr>
          <w:t>2.1.4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培训管理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17" w:history="1">
        <w:r w:rsidR="00C54CFA" w:rsidRPr="00BB522A">
          <w:rPr>
            <w:rStyle w:val="a3"/>
            <w:noProof/>
          </w:rPr>
          <w:t>2.1.4.1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年度培训计划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18" w:history="1">
        <w:r w:rsidR="00C54CFA" w:rsidRPr="00BB522A">
          <w:rPr>
            <w:rStyle w:val="a3"/>
            <w:noProof/>
          </w:rPr>
          <w:t>2.1.4.2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培训记录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3186419" w:history="1">
        <w:r w:rsidR="00C54CFA" w:rsidRPr="00BB522A">
          <w:rPr>
            <w:rStyle w:val="a3"/>
            <w:noProof/>
          </w:rPr>
          <w:t>2.1.5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差旅管理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20" w:history="1">
        <w:r w:rsidR="00C54CFA" w:rsidRPr="00BB522A">
          <w:rPr>
            <w:rStyle w:val="a3"/>
            <w:noProof/>
          </w:rPr>
          <w:t>2.1.5.1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出差申请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3186421" w:history="1">
        <w:r w:rsidR="00C54CFA" w:rsidRPr="00BB522A">
          <w:rPr>
            <w:rStyle w:val="a3"/>
            <w:noProof/>
          </w:rPr>
          <w:t>2.1.6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用车管理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22" w:history="1">
        <w:r w:rsidR="00C54CFA" w:rsidRPr="00BB522A">
          <w:rPr>
            <w:rStyle w:val="a3"/>
            <w:noProof/>
          </w:rPr>
          <w:t>2.1.6.1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用车管理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23" w:history="1">
        <w:r w:rsidR="00C54CFA" w:rsidRPr="00BB522A">
          <w:rPr>
            <w:rStyle w:val="a3"/>
            <w:noProof/>
          </w:rPr>
          <w:t>2.1.6.2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行车记录仪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3186424" w:history="1">
        <w:r w:rsidR="00C54CFA" w:rsidRPr="00BB522A">
          <w:rPr>
            <w:rStyle w:val="a3"/>
            <w:noProof/>
          </w:rPr>
          <w:t>2.1.7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档案管理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25" w:history="1">
        <w:r w:rsidR="00C54CFA" w:rsidRPr="00BB522A">
          <w:rPr>
            <w:rStyle w:val="a3"/>
            <w:noProof/>
          </w:rPr>
          <w:t>2.1.7.1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档案移交归档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3186426" w:history="1">
        <w:r w:rsidR="00C54CFA" w:rsidRPr="00BB522A">
          <w:rPr>
            <w:rStyle w:val="a3"/>
            <w:noProof/>
          </w:rPr>
          <w:t>2.1.7.2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档案借阅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54CFA" w:rsidRDefault="00204847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3186427" w:history="1">
        <w:r w:rsidR="00C54CFA" w:rsidRPr="00BB522A">
          <w:rPr>
            <w:rStyle w:val="a3"/>
            <w:noProof/>
          </w:rPr>
          <w:t>2.1.8</w:t>
        </w:r>
        <w:r w:rsidR="00C54C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CFA" w:rsidRPr="00BB522A">
          <w:rPr>
            <w:rStyle w:val="a3"/>
            <w:rFonts w:hint="eastAsia"/>
            <w:noProof/>
          </w:rPr>
          <w:t>通知公告</w:t>
        </w:r>
        <w:r w:rsidR="00C54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CFA">
          <w:rPr>
            <w:noProof/>
            <w:webHidden/>
          </w:rPr>
          <w:instrText xml:space="preserve"> PAGEREF _Toc513186427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CF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96CC1" w:rsidRDefault="00204847">
      <w:pPr>
        <w:pStyle w:val="22"/>
        <w:tabs>
          <w:tab w:val="left" w:pos="1260"/>
        </w:tabs>
        <w:rPr>
          <w:b/>
        </w:rPr>
        <w:sectPr w:rsidR="00096CC1" w:rsidSect="0079499D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851" w:gutter="0"/>
          <w:pgNumType w:fmt="upperRoman"/>
          <w:cols w:space="720"/>
          <w:docGrid w:linePitch="291"/>
        </w:sectPr>
      </w:pPr>
      <w:r w:rsidRPr="000619A9">
        <w:rPr>
          <w:sz w:val="24"/>
          <w:szCs w:val="24"/>
        </w:rPr>
        <w:fldChar w:fldCharType="end"/>
      </w:r>
    </w:p>
    <w:p w:rsidR="00096CC1" w:rsidRDefault="00096CC1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96CC1" w:rsidRDefault="00096CC1">
      <w:pPr>
        <w:pStyle w:val="1"/>
        <w:rPr>
          <w:rFonts w:ascii="黑体" w:eastAsia="黑体"/>
          <w:szCs w:val="36"/>
        </w:rPr>
      </w:pPr>
      <w:bookmarkStart w:id="27" w:name="_Toc513186398"/>
      <w:r>
        <w:rPr>
          <w:rFonts w:ascii="黑体" w:eastAsia="黑体" w:hint="eastAsia"/>
          <w:szCs w:val="36"/>
        </w:rPr>
        <w:t>引言</w:t>
      </w:r>
      <w:bookmarkEnd w:id="27"/>
    </w:p>
    <w:p w:rsidR="00096CC1" w:rsidRDefault="00096CC1">
      <w:pPr>
        <w:pStyle w:val="2"/>
      </w:pPr>
      <w:bookmarkStart w:id="28" w:name="_Toc186271212"/>
      <w:bookmarkStart w:id="29" w:name="_Toc513186399"/>
      <w:r>
        <w:rPr>
          <w:rFonts w:hint="eastAsia"/>
        </w:rPr>
        <w:t>编写目的</w:t>
      </w:r>
      <w:bookmarkEnd w:id="28"/>
      <w:bookmarkEnd w:id="29"/>
    </w:p>
    <w:p w:rsidR="00096CC1" w:rsidRPr="000619A9" w:rsidRDefault="00096CC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619A9">
        <w:rPr>
          <w:rFonts w:ascii="宋体" w:hAnsi="宋体" w:hint="eastAsia"/>
          <w:sz w:val="24"/>
          <w:szCs w:val="24"/>
        </w:rPr>
        <w:t>本文档定义和描述项目管理系统的总体需求。本文档主要为甲</w:t>
      </w:r>
      <w:r w:rsidR="007D60A3">
        <w:rPr>
          <w:rFonts w:ascii="宋体" w:hAnsi="宋体" w:hint="eastAsia"/>
          <w:sz w:val="24"/>
          <w:szCs w:val="24"/>
        </w:rPr>
        <w:t>方</w:t>
      </w:r>
      <w:r w:rsidRPr="000619A9">
        <w:rPr>
          <w:rFonts w:ascii="宋体" w:hAnsi="宋体" w:hint="eastAsia"/>
          <w:sz w:val="24"/>
          <w:szCs w:val="24"/>
        </w:rPr>
        <w:t>撰写，是乙方进行项目管理、系统分析、设计、开发、测试等后续工作的依据；同时，该文档作为双方最终对该软件系统进行交付的依据。</w:t>
      </w:r>
    </w:p>
    <w:p w:rsidR="00096CC1" w:rsidRDefault="00096CC1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096CC1" w:rsidRDefault="00096CC1">
      <w:pPr>
        <w:pStyle w:val="2"/>
      </w:pPr>
      <w:bookmarkStart w:id="30" w:name="_Toc186271214"/>
      <w:bookmarkStart w:id="31" w:name="_Toc513186400"/>
      <w:r>
        <w:rPr>
          <w:rFonts w:hint="eastAsia"/>
        </w:rPr>
        <w:t>已提供和需提供的参考资料</w:t>
      </w:r>
      <w:bookmarkEnd w:id="30"/>
      <w:bookmarkEnd w:id="3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5"/>
        <w:gridCol w:w="1756"/>
        <w:gridCol w:w="3544"/>
        <w:gridCol w:w="708"/>
        <w:gridCol w:w="709"/>
        <w:gridCol w:w="709"/>
        <w:gridCol w:w="1399"/>
      </w:tblGrid>
      <w:tr w:rsidR="00096CC1">
        <w:trPr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386F5D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序号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386F5D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提资部门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386F5D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提资内容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386F5D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电子张数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386F5D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纸质张数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Default="00096CC1" w:rsidP="00386F5D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有效状态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386F5D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提资时间</w:t>
            </w: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386F5D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386F5D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F00346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  <w:t>暂未提供</w:t>
            </w: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386F5D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386F5D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386F5D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386F5D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386F5D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386F5D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386F5D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</w:tbl>
    <w:p w:rsidR="00096CC1" w:rsidRDefault="00096CC1">
      <w:pPr>
        <w:rPr>
          <w:rFonts w:ascii="宋体" w:hAnsi="宋体"/>
          <w:szCs w:val="21"/>
        </w:rPr>
      </w:pPr>
    </w:p>
    <w:p w:rsidR="00096CC1" w:rsidRDefault="00096CC1">
      <w:pPr>
        <w:rPr>
          <w:rFonts w:ascii="宋体" w:hAnsi="宋体"/>
          <w:szCs w:val="21"/>
        </w:rPr>
      </w:pPr>
    </w:p>
    <w:p w:rsidR="00096CC1" w:rsidRDefault="00096CC1">
      <w:pPr>
        <w:spacing w:line="360" w:lineRule="auto"/>
        <w:jc w:val="center"/>
        <w:rPr>
          <w:u w:val="single"/>
        </w:rPr>
      </w:pPr>
    </w:p>
    <w:p w:rsidR="00096CC1" w:rsidRDefault="00096CC1"/>
    <w:p w:rsidR="00096CC1" w:rsidRDefault="00096CC1">
      <w:pPr>
        <w:pStyle w:val="10"/>
        <w:spacing w:line="360" w:lineRule="auto"/>
        <w:ind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>注：专业设置后期用户可以自己维护</w:t>
      </w:r>
    </w:p>
    <w:p w:rsidR="00096CC1" w:rsidRDefault="00096CC1">
      <w:pPr>
        <w:spacing w:line="360" w:lineRule="auto"/>
      </w:pPr>
    </w:p>
    <w:p w:rsidR="00096CC1" w:rsidRDefault="00933821">
      <w:pPr>
        <w:pStyle w:val="1"/>
        <w:rPr>
          <w:rFonts w:ascii="黑体" w:eastAsia="黑体"/>
          <w:szCs w:val="36"/>
        </w:rPr>
      </w:pPr>
      <w:bookmarkStart w:id="32" w:name="_Toc513186401"/>
      <w:r>
        <w:rPr>
          <w:rFonts w:ascii="黑体" w:eastAsia="黑体" w:hint="eastAsia"/>
          <w:szCs w:val="36"/>
        </w:rPr>
        <w:lastRenderedPageBreak/>
        <w:t>模块</w:t>
      </w:r>
      <w:r w:rsidR="00096CC1">
        <w:rPr>
          <w:rFonts w:ascii="黑体" w:eastAsia="黑体" w:hint="eastAsia"/>
          <w:szCs w:val="36"/>
        </w:rPr>
        <w:t>需求</w:t>
      </w:r>
      <w:bookmarkEnd w:id="32"/>
    </w:p>
    <w:p w:rsidR="00096CC1" w:rsidRDefault="00F768C5">
      <w:pPr>
        <w:pStyle w:val="2"/>
      </w:pPr>
      <w:bookmarkStart w:id="33" w:name="_Toc513186402"/>
      <w:r>
        <w:rPr>
          <w:rFonts w:hint="eastAsia"/>
        </w:rPr>
        <w:t>综合</w:t>
      </w:r>
      <w:r w:rsidR="00A01195">
        <w:rPr>
          <w:rFonts w:hint="eastAsia"/>
        </w:rPr>
        <w:t>管理</w:t>
      </w:r>
      <w:bookmarkEnd w:id="33"/>
    </w:p>
    <w:p w:rsidR="008B0A25" w:rsidRDefault="00FF5054" w:rsidP="000619A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综合</w:t>
      </w:r>
      <w:r w:rsidR="002B4E90">
        <w:rPr>
          <w:rFonts w:ascii="宋体" w:hAnsi="宋体" w:hint="eastAsia"/>
          <w:sz w:val="24"/>
          <w:szCs w:val="24"/>
        </w:rPr>
        <w:t>管理</w:t>
      </w:r>
      <w:r w:rsidR="00945D0F" w:rsidRPr="000619A9">
        <w:rPr>
          <w:rFonts w:ascii="宋体" w:hAnsi="宋体"/>
          <w:sz w:val="24"/>
          <w:szCs w:val="24"/>
        </w:rPr>
        <w:t>主要是为了满足</w:t>
      </w:r>
      <w:r w:rsidR="006B4591">
        <w:rPr>
          <w:rFonts w:ascii="宋体" w:hAnsi="宋体" w:hint="eastAsia"/>
          <w:sz w:val="24"/>
          <w:szCs w:val="24"/>
        </w:rPr>
        <w:t>公司</w:t>
      </w:r>
      <w:r>
        <w:rPr>
          <w:rFonts w:ascii="宋体" w:hAnsi="宋体" w:hint="eastAsia"/>
          <w:sz w:val="24"/>
          <w:szCs w:val="24"/>
        </w:rPr>
        <w:t>综合部</w:t>
      </w:r>
      <w:r w:rsidR="006B4591">
        <w:rPr>
          <w:rFonts w:ascii="宋体" w:hAnsi="宋体" w:hint="eastAsia"/>
          <w:sz w:val="24"/>
          <w:szCs w:val="24"/>
        </w:rPr>
        <w:t>的业务</w:t>
      </w:r>
      <w:r w:rsidR="00945D0F" w:rsidRPr="000619A9">
        <w:rPr>
          <w:rFonts w:ascii="宋体" w:hAnsi="宋体"/>
          <w:sz w:val="24"/>
          <w:szCs w:val="24"/>
        </w:rPr>
        <w:t>需求</w:t>
      </w:r>
      <w:r w:rsidR="00D432A3" w:rsidRPr="000619A9">
        <w:rPr>
          <w:rFonts w:ascii="宋体" w:hAnsi="宋体" w:hint="eastAsia"/>
          <w:sz w:val="24"/>
          <w:szCs w:val="24"/>
        </w:rPr>
        <w:t>。</w:t>
      </w:r>
      <w:r w:rsidR="006B4591">
        <w:rPr>
          <w:rFonts w:ascii="宋体" w:hAnsi="宋体" w:hint="eastAsia"/>
          <w:sz w:val="24"/>
        </w:rPr>
        <w:t>将</w:t>
      </w:r>
      <w:r>
        <w:rPr>
          <w:rFonts w:ascii="宋体" w:hAnsi="宋体" w:hint="eastAsia"/>
          <w:sz w:val="24"/>
        </w:rPr>
        <w:t>综合部</w:t>
      </w:r>
      <w:r w:rsidR="002B4E90">
        <w:rPr>
          <w:rFonts w:ascii="宋体" w:hAnsi="宋体" w:hint="eastAsia"/>
          <w:sz w:val="24"/>
        </w:rPr>
        <w:t>日常工作</w:t>
      </w:r>
      <w:r w:rsidR="009C5DB6">
        <w:rPr>
          <w:rFonts w:ascii="宋体" w:hAnsi="宋体" w:hint="eastAsia"/>
          <w:sz w:val="24"/>
        </w:rPr>
        <w:t>等业务在项目管理集成平台中实现</w:t>
      </w:r>
      <w:r w:rsidR="006B4591">
        <w:rPr>
          <w:rFonts w:ascii="宋体" w:hAnsi="宋体" w:hint="eastAsia"/>
          <w:sz w:val="24"/>
        </w:rPr>
        <w:t>。</w:t>
      </w:r>
      <w:r w:rsidR="006B4591">
        <w:rPr>
          <w:rFonts w:ascii="宋体" w:hAnsi="宋体" w:hint="eastAsia"/>
          <w:sz w:val="24"/>
          <w:szCs w:val="24"/>
        </w:rPr>
        <w:t>最终在系统中实现</w:t>
      </w:r>
      <w:r>
        <w:rPr>
          <w:rFonts w:ascii="宋体" w:hAnsi="宋体" w:hint="eastAsia"/>
          <w:sz w:val="24"/>
          <w:szCs w:val="24"/>
        </w:rPr>
        <w:t>综合部业务</w:t>
      </w:r>
      <w:r w:rsidR="006B4591">
        <w:rPr>
          <w:rFonts w:ascii="宋体" w:hAnsi="宋体" w:hint="eastAsia"/>
          <w:sz w:val="24"/>
          <w:szCs w:val="24"/>
        </w:rPr>
        <w:t>的全过程管理，自动形成具有可追溯性的系统台账，为</w:t>
      </w:r>
      <w:r>
        <w:rPr>
          <w:rFonts w:ascii="宋体" w:hAnsi="宋体" w:hint="eastAsia"/>
          <w:sz w:val="24"/>
          <w:szCs w:val="24"/>
        </w:rPr>
        <w:t>综合部</w:t>
      </w:r>
      <w:r w:rsidR="006B4591">
        <w:rPr>
          <w:rFonts w:ascii="宋体" w:hAnsi="宋体" w:hint="eastAsia"/>
          <w:sz w:val="24"/>
          <w:szCs w:val="24"/>
        </w:rPr>
        <w:t>的日常工作提供高效的</w:t>
      </w:r>
      <w:r w:rsidR="00106F55">
        <w:rPr>
          <w:rFonts w:ascii="宋体" w:hAnsi="宋体" w:hint="eastAsia"/>
          <w:sz w:val="24"/>
          <w:szCs w:val="24"/>
        </w:rPr>
        <w:t>管理</w:t>
      </w:r>
      <w:r w:rsidR="006B4591">
        <w:rPr>
          <w:rFonts w:ascii="宋体" w:hAnsi="宋体" w:hint="eastAsia"/>
          <w:sz w:val="24"/>
          <w:szCs w:val="24"/>
        </w:rPr>
        <w:t>工具。</w:t>
      </w:r>
    </w:p>
    <w:p w:rsidR="003F6A02" w:rsidRDefault="001D5F5D" w:rsidP="003F6A02">
      <w:pPr>
        <w:pStyle w:val="3"/>
      </w:pPr>
      <w:bookmarkStart w:id="34" w:name="_Toc513186403"/>
      <w:r w:rsidRPr="001D5F5D">
        <w:rPr>
          <w:rFonts w:hint="eastAsia"/>
        </w:rPr>
        <w:t>办公用品管理</w:t>
      </w:r>
      <w:bookmarkEnd w:id="34"/>
    </w:p>
    <w:p w:rsidR="003F6A02" w:rsidRDefault="00B86FB9" w:rsidP="003F6A02">
      <w:pPr>
        <w:pStyle w:val="4"/>
      </w:pPr>
      <w:bookmarkStart w:id="35" w:name="_Toc513186404"/>
      <w:r w:rsidRPr="00B86FB9">
        <w:rPr>
          <w:rFonts w:hint="eastAsia"/>
        </w:rPr>
        <w:t>采买申请</w:t>
      </w:r>
      <w:bookmarkEnd w:id="35"/>
    </w:p>
    <w:p w:rsidR="00B43262" w:rsidRDefault="003F6A02" w:rsidP="00862BB8">
      <w:pPr>
        <w:pStyle w:val="1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B57FB2" w:rsidRDefault="00B57FB2" w:rsidP="00B57FB2">
      <w:pPr>
        <w:pStyle w:val="10"/>
        <w:spacing w:line="360" w:lineRule="auto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由使用部门提出采购申请，并说明采购原因以及需要采购物品的名称、数量、规格型号等信息，并发起审批流程，逐级审批。</w:t>
      </w:r>
      <w:r w:rsidR="009627CC">
        <w:rPr>
          <w:rFonts w:hint="eastAsia"/>
          <w:sz w:val="24"/>
          <w:szCs w:val="24"/>
        </w:rPr>
        <w:t>审批通过后由综合部人员进行采买，其中低耗品由综合部自行采买，办公设备类单独在采购模块提出采购需求。</w:t>
      </w:r>
      <w:r w:rsidR="00EA35CB">
        <w:rPr>
          <w:rFonts w:hint="eastAsia"/>
          <w:sz w:val="24"/>
          <w:szCs w:val="24"/>
        </w:rPr>
        <w:t>（</w:t>
      </w:r>
      <w:r w:rsidR="00EA35CB" w:rsidRPr="00AE17FF">
        <w:rPr>
          <w:rFonts w:hint="eastAsia"/>
          <w:sz w:val="24"/>
          <w:szCs w:val="24"/>
          <w:highlight w:val="yellow"/>
        </w:rPr>
        <w:t>如果签订合同，则需要登记合同后，走到货出库付款申请的流程；如果直接买回来发放出去，不需要盘点库存则直接报销</w:t>
      </w:r>
      <w:r w:rsidR="00EA35CB">
        <w:rPr>
          <w:rFonts w:hint="eastAsia"/>
          <w:sz w:val="24"/>
          <w:szCs w:val="24"/>
        </w:rPr>
        <w:t>）</w:t>
      </w:r>
    </w:p>
    <w:p w:rsidR="00705C2A" w:rsidRDefault="00705C2A" w:rsidP="00705C2A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260" w:type="dxa"/>
        <w:tblLook w:val="04A0"/>
      </w:tblPr>
      <w:tblGrid>
        <w:gridCol w:w="1818"/>
        <w:gridCol w:w="1768"/>
        <w:gridCol w:w="1818"/>
        <w:gridCol w:w="1858"/>
      </w:tblGrid>
      <w:tr w:rsidR="00705C2A" w:rsidTr="002318A1">
        <w:tc>
          <w:tcPr>
            <w:tcW w:w="2146" w:type="dxa"/>
            <w:shd w:val="clear" w:color="auto" w:fill="548DD4" w:themeFill="text2" w:themeFillTint="99"/>
          </w:tcPr>
          <w:p w:rsidR="00705C2A" w:rsidRDefault="00705C2A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705C2A" w:rsidRDefault="00705C2A" w:rsidP="00595AAA"/>
        </w:tc>
        <w:tc>
          <w:tcPr>
            <w:tcW w:w="2146" w:type="dxa"/>
            <w:shd w:val="clear" w:color="auto" w:fill="548DD4" w:themeFill="text2" w:themeFillTint="99"/>
          </w:tcPr>
          <w:p w:rsidR="00705C2A" w:rsidRDefault="00705C2A" w:rsidP="00595AAA"/>
        </w:tc>
        <w:tc>
          <w:tcPr>
            <w:tcW w:w="2146" w:type="dxa"/>
            <w:shd w:val="clear" w:color="auto" w:fill="548DD4" w:themeFill="text2" w:themeFillTint="99"/>
          </w:tcPr>
          <w:p w:rsidR="00705C2A" w:rsidRDefault="00705C2A" w:rsidP="00595AAA"/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提供编码规则</w:t>
            </w:r>
          </w:p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根据审批情况</w:t>
            </w:r>
          </w:p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提供规则</w:t>
            </w:r>
          </w:p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申请人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705C2A" w:rsidRDefault="00705C2A" w:rsidP="00595AAA"/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申请部门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选择采购人</w:t>
            </w:r>
          </w:p>
        </w:tc>
        <w:tc>
          <w:tcPr>
            <w:tcW w:w="2146" w:type="dxa"/>
          </w:tcPr>
          <w:p w:rsidR="00705C2A" w:rsidRDefault="00705C2A" w:rsidP="00595AAA"/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总价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浮点型保留两位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由子表明细生成</w:t>
            </w:r>
          </w:p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物资类型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办公用品</w:t>
            </w:r>
          </w:p>
        </w:tc>
        <w:tc>
          <w:tcPr>
            <w:tcW w:w="2146" w:type="dxa"/>
          </w:tcPr>
          <w:p w:rsidR="00705C2A" w:rsidRDefault="00705C2A" w:rsidP="00595AAA"/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物资类型：</w:t>
            </w:r>
            <w:r w:rsidRPr="000F7901">
              <w:rPr>
                <w:rFonts w:ascii="Arial" w:hAnsi="Arial" w:cs="Arial" w:hint="eastAsia"/>
                <w:color w:val="000000"/>
                <w:sz w:val="20"/>
                <w:lang w:val="zh-CN"/>
              </w:rPr>
              <w:t>低耗、设备</w:t>
            </w:r>
          </w:p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705C2A" w:rsidRDefault="00705C2A" w:rsidP="00595AAA"/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705C2A" w:rsidRDefault="00705C2A" w:rsidP="00595AAA"/>
        </w:tc>
      </w:tr>
      <w:tr w:rsidR="00705C2A" w:rsidTr="002318A1">
        <w:tc>
          <w:tcPr>
            <w:tcW w:w="2146" w:type="dxa"/>
            <w:shd w:val="clear" w:color="auto" w:fill="548DD4" w:themeFill="text2" w:themeFillTint="99"/>
          </w:tcPr>
          <w:p w:rsidR="00705C2A" w:rsidRDefault="00705C2A" w:rsidP="00595AAA">
            <w:r>
              <w:rPr>
                <w:rFonts w:hint="eastAsia"/>
              </w:rPr>
              <w:t>物资详情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705C2A" w:rsidRDefault="00705C2A" w:rsidP="00595AAA"/>
        </w:tc>
        <w:tc>
          <w:tcPr>
            <w:tcW w:w="2146" w:type="dxa"/>
            <w:shd w:val="clear" w:color="auto" w:fill="548DD4" w:themeFill="text2" w:themeFillTint="99"/>
          </w:tcPr>
          <w:p w:rsidR="00705C2A" w:rsidRDefault="00705C2A" w:rsidP="00595AAA"/>
        </w:tc>
        <w:tc>
          <w:tcPr>
            <w:tcW w:w="2146" w:type="dxa"/>
            <w:shd w:val="clear" w:color="auto" w:fill="548DD4" w:themeFill="text2" w:themeFillTint="99"/>
          </w:tcPr>
          <w:p w:rsidR="00705C2A" w:rsidRDefault="00705C2A" w:rsidP="00595AAA"/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物资编码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数字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弹框选择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从物资库中选择</w:t>
            </w:r>
          </w:p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物资名称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弹框选择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从物资库中选择</w:t>
            </w:r>
          </w:p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物资大类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弹框选择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从物资库中选择</w:t>
            </w:r>
          </w:p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物资中类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弹框选择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从物资库中选择</w:t>
            </w:r>
          </w:p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物资描述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弹框选择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从物资库中选择</w:t>
            </w:r>
          </w:p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单位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弹框选择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从物资库中选择</w:t>
            </w:r>
          </w:p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lastRenderedPageBreak/>
              <w:t>数量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整型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705C2A" w:rsidRDefault="00705C2A" w:rsidP="00595AAA"/>
        </w:tc>
      </w:tr>
      <w:tr w:rsidR="00705C2A" w:rsidTr="002318A1"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单价</w:t>
            </w:r>
          </w:p>
        </w:tc>
        <w:tc>
          <w:tcPr>
            <w:tcW w:w="2084" w:type="dxa"/>
          </w:tcPr>
          <w:p w:rsidR="00705C2A" w:rsidRDefault="00705C2A" w:rsidP="00595AAA">
            <w:r>
              <w:rPr>
                <w:rFonts w:hint="eastAsia"/>
              </w:rPr>
              <w:t>浮点型保留两位</w:t>
            </w:r>
          </w:p>
        </w:tc>
        <w:tc>
          <w:tcPr>
            <w:tcW w:w="2146" w:type="dxa"/>
          </w:tcPr>
          <w:p w:rsidR="00705C2A" w:rsidRDefault="00705C2A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705C2A" w:rsidRDefault="00705C2A" w:rsidP="00595AAA"/>
        </w:tc>
      </w:tr>
      <w:tr w:rsidR="00AE17FF" w:rsidTr="002318A1">
        <w:tc>
          <w:tcPr>
            <w:tcW w:w="2146" w:type="dxa"/>
          </w:tcPr>
          <w:p w:rsidR="00AE17FF" w:rsidRDefault="00AE17FF" w:rsidP="00C44C62">
            <w:r>
              <w:rPr>
                <w:rFonts w:hint="eastAsia"/>
              </w:rPr>
              <w:t>总价</w:t>
            </w:r>
          </w:p>
        </w:tc>
        <w:tc>
          <w:tcPr>
            <w:tcW w:w="2084" w:type="dxa"/>
          </w:tcPr>
          <w:p w:rsidR="00AE17FF" w:rsidRDefault="00AE17FF" w:rsidP="00C44C62">
            <w:r>
              <w:rPr>
                <w:rFonts w:hint="eastAsia"/>
              </w:rPr>
              <w:t>浮点型保留两位</w:t>
            </w:r>
          </w:p>
        </w:tc>
        <w:tc>
          <w:tcPr>
            <w:tcW w:w="2146" w:type="dxa"/>
          </w:tcPr>
          <w:p w:rsidR="00AE17FF" w:rsidRDefault="00AE17FF" w:rsidP="00C44C62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AE17FF" w:rsidRDefault="00AE17FF" w:rsidP="00C44C62"/>
        </w:tc>
      </w:tr>
    </w:tbl>
    <w:p w:rsidR="00705C2A" w:rsidRDefault="002318A1" w:rsidP="002318A1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2318A1" w:rsidRDefault="002318A1" w:rsidP="002318A1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 w:rsidRPr="002318A1">
        <w:rPr>
          <w:rFonts w:ascii="宋体" w:hAnsi="宋体"/>
          <w:noProof/>
          <w:sz w:val="24"/>
        </w:rPr>
        <w:drawing>
          <wp:inline distT="0" distB="0" distL="0" distR="0">
            <wp:extent cx="4525894" cy="2655736"/>
            <wp:effectExtent l="19050" t="0" r="800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547" cy="26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DF" w:rsidRDefault="005F76DF" w:rsidP="002318A1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5F76DF" w:rsidRPr="002318A1" w:rsidRDefault="005F76DF" w:rsidP="002318A1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3F6A02" w:rsidRDefault="003F6A02" w:rsidP="00862BB8">
      <w:pPr>
        <w:pStyle w:val="1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  <w:r w:rsidR="00CA1883">
        <w:rPr>
          <w:rFonts w:hint="eastAsia"/>
          <w:sz w:val="24"/>
          <w:szCs w:val="24"/>
        </w:rPr>
        <w:t>（</w:t>
      </w:r>
      <w:r w:rsidR="000A4978">
        <w:rPr>
          <w:rFonts w:hint="eastAsia"/>
          <w:sz w:val="24"/>
          <w:szCs w:val="24"/>
        </w:rPr>
        <w:t>待收集</w:t>
      </w:r>
      <w:r w:rsidR="00CA1883">
        <w:rPr>
          <w:rFonts w:hint="eastAsia"/>
          <w:sz w:val="24"/>
          <w:szCs w:val="24"/>
        </w:rPr>
        <w:t>）</w:t>
      </w:r>
    </w:p>
    <w:tbl>
      <w:tblPr>
        <w:tblW w:w="9214" w:type="dxa"/>
        <w:jc w:val="center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9"/>
        <w:gridCol w:w="2691"/>
        <w:gridCol w:w="1134"/>
        <w:gridCol w:w="1970"/>
      </w:tblGrid>
      <w:tr w:rsidR="005F76DF" w:rsidTr="00595AAA">
        <w:trPr>
          <w:trHeight w:val="654"/>
          <w:jc w:val="center"/>
        </w:trPr>
        <w:tc>
          <w:tcPr>
            <w:tcW w:w="3419" w:type="dxa"/>
            <w:vAlign w:val="center"/>
          </w:tcPr>
          <w:p w:rsidR="005F76DF" w:rsidRDefault="005F76DF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691" w:type="dxa"/>
            <w:vAlign w:val="center"/>
          </w:tcPr>
          <w:p w:rsidR="005F76DF" w:rsidRDefault="005F76DF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134" w:type="dxa"/>
            <w:vAlign w:val="center"/>
          </w:tcPr>
          <w:p w:rsidR="005F76DF" w:rsidRDefault="005F76DF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970" w:type="dxa"/>
            <w:vAlign w:val="center"/>
          </w:tcPr>
          <w:p w:rsidR="005F76DF" w:rsidRDefault="005F76DF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5F76DF" w:rsidTr="00595AAA">
        <w:trPr>
          <w:trHeight w:val="1016"/>
          <w:jc w:val="center"/>
        </w:trPr>
        <w:tc>
          <w:tcPr>
            <w:tcW w:w="3419" w:type="dxa"/>
            <w:vMerge w:val="restart"/>
          </w:tcPr>
          <w:p w:rsidR="005F76DF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6" type="#_x0000_t202" style="position:absolute;left:0;text-align:left;margin-left:18.1pt;margin-top:160.15pt;width:107.9pt;height:23.2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">
                  <v:textbox>
                    <w:txbxContent>
                      <w:p w:rsidR="00C44C62" w:rsidRDefault="00C44C62" w:rsidP="005F76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6" o:spid="_x0000_s1161" style="position:absolute;left:0;text-align:left;flip:x;z-index:251664384;visibility:visible;mso-position-horizontal-relative:text;mso-position-vertical-relative:text" from="1in,134.5pt" to="1in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8" o:spid="_x0000_s1160" style="position:absolute;left:0;text-align:left;z-index:251666432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5" o:spid="_x0000_s1159" style="position:absolute;left:0;text-align:left;z-index:251663360;visibility:visible;mso-position-horizontal-relative:text;mso-position-vertical-relative:text" from="72.1pt,87.7pt" to="72.1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7" o:spid="_x0000_s1027" type="#_x0000_t202" style="position:absolute;left:0;text-align:left;margin-left:18.1pt;margin-top:111.1pt;width:108pt;height:23.4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">
                  <v:textbox>
                    <w:txbxContent>
                      <w:p w:rsidR="00C44C62" w:rsidRDefault="00C44C62" w:rsidP="005F76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2" o:spid="_x0000_s1028" type="#_x0000_t202" style="position:absolute;left:0;text-align:left;margin-left:18.1pt;margin-top:15.5pt;width:107.9pt;height:23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">
                  <v:textbox>
                    <w:txbxContent>
                      <w:p w:rsidR="00C44C62" w:rsidRDefault="00C44C62" w:rsidP="005F76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3" o:spid="_x0000_s1029" type="#_x0000_t202" style="position:absolute;left:0;text-align:left;margin-left:18.1pt;margin-top:62.3pt;width:107.9pt;height:23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">
                  <v:textbox>
                    <w:txbxContent>
                      <w:p w:rsidR="00C44C62" w:rsidRDefault="00C44C62" w:rsidP="005F76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申请部门负责人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1" w:type="dxa"/>
            <w:vAlign w:val="center"/>
          </w:tcPr>
          <w:p w:rsidR="005F76DF" w:rsidRDefault="005F76DF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申请人</w:t>
            </w:r>
          </w:p>
        </w:tc>
        <w:tc>
          <w:tcPr>
            <w:tcW w:w="1134" w:type="dxa"/>
            <w:vAlign w:val="center"/>
          </w:tcPr>
          <w:p w:rsidR="005F76DF" w:rsidRDefault="005F76DF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970" w:type="dxa"/>
            <w:vAlign w:val="center"/>
          </w:tcPr>
          <w:p w:rsidR="005F76DF" w:rsidRDefault="005F76DF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提交办公用品采买申请</w:t>
            </w:r>
          </w:p>
        </w:tc>
      </w:tr>
      <w:tr w:rsidR="005F76DF" w:rsidTr="00595AAA">
        <w:trPr>
          <w:trHeight w:val="1012"/>
          <w:jc w:val="center"/>
        </w:trPr>
        <w:tc>
          <w:tcPr>
            <w:tcW w:w="3419" w:type="dxa"/>
            <w:vMerge/>
          </w:tcPr>
          <w:p w:rsidR="005F76DF" w:rsidRDefault="005F76DF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5F76DF" w:rsidRDefault="005F76DF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申请部门负责人</w:t>
            </w:r>
          </w:p>
        </w:tc>
        <w:tc>
          <w:tcPr>
            <w:tcW w:w="1134" w:type="dxa"/>
            <w:vAlign w:val="center"/>
          </w:tcPr>
          <w:p w:rsidR="005F76DF" w:rsidRDefault="005F76DF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70" w:type="dxa"/>
            <w:vAlign w:val="center"/>
          </w:tcPr>
          <w:p w:rsidR="005F76DF" w:rsidRDefault="005F76DF" w:rsidP="00595AAA">
            <w:pPr>
              <w:rPr>
                <w:rFonts w:ascii="宋体" w:hAnsi="宋体"/>
              </w:rPr>
            </w:pPr>
          </w:p>
        </w:tc>
      </w:tr>
      <w:tr w:rsidR="005F76DF" w:rsidTr="00595AAA">
        <w:trPr>
          <w:trHeight w:val="1012"/>
          <w:jc w:val="center"/>
        </w:trPr>
        <w:tc>
          <w:tcPr>
            <w:tcW w:w="3419" w:type="dxa"/>
            <w:vMerge/>
          </w:tcPr>
          <w:p w:rsidR="005F76DF" w:rsidRDefault="005F76DF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5F76DF" w:rsidRDefault="005F76DF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综合部负责人</w:t>
            </w:r>
          </w:p>
        </w:tc>
        <w:tc>
          <w:tcPr>
            <w:tcW w:w="1134" w:type="dxa"/>
            <w:vAlign w:val="center"/>
          </w:tcPr>
          <w:p w:rsidR="005F76DF" w:rsidRDefault="005F76DF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70" w:type="dxa"/>
            <w:vAlign w:val="center"/>
          </w:tcPr>
          <w:p w:rsidR="005F76DF" w:rsidRDefault="005F76DF" w:rsidP="00595AAA">
            <w:pPr>
              <w:rPr>
                <w:rFonts w:ascii="宋体" w:hAnsi="宋体"/>
                <w:b/>
              </w:rPr>
            </w:pPr>
          </w:p>
        </w:tc>
      </w:tr>
      <w:tr w:rsidR="005F76DF" w:rsidTr="00595AAA">
        <w:trPr>
          <w:trHeight w:val="1012"/>
          <w:jc w:val="center"/>
        </w:trPr>
        <w:tc>
          <w:tcPr>
            <w:tcW w:w="3419" w:type="dxa"/>
            <w:vMerge/>
          </w:tcPr>
          <w:p w:rsidR="005F76DF" w:rsidRDefault="005F76DF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5F76DF" w:rsidRDefault="005F76DF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5F76DF" w:rsidRDefault="005F76DF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970" w:type="dxa"/>
            <w:vAlign w:val="center"/>
          </w:tcPr>
          <w:p w:rsidR="005F76DF" w:rsidRDefault="005F76DF" w:rsidP="00595AAA">
            <w:pPr>
              <w:rPr>
                <w:rFonts w:ascii="宋体" w:hAnsi="宋体"/>
              </w:rPr>
            </w:pPr>
          </w:p>
        </w:tc>
      </w:tr>
    </w:tbl>
    <w:p w:rsidR="00770AFB" w:rsidRPr="00F402B4" w:rsidRDefault="00770AFB" w:rsidP="00770AFB">
      <w:pPr>
        <w:pStyle w:val="10"/>
        <w:spacing w:line="360" w:lineRule="auto"/>
        <w:ind w:left="840" w:firstLine="0"/>
        <w:rPr>
          <w:sz w:val="24"/>
          <w:szCs w:val="24"/>
        </w:rPr>
      </w:pPr>
    </w:p>
    <w:p w:rsidR="002B625F" w:rsidRDefault="003F6A02" w:rsidP="00862BB8">
      <w:pPr>
        <w:pStyle w:val="1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CA1883">
        <w:rPr>
          <w:rFonts w:hint="eastAsia"/>
          <w:sz w:val="24"/>
          <w:szCs w:val="24"/>
        </w:rPr>
        <w:t>（</w:t>
      </w:r>
      <w:r w:rsidR="000A4978">
        <w:rPr>
          <w:rFonts w:hint="eastAsia"/>
          <w:sz w:val="24"/>
          <w:szCs w:val="24"/>
        </w:rPr>
        <w:t>待收集</w:t>
      </w:r>
      <w:r w:rsidR="00CA1883">
        <w:rPr>
          <w:rFonts w:hint="eastAsia"/>
          <w:sz w:val="24"/>
          <w:szCs w:val="24"/>
        </w:rPr>
        <w:t>）</w:t>
      </w:r>
    </w:p>
    <w:p w:rsidR="00020D2A" w:rsidRDefault="00020D2A" w:rsidP="00020D2A">
      <w:pPr>
        <w:pStyle w:val="4"/>
      </w:pPr>
      <w:bookmarkStart w:id="36" w:name="_Toc513186405"/>
      <w:r w:rsidRPr="00020D2A">
        <w:rPr>
          <w:rFonts w:hint="eastAsia"/>
        </w:rPr>
        <w:lastRenderedPageBreak/>
        <w:t>领用申请</w:t>
      </w:r>
      <w:bookmarkEnd w:id="36"/>
    </w:p>
    <w:p w:rsidR="00020D2A" w:rsidRDefault="00020D2A" w:rsidP="00862BB8">
      <w:pPr>
        <w:pStyle w:val="10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A64E5F" w:rsidRDefault="00A64E5F" w:rsidP="00A64E5F">
      <w:pPr>
        <w:pStyle w:val="10"/>
        <w:spacing w:line="360" w:lineRule="auto"/>
        <w:ind w:left="840" w:firstLine="0"/>
        <w:rPr>
          <w:sz w:val="24"/>
          <w:szCs w:val="24"/>
        </w:rPr>
      </w:pPr>
      <w:r>
        <w:rPr>
          <w:sz w:val="24"/>
          <w:szCs w:val="24"/>
        </w:rPr>
        <w:t>使用部门需要领用办公用品时，通过领用申请进行线上审批，审批通过后，由管理人员进行出库发放。</w:t>
      </w:r>
    </w:p>
    <w:p w:rsidR="00144F90" w:rsidRDefault="00144F90" w:rsidP="00144F90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260" w:type="dxa"/>
        <w:tblLook w:val="04A0"/>
      </w:tblPr>
      <w:tblGrid>
        <w:gridCol w:w="1818"/>
        <w:gridCol w:w="1768"/>
        <w:gridCol w:w="1818"/>
        <w:gridCol w:w="1858"/>
      </w:tblGrid>
      <w:tr w:rsidR="005944C0" w:rsidTr="001D1C60">
        <w:tc>
          <w:tcPr>
            <w:tcW w:w="2146" w:type="dxa"/>
            <w:shd w:val="clear" w:color="auto" w:fill="548DD4" w:themeFill="text2" w:themeFillTint="99"/>
          </w:tcPr>
          <w:p w:rsidR="005944C0" w:rsidRDefault="005944C0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5944C0" w:rsidRDefault="005944C0" w:rsidP="00595AAA"/>
        </w:tc>
        <w:tc>
          <w:tcPr>
            <w:tcW w:w="2146" w:type="dxa"/>
            <w:shd w:val="clear" w:color="auto" w:fill="548DD4" w:themeFill="text2" w:themeFillTint="99"/>
          </w:tcPr>
          <w:p w:rsidR="005944C0" w:rsidRDefault="005944C0" w:rsidP="00595AAA"/>
        </w:tc>
        <w:tc>
          <w:tcPr>
            <w:tcW w:w="2146" w:type="dxa"/>
            <w:shd w:val="clear" w:color="auto" w:fill="548DD4" w:themeFill="text2" w:themeFillTint="99"/>
          </w:tcPr>
          <w:p w:rsidR="005944C0" w:rsidRDefault="005944C0" w:rsidP="00595AAA"/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提供编码规则</w:t>
            </w:r>
          </w:p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根据审批情况</w:t>
            </w:r>
          </w:p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提供规则</w:t>
            </w:r>
          </w:p>
        </w:tc>
      </w:tr>
      <w:tr w:rsidR="00510616" w:rsidTr="001D1C60">
        <w:tc>
          <w:tcPr>
            <w:tcW w:w="2146" w:type="dxa"/>
          </w:tcPr>
          <w:p w:rsidR="00510616" w:rsidRDefault="00510616" w:rsidP="00595AAA">
            <w:r>
              <w:rPr>
                <w:rFonts w:hint="eastAsia"/>
              </w:rPr>
              <w:t>采买申请单号</w:t>
            </w:r>
          </w:p>
        </w:tc>
        <w:tc>
          <w:tcPr>
            <w:tcW w:w="2084" w:type="dxa"/>
          </w:tcPr>
          <w:p w:rsidR="00510616" w:rsidRDefault="0051061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10616" w:rsidRDefault="00510616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510616" w:rsidRDefault="00510616" w:rsidP="00595AAA">
            <w:r>
              <w:rPr>
                <w:rFonts w:hint="eastAsia"/>
              </w:rPr>
              <w:t>信息来源采买申请</w:t>
            </w:r>
          </w:p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单位工程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下拉框选择</w:t>
            </w:r>
          </w:p>
        </w:tc>
        <w:tc>
          <w:tcPr>
            <w:tcW w:w="2146" w:type="dxa"/>
          </w:tcPr>
          <w:p w:rsidR="005944C0" w:rsidRDefault="005944C0" w:rsidP="00595AAA"/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领用人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5944C0" w:rsidRDefault="005944C0" w:rsidP="00595AAA"/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领用部门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浮点型保留两位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5944C0" w:rsidRDefault="005944C0" w:rsidP="00595AAA"/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领用日期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5944C0" w:rsidRDefault="005944C0" w:rsidP="00595AAA"/>
        </w:tc>
        <w:tc>
          <w:tcPr>
            <w:tcW w:w="2146" w:type="dxa"/>
          </w:tcPr>
          <w:p w:rsidR="005944C0" w:rsidRDefault="005944C0" w:rsidP="00595AAA"/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物资类型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办公用品</w:t>
            </w:r>
          </w:p>
        </w:tc>
        <w:tc>
          <w:tcPr>
            <w:tcW w:w="2146" w:type="dxa"/>
          </w:tcPr>
          <w:p w:rsidR="005944C0" w:rsidRDefault="005944C0" w:rsidP="00595AAA"/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物资类型：</w:t>
            </w:r>
            <w:r w:rsidRPr="000F7901">
              <w:rPr>
                <w:rFonts w:ascii="Arial" w:hAnsi="Arial" w:cs="Arial" w:hint="eastAsia"/>
                <w:color w:val="000000"/>
                <w:sz w:val="20"/>
                <w:lang w:val="zh-CN"/>
              </w:rPr>
              <w:t>低耗、设备</w:t>
            </w:r>
          </w:p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5944C0" w:rsidRDefault="005944C0" w:rsidP="00595AAA"/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5944C0" w:rsidRDefault="005944C0" w:rsidP="00595AAA"/>
        </w:tc>
      </w:tr>
      <w:tr w:rsidR="005944C0" w:rsidTr="001D1C60">
        <w:tc>
          <w:tcPr>
            <w:tcW w:w="2146" w:type="dxa"/>
            <w:shd w:val="clear" w:color="auto" w:fill="548DD4" w:themeFill="text2" w:themeFillTint="99"/>
          </w:tcPr>
          <w:p w:rsidR="005944C0" w:rsidRDefault="005944C0" w:rsidP="00595AAA">
            <w:r>
              <w:rPr>
                <w:rFonts w:hint="eastAsia"/>
              </w:rPr>
              <w:t>领料明细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5944C0" w:rsidRDefault="005944C0" w:rsidP="00595AAA"/>
        </w:tc>
        <w:tc>
          <w:tcPr>
            <w:tcW w:w="2146" w:type="dxa"/>
            <w:shd w:val="clear" w:color="auto" w:fill="548DD4" w:themeFill="text2" w:themeFillTint="99"/>
          </w:tcPr>
          <w:p w:rsidR="005944C0" w:rsidRDefault="005944C0" w:rsidP="00595AAA"/>
        </w:tc>
        <w:tc>
          <w:tcPr>
            <w:tcW w:w="2146" w:type="dxa"/>
            <w:shd w:val="clear" w:color="auto" w:fill="548DD4" w:themeFill="text2" w:themeFillTint="99"/>
          </w:tcPr>
          <w:p w:rsidR="005944C0" w:rsidRDefault="005944C0" w:rsidP="00595AAA"/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物资编码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数字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弹框选择</w:t>
            </w:r>
          </w:p>
        </w:tc>
        <w:tc>
          <w:tcPr>
            <w:tcW w:w="2146" w:type="dxa"/>
          </w:tcPr>
          <w:p w:rsidR="005944C0" w:rsidRDefault="00510616" w:rsidP="00595AAA">
            <w:r>
              <w:rPr>
                <w:rFonts w:hint="eastAsia"/>
              </w:rPr>
              <w:t>信息来源采买申请</w:t>
            </w:r>
          </w:p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物资名称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弹框选择</w:t>
            </w:r>
          </w:p>
        </w:tc>
        <w:tc>
          <w:tcPr>
            <w:tcW w:w="2146" w:type="dxa"/>
          </w:tcPr>
          <w:p w:rsidR="005944C0" w:rsidRDefault="00510616" w:rsidP="00595AAA">
            <w:r>
              <w:rPr>
                <w:rFonts w:hint="eastAsia"/>
              </w:rPr>
              <w:t>信息来源采买申请</w:t>
            </w:r>
          </w:p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物资描述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弹框选择</w:t>
            </w:r>
          </w:p>
        </w:tc>
        <w:tc>
          <w:tcPr>
            <w:tcW w:w="2146" w:type="dxa"/>
          </w:tcPr>
          <w:p w:rsidR="005944C0" w:rsidRDefault="00510616" w:rsidP="00595AAA">
            <w:r>
              <w:rPr>
                <w:rFonts w:hint="eastAsia"/>
              </w:rPr>
              <w:t>信息来源采买申请</w:t>
            </w:r>
          </w:p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单位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弹框选择</w:t>
            </w:r>
          </w:p>
        </w:tc>
        <w:tc>
          <w:tcPr>
            <w:tcW w:w="2146" w:type="dxa"/>
          </w:tcPr>
          <w:p w:rsidR="005944C0" w:rsidRDefault="00510616" w:rsidP="00595AAA">
            <w:r>
              <w:rPr>
                <w:rFonts w:hint="eastAsia"/>
              </w:rPr>
              <w:t>信息来源采买申请</w:t>
            </w:r>
          </w:p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需求数量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浮点型保留两位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944C0" w:rsidRDefault="005944C0" w:rsidP="00595AAA"/>
        </w:tc>
      </w:tr>
      <w:tr w:rsidR="005944C0" w:rsidTr="001D1C60"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实发数量</w:t>
            </w:r>
          </w:p>
        </w:tc>
        <w:tc>
          <w:tcPr>
            <w:tcW w:w="2084" w:type="dxa"/>
          </w:tcPr>
          <w:p w:rsidR="005944C0" w:rsidRDefault="005944C0" w:rsidP="00595AAA">
            <w:r>
              <w:rPr>
                <w:rFonts w:hint="eastAsia"/>
              </w:rPr>
              <w:t>浮点型保留两位</w:t>
            </w:r>
          </w:p>
        </w:tc>
        <w:tc>
          <w:tcPr>
            <w:tcW w:w="2146" w:type="dxa"/>
          </w:tcPr>
          <w:p w:rsidR="005944C0" w:rsidRDefault="005944C0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944C0" w:rsidRDefault="005944C0" w:rsidP="00595AAA"/>
        </w:tc>
      </w:tr>
      <w:tr w:rsidR="00510616" w:rsidTr="001D1C60">
        <w:tc>
          <w:tcPr>
            <w:tcW w:w="2146" w:type="dxa"/>
          </w:tcPr>
          <w:p w:rsidR="00510616" w:rsidRDefault="00510616" w:rsidP="00595AAA">
            <w:r>
              <w:rPr>
                <w:rFonts w:hint="eastAsia"/>
              </w:rPr>
              <w:t>到货数量</w:t>
            </w:r>
          </w:p>
        </w:tc>
        <w:tc>
          <w:tcPr>
            <w:tcW w:w="2084" w:type="dxa"/>
          </w:tcPr>
          <w:p w:rsidR="00510616" w:rsidRDefault="00510616" w:rsidP="00595AAA">
            <w:r>
              <w:rPr>
                <w:rFonts w:hint="eastAsia"/>
              </w:rPr>
              <w:t>浮点型保留两位</w:t>
            </w:r>
          </w:p>
        </w:tc>
        <w:tc>
          <w:tcPr>
            <w:tcW w:w="2146" w:type="dxa"/>
          </w:tcPr>
          <w:p w:rsidR="00510616" w:rsidRDefault="00510616" w:rsidP="00C44C62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10616" w:rsidRDefault="00510616" w:rsidP="00595AAA"/>
        </w:tc>
      </w:tr>
      <w:tr w:rsidR="00510616" w:rsidTr="001D1C60">
        <w:tc>
          <w:tcPr>
            <w:tcW w:w="2146" w:type="dxa"/>
          </w:tcPr>
          <w:p w:rsidR="00510616" w:rsidRDefault="00510616" w:rsidP="00595AAA">
            <w:r>
              <w:rPr>
                <w:rFonts w:hint="eastAsia"/>
              </w:rPr>
              <w:t>库存数量</w:t>
            </w:r>
          </w:p>
        </w:tc>
        <w:tc>
          <w:tcPr>
            <w:tcW w:w="2084" w:type="dxa"/>
          </w:tcPr>
          <w:p w:rsidR="00510616" w:rsidRDefault="00510616" w:rsidP="00595AAA">
            <w:r>
              <w:rPr>
                <w:rFonts w:hint="eastAsia"/>
              </w:rPr>
              <w:t>浮点型保留两位</w:t>
            </w:r>
          </w:p>
        </w:tc>
        <w:tc>
          <w:tcPr>
            <w:tcW w:w="2146" w:type="dxa"/>
          </w:tcPr>
          <w:p w:rsidR="00510616" w:rsidRDefault="00510616" w:rsidP="00C44C62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10616" w:rsidRDefault="00510616" w:rsidP="00595AAA"/>
        </w:tc>
      </w:tr>
    </w:tbl>
    <w:p w:rsidR="00144F90" w:rsidRDefault="001D1C60" w:rsidP="001D1C60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1D1C60" w:rsidRDefault="003E7E4D" w:rsidP="001D1C60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6148705" cy="1858728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85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4D" w:rsidRPr="001D1C60" w:rsidRDefault="003E7E4D" w:rsidP="001D1C60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6148705" cy="1368087"/>
            <wp:effectExtent l="1905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36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D2A" w:rsidRDefault="00020D2A" w:rsidP="00862BB8">
      <w:pPr>
        <w:pStyle w:val="10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  <w:r>
        <w:rPr>
          <w:rFonts w:hint="eastAsia"/>
          <w:sz w:val="24"/>
          <w:szCs w:val="24"/>
        </w:rPr>
        <w:t>（待收集）</w:t>
      </w:r>
    </w:p>
    <w:tbl>
      <w:tblPr>
        <w:tblW w:w="9214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9"/>
        <w:gridCol w:w="2691"/>
        <w:gridCol w:w="1134"/>
        <w:gridCol w:w="1970"/>
      </w:tblGrid>
      <w:tr w:rsidR="007553A6" w:rsidTr="007553A6">
        <w:trPr>
          <w:trHeight w:val="654"/>
          <w:jc w:val="center"/>
        </w:trPr>
        <w:tc>
          <w:tcPr>
            <w:tcW w:w="3419" w:type="dxa"/>
            <w:vAlign w:val="center"/>
          </w:tcPr>
          <w:p w:rsidR="007553A6" w:rsidRDefault="007553A6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691" w:type="dxa"/>
            <w:vAlign w:val="center"/>
          </w:tcPr>
          <w:p w:rsidR="007553A6" w:rsidRDefault="007553A6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134" w:type="dxa"/>
            <w:vAlign w:val="center"/>
          </w:tcPr>
          <w:p w:rsidR="007553A6" w:rsidRDefault="007553A6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970" w:type="dxa"/>
            <w:vAlign w:val="center"/>
          </w:tcPr>
          <w:p w:rsidR="007553A6" w:rsidRDefault="007553A6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7553A6" w:rsidTr="007553A6">
        <w:trPr>
          <w:trHeight w:val="1016"/>
          <w:jc w:val="center"/>
        </w:trPr>
        <w:tc>
          <w:tcPr>
            <w:tcW w:w="3419" w:type="dxa"/>
            <w:vMerge w:val="restart"/>
          </w:tcPr>
          <w:p w:rsidR="007553A6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Text Box 17" o:spid="_x0000_s1030" type="#_x0000_t202" style="position:absolute;left:0;text-align:left;margin-left:25.35pt;margin-top:111.2pt;width:107.9pt;height:23.25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">
                  <v:textbox>
                    <w:txbxContent>
                      <w:p w:rsidR="00C44C62" w:rsidRDefault="00C44C62" w:rsidP="007553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4" o:spid="_x0000_s1158" style="position:absolute;left:0;text-align:left;flip:x;z-index:251672576;visibility:visible;mso-position-horizontal-relative:text;mso-position-vertical-relative:text" from="71.95pt,85.55pt" to="71.9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16" o:spid="_x0000_s1157" style="position:absolute;left:0;text-align:left;z-index:251674624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1" o:spid="_x0000_s1031" type="#_x0000_t202" style="position:absolute;left:0;text-align:left;margin-left:18.1pt;margin-top:15.5pt;width:107.9pt;height:23.2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">
                  <v:textbox>
                    <w:txbxContent>
                      <w:p w:rsidR="00C44C62" w:rsidRDefault="00C44C62" w:rsidP="007553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领用人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12" o:spid="_x0000_s1032" type="#_x0000_t202" style="position:absolute;left:0;text-align:left;margin-left:18.1pt;margin-top:62.3pt;width:107.9pt;height:23.2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">
                  <v:textbox>
                    <w:txbxContent>
                      <w:p w:rsidR="00C44C62" w:rsidRDefault="00C44C62" w:rsidP="007553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仓库管理员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1" w:type="dxa"/>
            <w:vAlign w:val="center"/>
          </w:tcPr>
          <w:p w:rsidR="007553A6" w:rsidRDefault="007553A6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领用人</w:t>
            </w:r>
          </w:p>
        </w:tc>
        <w:tc>
          <w:tcPr>
            <w:tcW w:w="1134" w:type="dxa"/>
            <w:vAlign w:val="center"/>
          </w:tcPr>
          <w:p w:rsidR="007553A6" w:rsidRDefault="007553A6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970" w:type="dxa"/>
            <w:vAlign w:val="center"/>
          </w:tcPr>
          <w:p w:rsidR="007553A6" w:rsidRDefault="007553A6" w:rsidP="007553A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提交领用申请</w:t>
            </w:r>
          </w:p>
        </w:tc>
      </w:tr>
      <w:tr w:rsidR="007553A6" w:rsidTr="007553A6">
        <w:trPr>
          <w:trHeight w:val="1012"/>
          <w:jc w:val="center"/>
        </w:trPr>
        <w:tc>
          <w:tcPr>
            <w:tcW w:w="3419" w:type="dxa"/>
            <w:vMerge/>
          </w:tcPr>
          <w:p w:rsidR="007553A6" w:rsidRDefault="007553A6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7553A6" w:rsidRDefault="007553A6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仓库管理员</w:t>
            </w:r>
          </w:p>
        </w:tc>
        <w:tc>
          <w:tcPr>
            <w:tcW w:w="1134" w:type="dxa"/>
            <w:vAlign w:val="center"/>
          </w:tcPr>
          <w:p w:rsidR="007553A6" w:rsidRDefault="007553A6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70" w:type="dxa"/>
            <w:vAlign w:val="center"/>
          </w:tcPr>
          <w:p w:rsidR="007553A6" w:rsidRDefault="007553A6" w:rsidP="00595AAA">
            <w:pPr>
              <w:rPr>
                <w:rFonts w:ascii="宋体" w:hAnsi="宋体"/>
              </w:rPr>
            </w:pPr>
          </w:p>
        </w:tc>
      </w:tr>
      <w:tr w:rsidR="007553A6" w:rsidTr="007553A6">
        <w:trPr>
          <w:trHeight w:val="1012"/>
          <w:jc w:val="center"/>
        </w:trPr>
        <w:tc>
          <w:tcPr>
            <w:tcW w:w="3419" w:type="dxa"/>
            <w:vMerge/>
          </w:tcPr>
          <w:p w:rsidR="007553A6" w:rsidRDefault="007553A6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7553A6" w:rsidRDefault="007553A6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7553A6" w:rsidRDefault="007553A6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970" w:type="dxa"/>
            <w:vAlign w:val="center"/>
          </w:tcPr>
          <w:p w:rsidR="007553A6" w:rsidRDefault="007553A6" w:rsidP="00595AAA">
            <w:pPr>
              <w:rPr>
                <w:rFonts w:ascii="宋体" w:hAnsi="宋体"/>
              </w:rPr>
            </w:pPr>
          </w:p>
        </w:tc>
      </w:tr>
    </w:tbl>
    <w:p w:rsidR="007553A6" w:rsidRPr="00F402B4" w:rsidRDefault="007553A6" w:rsidP="007553A6">
      <w:pPr>
        <w:pStyle w:val="10"/>
        <w:spacing w:line="360" w:lineRule="auto"/>
        <w:ind w:left="840" w:firstLine="0"/>
        <w:rPr>
          <w:sz w:val="24"/>
          <w:szCs w:val="24"/>
        </w:rPr>
      </w:pPr>
    </w:p>
    <w:p w:rsidR="00020D2A" w:rsidRDefault="00020D2A" w:rsidP="00862BB8">
      <w:pPr>
        <w:pStyle w:val="10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（待收集）</w:t>
      </w:r>
    </w:p>
    <w:p w:rsidR="008B17D4" w:rsidRDefault="008B17D4" w:rsidP="008B17D4">
      <w:pPr>
        <w:pStyle w:val="4"/>
      </w:pPr>
      <w:bookmarkStart w:id="37" w:name="_Toc513186406"/>
      <w:r w:rsidRPr="008B17D4">
        <w:rPr>
          <w:rFonts w:hint="eastAsia"/>
        </w:rPr>
        <w:t>发放记录（台账）</w:t>
      </w:r>
      <w:bookmarkEnd w:id="37"/>
    </w:p>
    <w:p w:rsidR="000F29FD" w:rsidRDefault="000F29FD" w:rsidP="00862BB8">
      <w:pPr>
        <w:pStyle w:val="10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EC6C19" w:rsidRPr="00020D2A" w:rsidRDefault="001B02E3" w:rsidP="00EC6C19">
      <w:pPr>
        <w:pStyle w:val="10"/>
        <w:spacing w:line="360" w:lineRule="auto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发放记录台账。系统自动获取</w:t>
      </w:r>
      <w:r w:rsidR="00C00C20">
        <w:rPr>
          <w:rFonts w:hint="eastAsia"/>
          <w:sz w:val="24"/>
          <w:szCs w:val="24"/>
        </w:rPr>
        <w:t>采买申请、</w:t>
      </w:r>
      <w:r>
        <w:rPr>
          <w:rFonts w:hint="eastAsia"/>
          <w:sz w:val="24"/>
          <w:szCs w:val="24"/>
        </w:rPr>
        <w:t>领用申请业务信息并汇总，</w:t>
      </w:r>
      <w:r w:rsidR="00EC6C19">
        <w:rPr>
          <w:sz w:val="24"/>
          <w:szCs w:val="24"/>
        </w:rPr>
        <w:t>根据条件查询某个时间段内的办公用品出库明细，</w:t>
      </w:r>
      <w:r>
        <w:rPr>
          <w:rFonts w:hint="eastAsia"/>
          <w:sz w:val="24"/>
          <w:szCs w:val="24"/>
        </w:rPr>
        <w:t>查询结果</w:t>
      </w:r>
      <w:r w:rsidR="00EC6C19">
        <w:rPr>
          <w:sz w:val="24"/>
          <w:szCs w:val="24"/>
        </w:rPr>
        <w:t>可导出为</w:t>
      </w:r>
      <w:r w:rsidR="00EC6C19">
        <w:rPr>
          <w:sz w:val="24"/>
          <w:szCs w:val="24"/>
        </w:rPr>
        <w:t>Excel</w:t>
      </w:r>
      <w:r w:rsidR="00EC6C19">
        <w:rPr>
          <w:sz w:val="24"/>
          <w:szCs w:val="24"/>
        </w:rPr>
        <w:t>文件</w:t>
      </w:r>
      <w:r w:rsidR="00EC6C19">
        <w:rPr>
          <w:rFonts w:hint="eastAsia"/>
          <w:sz w:val="24"/>
          <w:szCs w:val="24"/>
        </w:rPr>
        <w:t>。</w:t>
      </w:r>
    </w:p>
    <w:p w:rsidR="000F29FD" w:rsidRPr="00F402B4" w:rsidRDefault="000F29FD" w:rsidP="00862BB8">
      <w:pPr>
        <w:pStyle w:val="10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  <w:r>
        <w:rPr>
          <w:rFonts w:hint="eastAsia"/>
          <w:sz w:val="24"/>
          <w:szCs w:val="24"/>
        </w:rPr>
        <w:t>（待收集）</w:t>
      </w:r>
    </w:p>
    <w:p w:rsidR="000F29FD" w:rsidRDefault="000F29FD" w:rsidP="00862BB8">
      <w:pPr>
        <w:pStyle w:val="10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（待收集）</w:t>
      </w:r>
    </w:p>
    <w:p w:rsidR="00020D2A" w:rsidRPr="00020D2A" w:rsidRDefault="00020D2A" w:rsidP="00020D2A">
      <w:pPr>
        <w:pStyle w:val="10"/>
      </w:pPr>
    </w:p>
    <w:p w:rsidR="00B35C3E" w:rsidRPr="00B35C3E" w:rsidRDefault="008D460E" w:rsidP="00B35C3E">
      <w:pPr>
        <w:pStyle w:val="3"/>
      </w:pPr>
      <w:bookmarkStart w:id="38" w:name="_Toc513186407"/>
      <w:r w:rsidRPr="008D460E">
        <w:rPr>
          <w:rFonts w:hint="eastAsia"/>
        </w:rPr>
        <w:t>考勤管理</w:t>
      </w:r>
      <w:bookmarkEnd w:id="38"/>
    </w:p>
    <w:p w:rsidR="00106F55" w:rsidRDefault="007614AB" w:rsidP="00106F55">
      <w:pPr>
        <w:pStyle w:val="4"/>
      </w:pPr>
      <w:bookmarkStart w:id="39" w:name="_Toc513186408"/>
      <w:r w:rsidRPr="007614AB">
        <w:rPr>
          <w:rFonts w:hint="eastAsia"/>
        </w:rPr>
        <w:t>请假申请</w:t>
      </w:r>
      <w:bookmarkEnd w:id="39"/>
    </w:p>
    <w:p w:rsidR="00805B88" w:rsidRDefault="00805B88" w:rsidP="00862BB8">
      <w:pPr>
        <w:pStyle w:val="10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56426F" w:rsidRDefault="00D60BEB" w:rsidP="0056426F">
      <w:pPr>
        <w:pStyle w:val="10"/>
        <w:spacing w:line="360" w:lineRule="auto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根据实际情况填报请假申请。请假纳入包括请假事由、请假时间范围等相关信息。</w:t>
      </w:r>
      <w:r w:rsidR="0056426F">
        <w:rPr>
          <w:rFonts w:hint="eastAsia"/>
          <w:sz w:val="24"/>
          <w:szCs w:val="24"/>
        </w:rPr>
        <w:t>负责人进行审批。</w:t>
      </w:r>
      <w:r w:rsidR="00C952F9" w:rsidRPr="00C952F9">
        <w:rPr>
          <w:rFonts w:hint="eastAsia"/>
          <w:b/>
        </w:rPr>
        <w:t>销假期满两天的未销的有颜色着重标识。</w:t>
      </w:r>
    </w:p>
    <w:p w:rsidR="0022395C" w:rsidRDefault="0022395C" w:rsidP="0022395C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54"/>
        <w:gridCol w:w="1838"/>
        <w:gridCol w:w="1890"/>
        <w:gridCol w:w="1890"/>
      </w:tblGrid>
      <w:tr w:rsidR="0022395C" w:rsidTr="00FA200D">
        <w:tc>
          <w:tcPr>
            <w:tcW w:w="2146" w:type="dxa"/>
            <w:shd w:val="clear" w:color="auto" w:fill="548DD4" w:themeFill="text2" w:themeFillTint="99"/>
          </w:tcPr>
          <w:p w:rsidR="0022395C" w:rsidRDefault="0022395C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22395C" w:rsidRDefault="0022395C" w:rsidP="00595AAA"/>
        </w:tc>
        <w:tc>
          <w:tcPr>
            <w:tcW w:w="2146" w:type="dxa"/>
            <w:shd w:val="clear" w:color="auto" w:fill="548DD4" w:themeFill="text2" w:themeFillTint="99"/>
          </w:tcPr>
          <w:p w:rsidR="0022395C" w:rsidRDefault="0022395C" w:rsidP="00595AAA"/>
        </w:tc>
        <w:tc>
          <w:tcPr>
            <w:tcW w:w="2146" w:type="dxa"/>
            <w:shd w:val="clear" w:color="auto" w:fill="548DD4" w:themeFill="text2" w:themeFillTint="99"/>
          </w:tcPr>
          <w:p w:rsidR="0022395C" w:rsidRDefault="0022395C" w:rsidP="00595AAA"/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提供编码规则</w:t>
            </w:r>
          </w:p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根据审批情况</w:t>
            </w:r>
          </w:p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提供规则</w:t>
            </w:r>
          </w:p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单位工程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下拉框选择</w:t>
            </w:r>
          </w:p>
        </w:tc>
        <w:tc>
          <w:tcPr>
            <w:tcW w:w="2146" w:type="dxa"/>
          </w:tcPr>
          <w:p w:rsidR="0022395C" w:rsidRDefault="0022395C" w:rsidP="00595AAA"/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申请人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22395C" w:rsidRDefault="0022395C" w:rsidP="00595AAA"/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工号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22395C" w:rsidRDefault="0022395C" w:rsidP="00595AAA"/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申请部门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22395C" w:rsidRDefault="0022395C" w:rsidP="00595AAA"/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请假类型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下拉选择；可手写</w:t>
            </w:r>
          </w:p>
        </w:tc>
        <w:tc>
          <w:tcPr>
            <w:tcW w:w="2146" w:type="dxa"/>
          </w:tcPr>
          <w:p w:rsidR="0022395C" w:rsidRDefault="0022395C" w:rsidP="00595AAA">
            <w:r w:rsidRPr="004D118D">
              <w:rPr>
                <w:rFonts w:hint="eastAsia"/>
              </w:rPr>
              <w:t>选择（事假、病假、年休、病假、工伤、探亲、产假、婚假、伤假、其他）</w:t>
            </w:r>
          </w:p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销假状态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下拉框选择</w:t>
            </w:r>
          </w:p>
        </w:tc>
        <w:tc>
          <w:tcPr>
            <w:tcW w:w="2146" w:type="dxa"/>
          </w:tcPr>
          <w:p w:rsidR="0022395C" w:rsidRDefault="0022395C" w:rsidP="004A4CAD">
            <w:r>
              <w:rPr>
                <w:rFonts w:hint="eastAsia"/>
              </w:rPr>
              <w:t>申请人点击销假按钮，状态自动变；</w:t>
            </w:r>
            <w:r w:rsidR="004A4CAD" w:rsidRPr="004A4CAD">
              <w:rPr>
                <w:rFonts w:hint="eastAsia"/>
                <w:color w:val="FF0000"/>
              </w:rPr>
              <w:t>部门负责人销假</w:t>
            </w:r>
            <w:r w:rsidR="00F86348">
              <w:rPr>
                <w:rFonts w:hint="eastAsia"/>
              </w:rPr>
              <w:t>(</w:t>
            </w:r>
            <w:r w:rsidR="00F86348" w:rsidRPr="004A4CAD">
              <w:rPr>
                <w:rFonts w:hint="eastAsia"/>
                <w:color w:val="FF0000"/>
              </w:rPr>
              <w:t>销假后通知综合部考勤管理员</w:t>
            </w:r>
            <w:r w:rsidR="00F86348">
              <w:rPr>
                <w:rFonts w:hint="eastAsia"/>
              </w:rPr>
              <w:t>)</w:t>
            </w:r>
          </w:p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备案人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22395C" w:rsidRDefault="0022395C" w:rsidP="00595AAA"/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请假起始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22395C" w:rsidRDefault="0022395C" w:rsidP="00595AAA"/>
        </w:tc>
        <w:tc>
          <w:tcPr>
            <w:tcW w:w="2146" w:type="dxa"/>
          </w:tcPr>
          <w:p w:rsidR="0022395C" w:rsidRDefault="0022395C" w:rsidP="00595AAA"/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请假结束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22395C" w:rsidRDefault="0022395C" w:rsidP="00595AAA"/>
        </w:tc>
        <w:tc>
          <w:tcPr>
            <w:tcW w:w="2146" w:type="dxa"/>
          </w:tcPr>
          <w:p w:rsidR="0022395C" w:rsidRDefault="0022395C" w:rsidP="00595AAA"/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请假期限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浮点型，保留一位小数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日期天</w:t>
            </w:r>
          </w:p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22395C" w:rsidRDefault="0022395C" w:rsidP="00595AAA"/>
        </w:tc>
      </w:tr>
      <w:tr w:rsidR="0022395C" w:rsidTr="00FA200D"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22395C" w:rsidRDefault="002239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2395C" w:rsidRDefault="0022395C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22395C" w:rsidRDefault="0022395C" w:rsidP="00595AAA"/>
        </w:tc>
      </w:tr>
    </w:tbl>
    <w:p w:rsidR="0022395C" w:rsidRPr="00470A82" w:rsidRDefault="008C68C7" w:rsidP="0022395C">
      <w:pPr>
        <w:pStyle w:val="af7"/>
        <w:spacing w:line="360" w:lineRule="auto"/>
        <w:ind w:left="900" w:firstLineChars="0" w:firstLine="0"/>
        <w:rPr>
          <w:rFonts w:ascii="宋体" w:hAnsi="宋体"/>
          <w:color w:val="FF0000"/>
          <w:sz w:val="24"/>
        </w:rPr>
      </w:pPr>
      <w:r w:rsidRPr="00470A82">
        <w:rPr>
          <w:rFonts w:ascii="宋体" w:hAnsi="宋体" w:hint="eastAsia"/>
          <w:color w:val="FF0000"/>
          <w:sz w:val="24"/>
        </w:rPr>
        <w:t>备注：探亲假去除、伤假修改为丧假 ，添加项目休假，产假修（福利假）</w:t>
      </w:r>
    </w:p>
    <w:p w:rsidR="0022395C" w:rsidRDefault="0022395C" w:rsidP="0022395C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FA200D" w:rsidRPr="0022395C" w:rsidRDefault="00FA200D" w:rsidP="00FA200D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 w:rsidRPr="00FA200D">
        <w:rPr>
          <w:rFonts w:ascii="宋体" w:hAnsi="宋体"/>
          <w:noProof/>
          <w:sz w:val="24"/>
        </w:rPr>
        <w:drawing>
          <wp:inline distT="0" distB="0" distL="0" distR="0">
            <wp:extent cx="4724400" cy="24669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207" cy="247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88" w:rsidRDefault="00805B88" w:rsidP="00862BB8">
      <w:pPr>
        <w:pStyle w:val="10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lastRenderedPageBreak/>
        <w:t>流程说明：</w:t>
      </w:r>
      <w:r>
        <w:rPr>
          <w:rFonts w:hint="eastAsia"/>
          <w:sz w:val="24"/>
          <w:szCs w:val="24"/>
        </w:rPr>
        <w:t>（待收集）</w:t>
      </w:r>
    </w:p>
    <w:tbl>
      <w:tblPr>
        <w:tblW w:w="9214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9"/>
        <w:gridCol w:w="2691"/>
        <w:gridCol w:w="1134"/>
        <w:gridCol w:w="1970"/>
      </w:tblGrid>
      <w:tr w:rsidR="00C5016C" w:rsidTr="00595AAA">
        <w:trPr>
          <w:trHeight w:val="654"/>
          <w:jc w:val="center"/>
        </w:trPr>
        <w:tc>
          <w:tcPr>
            <w:tcW w:w="3419" w:type="dxa"/>
            <w:vAlign w:val="center"/>
          </w:tcPr>
          <w:p w:rsidR="00C5016C" w:rsidRDefault="00C5016C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691" w:type="dxa"/>
            <w:vAlign w:val="center"/>
          </w:tcPr>
          <w:p w:rsidR="00C5016C" w:rsidRDefault="00C5016C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134" w:type="dxa"/>
            <w:vAlign w:val="center"/>
          </w:tcPr>
          <w:p w:rsidR="00C5016C" w:rsidRDefault="00C5016C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970" w:type="dxa"/>
            <w:vAlign w:val="center"/>
          </w:tcPr>
          <w:p w:rsidR="00C5016C" w:rsidRDefault="00C5016C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3D3F96" w:rsidTr="00595AAA">
        <w:trPr>
          <w:trHeight w:val="1016"/>
          <w:jc w:val="center"/>
        </w:trPr>
        <w:tc>
          <w:tcPr>
            <w:tcW w:w="3419" w:type="dxa"/>
            <w:vMerge w:val="restart"/>
          </w:tcPr>
          <w:p w:rsidR="003D3F96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Text Box 33" o:spid="_x0000_s1033" type="#_x0000_t202" style="position:absolute;left:0;text-align:left;margin-left:18.1pt;margin-top:257.9pt;width:107.9pt;height:23.25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">
                  <v:textbox>
                    <w:txbxContent>
                      <w:p w:rsidR="00C44C62" w:rsidRDefault="00C44C62" w:rsidP="003D3F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32" o:spid="_x0000_s1156" style="position:absolute;left:0;text-align:left;flip:x;z-index:251693056;visibility:visible;mso-position-horizontal-relative:text;mso-position-vertical-relative:text" from="71.3pt,232.25pt" to="71.3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31" o:spid="_x0000_s1034" type="#_x0000_t202" style="position:absolute;left:0;text-align:left;margin-left:18.1pt;margin-top:209pt;width:107.9pt;height:23.25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">
                  <v:textbox>
                    <w:txbxContent>
                      <w:p w:rsidR="00C44C62" w:rsidRDefault="00C44C62" w:rsidP="003D3F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综合部备案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30" o:spid="_x0000_s1155" style="position:absolute;left:0;text-align:left;flip:x;z-index:251691008;visibility:visible;mso-position-horizontal-relative:text;mso-position-vertical-relative:text" from="71.3pt,183.35pt" to="71.3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29" o:spid="_x0000_s1035" type="#_x0000_t202" style="position:absolute;left:0;text-align:left;margin-left:18.1pt;margin-top:160.1pt;width:107.9pt;height:23.25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">
                  <v:textbox>
                    <w:txbxContent>
                      <w:p w:rsidR="00C44C62" w:rsidRDefault="00C44C62" w:rsidP="003D3F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公司总经理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28" o:spid="_x0000_s1154" style="position:absolute;left:0;text-align:left;flip:x;z-index:251688960;visibility:visible;mso-position-horizontal-relative:text;mso-position-vertical-relative:text" from="71.3pt,134.45pt" to="71.3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27" o:spid="_x0000_s1036" type="#_x0000_t202" style="position:absolute;left:0;text-align:left;margin-left:18.75pt;margin-top:111.2pt;width:107.9pt;height:23.2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">
                  <v:textbox>
                    <w:txbxContent>
                      <w:p w:rsidR="00C44C62" w:rsidRDefault="00C44C62" w:rsidP="00C501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25" o:spid="_x0000_s1153" style="position:absolute;left:0;text-align:left;flip:x;z-index:251685888;visibility:visible;mso-position-horizontal-relative:text;mso-position-vertical-relative:text" from="71.95pt,85.55pt" to="71.9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26" o:spid="_x0000_s1152" style="position:absolute;left:0;text-align:left;z-index:251686912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23" o:spid="_x0000_s1037" type="#_x0000_t202" style="position:absolute;left:0;text-align:left;margin-left:18.1pt;margin-top:15.5pt;width:107.9pt;height:23.25pt;z-index:251683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">
                  <v:textbox>
                    <w:txbxContent>
                      <w:p w:rsidR="00C44C62" w:rsidRDefault="00C44C62" w:rsidP="00C501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24" o:spid="_x0000_s1038" type="#_x0000_t202" style="position:absolute;left:0;text-align:left;margin-left:18.1pt;margin-top:62.3pt;width:107.9pt;height:23.25pt;z-index:251684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">
                  <v:textbox>
                    <w:txbxContent>
                      <w:p w:rsidR="00C44C62" w:rsidRDefault="00C44C62" w:rsidP="00C501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1" w:type="dxa"/>
            <w:vAlign w:val="center"/>
          </w:tcPr>
          <w:p w:rsidR="003D3F96" w:rsidRDefault="003D3F96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请假申请人</w:t>
            </w:r>
          </w:p>
        </w:tc>
        <w:tc>
          <w:tcPr>
            <w:tcW w:w="1134" w:type="dxa"/>
            <w:vAlign w:val="center"/>
          </w:tcPr>
          <w:p w:rsidR="003D3F96" w:rsidRDefault="003D3F96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970" w:type="dxa"/>
            <w:vAlign w:val="center"/>
          </w:tcPr>
          <w:p w:rsidR="003D3F96" w:rsidRDefault="003D3F96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  <w:r w:rsidR="002E77FF">
              <w:rPr>
                <w:rFonts w:ascii="宋体" w:hAnsi="宋体" w:hint="eastAsia"/>
              </w:rPr>
              <w:t>请假申请</w:t>
            </w:r>
          </w:p>
        </w:tc>
      </w:tr>
      <w:tr w:rsidR="003D3F96" w:rsidTr="00595AAA">
        <w:trPr>
          <w:trHeight w:val="1012"/>
          <w:jc w:val="center"/>
        </w:trPr>
        <w:tc>
          <w:tcPr>
            <w:tcW w:w="3419" w:type="dxa"/>
            <w:vMerge/>
          </w:tcPr>
          <w:p w:rsidR="003D3F96" w:rsidRDefault="003D3F96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3D3F96" w:rsidRDefault="003D3F96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部门负责人</w:t>
            </w:r>
          </w:p>
        </w:tc>
        <w:tc>
          <w:tcPr>
            <w:tcW w:w="1134" w:type="dxa"/>
            <w:vAlign w:val="center"/>
          </w:tcPr>
          <w:p w:rsidR="003D3F96" w:rsidRDefault="003D3F96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70" w:type="dxa"/>
            <w:vAlign w:val="center"/>
          </w:tcPr>
          <w:p w:rsidR="003D3F96" w:rsidRDefault="00AE5FE2" w:rsidP="00595AA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3天以内（含）部门负责人批准确认</w:t>
            </w:r>
            <w:r w:rsidR="00D61C19">
              <w:rPr>
                <w:rFonts w:ascii="宋体" w:hAnsi="宋体" w:hint="eastAsia"/>
              </w:rPr>
              <w:t>结束流程</w:t>
            </w:r>
          </w:p>
        </w:tc>
      </w:tr>
      <w:tr w:rsidR="003D3F96" w:rsidTr="00595AAA">
        <w:trPr>
          <w:trHeight w:val="1012"/>
          <w:jc w:val="center"/>
        </w:trPr>
        <w:tc>
          <w:tcPr>
            <w:tcW w:w="3419" w:type="dxa"/>
            <w:vMerge/>
          </w:tcPr>
          <w:p w:rsidR="003D3F96" w:rsidRDefault="003D3F96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3D3F96" w:rsidRDefault="00AE5FE2" w:rsidP="00AE5FE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</w:t>
            </w:r>
            <w:r w:rsidR="003D3F96">
              <w:rPr>
                <w:rFonts w:ascii="宋体" w:hAnsi="宋体" w:hint="eastAsia"/>
              </w:rPr>
              <w:t>分管</w:t>
            </w:r>
            <w:r>
              <w:rPr>
                <w:rFonts w:ascii="宋体" w:hAnsi="宋体" w:hint="eastAsia"/>
              </w:rPr>
              <w:t>副总</w:t>
            </w:r>
          </w:p>
        </w:tc>
        <w:tc>
          <w:tcPr>
            <w:tcW w:w="1134" w:type="dxa"/>
            <w:vAlign w:val="center"/>
          </w:tcPr>
          <w:p w:rsidR="003D3F96" w:rsidRDefault="003D3F96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70" w:type="dxa"/>
            <w:vAlign w:val="center"/>
          </w:tcPr>
          <w:p w:rsidR="003D3F96" w:rsidRDefault="00AE5FE2" w:rsidP="00595AA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3天以上6天内（含）分管副总审批确认</w:t>
            </w:r>
            <w:r w:rsidR="00377B55">
              <w:rPr>
                <w:rFonts w:ascii="宋体" w:hAnsi="宋体" w:hint="eastAsia"/>
              </w:rPr>
              <w:t>。</w:t>
            </w:r>
          </w:p>
          <w:p w:rsidR="00377B55" w:rsidRPr="00377B55" w:rsidRDefault="00377B55" w:rsidP="00595AA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部长、项目经理、站长分管副总审批确认</w:t>
            </w:r>
            <w:r w:rsidR="00D61C19">
              <w:rPr>
                <w:rFonts w:ascii="宋体" w:hAnsi="宋体" w:hint="eastAsia"/>
              </w:rPr>
              <w:t>结束流程</w:t>
            </w:r>
          </w:p>
        </w:tc>
      </w:tr>
      <w:tr w:rsidR="003D3F96" w:rsidTr="00595AAA">
        <w:trPr>
          <w:trHeight w:val="1012"/>
          <w:jc w:val="center"/>
        </w:trPr>
        <w:tc>
          <w:tcPr>
            <w:tcW w:w="3419" w:type="dxa"/>
            <w:vMerge/>
          </w:tcPr>
          <w:p w:rsidR="003D3F96" w:rsidRDefault="003D3F96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3D3F96" w:rsidRDefault="003D3F96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公司总经理</w:t>
            </w:r>
          </w:p>
        </w:tc>
        <w:tc>
          <w:tcPr>
            <w:tcW w:w="1134" w:type="dxa"/>
            <w:vAlign w:val="center"/>
          </w:tcPr>
          <w:p w:rsidR="003D3F96" w:rsidRDefault="003D3F96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70" w:type="dxa"/>
            <w:vAlign w:val="center"/>
          </w:tcPr>
          <w:p w:rsidR="00377B55" w:rsidRPr="00377B55" w:rsidRDefault="00377B55" w:rsidP="00377B5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6天以上需公司总经理审批确认</w:t>
            </w:r>
            <w:r w:rsidR="00D61C19">
              <w:rPr>
                <w:rFonts w:ascii="宋体" w:hAnsi="宋体" w:hint="eastAsia"/>
              </w:rPr>
              <w:t>结束流程</w:t>
            </w:r>
          </w:p>
        </w:tc>
      </w:tr>
      <w:tr w:rsidR="003D3F96" w:rsidTr="00595AAA">
        <w:trPr>
          <w:trHeight w:val="1012"/>
          <w:jc w:val="center"/>
        </w:trPr>
        <w:tc>
          <w:tcPr>
            <w:tcW w:w="3419" w:type="dxa"/>
            <w:vMerge/>
          </w:tcPr>
          <w:p w:rsidR="003D3F96" w:rsidRDefault="003D3F96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3D3F96" w:rsidRDefault="003D3F96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综合部备案</w:t>
            </w:r>
          </w:p>
        </w:tc>
        <w:tc>
          <w:tcPr>
            <w:tcW w:w="1134" w:type="dxa"/>
            <w:vAlign w:val="center"/>
          </w:tcPr>
          <w:p w:rsidR="003D3F96" w:rsidRDefault="001322A0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970" w:type="dxa"/>
            <w:vAlign w:val="center"/>
          </w:tcPr>
          <w:p w:rsidR="003D3F96" w:rsidRDefault="003D3F96" w:rsidP="00595AAA">
            <w:pPr>
              <w:rPr>
                <w:rFonts w:ascii="宋体" w:hAnsi="宋体"/>
              </w:rPr>
            </w:pPr>
          </w:p>
        </w:tc>
      </w:tr>
      <w:tr w:rsidR="003D3F96" w:rsidTr="00595AAA">
        <w:trPr>
          <w:trHeight w:val="1012"/>
          <w:jc w:val="center"/>
        </w:trPr>
        <w:tc>
          <w:tcPr>
            <w:tcW w:w="3419" w:type="dxa"/>
            <w:vMerge/>
          </w:tcPr>
          <w:p w:rsidR="003D3F96" w:rsidRDefault="003D3F96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3D3F96" w:rsidRDefault="003D3F96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3D3F96" w:rsidRDefault="005851F2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970" w:type="dxa"/>
            <w:vAlign w:val="center"/>
          </w:tcPr>
          <w:p w:rsidR="003D3F96" w:rsidRDefault="003D3F96" w:rsidP="00595AAA">
            <w:pPr>
              <w:rPr>
                <w:rFonts w:ascii="宋体" w:hAnsi="宋体"/>
              </w:rPr>
            </w:pPr>
          </w:p>
        </w:tc>
      </w:tr>
    </w:tbl>
    <w:p w:rsidR="00C5016C" w:rsidRPr="00F402B4" w:rsidRDefault="00C5016C" w:rsidP="00C5016C">
      <w:pPr>
        <w:pStyle w:val="10"/>
        <w:spacing w:line="360" w:lineRule="auto"/>
        <w:ind w:left="840" w:firstLine="0"/>
        <w:rPr>
          <w:sz w:val="24"/>
          <w:szCs w:val="24"/>
        </w:rPr>
      </w:pPr>
    </w:p>
    <w:p w:rsidR="00805B88" w:rsidRDefault="00805B88" w:rsidP="00862BB8">
      <w:pPr>
        <w:pStyle w:val="10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（待收集）</w:t>
      </w:r>
    </w:p>
    <w:p w:rsidR="00106F55" w:rsidRDefault="00175EA4" w:rsidP="00175EA4">
      <w:pPr>
        <w:pStyle w:val="4"/>
      </w:pPr>
      <w:bookmarkStart w:id="40" w:name="_Toc513186409"/>
      <w:r>
        <w:rPr>
          <w:rFonts w:hint="eastAsia"/>
        </w:rPr>
        <w:t>加班申请</w:t>
      </w:r>
      <w:bookmarkEnd w:id="40"/>
    </w:p>
    <w:p w:rsidR="00175EA4" w:rsidRDefault="00175EA4" w:rsidP="00175EA4">
      <w:pPr>
        <w:pStyle w:val="10"/>
        <w:numPr>
          <w:ilvl w:val="0"/>
          <w:numId w:val="5"/>
        </w:numPr>
      </w:pPr>
      <w:r>
        <w:rPr>
          <w:rFonts w:hint="eastAsia"/>
        </w:rPr>
        <w:t>功能说明：</w:t>
      </w:r>
    </w:p>
    <w:p w:rsidR="00175EA4" w:rsidRDefault="00175EA4" w:rsidP="00175EA4">
      <w:pPr>
        <w:pStyle w:val="10"/>
        <w:spacing w:line="360" w:lineRule="auto"/>
        <w:ind w:left="840" w:firstLine="0"/>
        <w:rPr>
          <w:sz w:val="24"/>
          <w:szCs w:val="24"/>
        </w:rPr>
      </w:pPr>
      <w:r>
        <w:rPr>
          <w:sz w:val="24"/>
          <w:szCs w:val="24"/>
        </w:rPr>
        <w:t>根据实际</w:t>
      </w:r>
      <w:r>
        <w:rPr>
          <w:rFonts w:hint="eastAsia"/>
          <w:sz w:val="24"/>
          <w:szCs w:val="24"/>
        </w:rPr>
        <w:t>加班情况填写加班申请单</w:t>
      </w:r>
      <w:r>
        <w:rPr>
          <w:sz w:val="24"/>
          <w:szCs w:val="24"/>
        </w:rPr>
        <w:t>，负责人进行审批。</w:t>
      </w:r>
    </w:p>
    <w:p w:rsidR="00175EA4" w:rsidRDefault="00175EA4" w:rsidP="00175EA4">
      <w:pPr>
        <w:pStyle w:val="10"/>
        <w:spacing w:line="360" w:lineRule="auto"/>
        <w:ind w:left="840" w:firstLine="0"/>
        <w:rPr>
          <w:color w:val="FF0000"/>
          <w:sz w:val="24"/>
          <w:szCs w:val="24"/>
        </w:rPr>
      </w:pPr>
      <w:r w:rsidRPr="00175EA4">
        <w:rPr>
          <w:rFonts w:hint="eastAsia"/>
          <w:color w:val="FF0000"/>
          <w:sz w:val="24"/>
          <w:szCs w:val="24"/>
        </w:rPr>
        <w:t>备注：加班按小时进行</w:t>
      </w:r>
      <w:r>
        <w:rPr>
          <w:rFonts w:hint="eastAsia"/>
          <w:color w:val="FF0000"/>
          <w:sz w:val="24"/>
          <w:szCs w:val="24"/>
        </w:rPr>
        <w:t>填报</w:t>
      </w:r>
      <w:r w:rsidRPr="00175EA4">
        <w:rPr>
          <w:rFonts w:hint="eastAsia"/>
          <w:color w:val="FF0000"/>
          <w:sz w:val="24"/>
          <w:szCs w:val="24"/>
        </w:rPr>
        <w:t>。</w:t>
      </w:r>
    </w:p>
    <w:p w:rsidR="00B16FA7" w:rsidRDefault="00B16FA7" w:rsidP="00B16FA7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72"/>
        <w:gridCol w:w="1821"/>
        <w:gridCol w:w="1873"/>
        <w:gridCol w:w="1906"/>
      </w:tblGrid>
      <w:tr w:rsidR="009D3161" w:rsidTr="006C130F">
        <w:tc>
          <w:tcPr>
            <w:tcW w:w="2146" w:type="dxa"/>
            <w:shd w:val="clear" w:color="auto" w:fill="548DD4" w:themeFill="text2" w:themeFillTint="99"/>
          </w:tcPr>
          <w:p w:rsidR="009D3161" w:rsidRDefault="009D3161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9D3161" w:rsidRDefault="009D3161" w:rsidP="00595AAA"/>
        </w:tc>
        <w:tc>
          <w:tcPr>
            <w:tcW w:w="2146" w:type="dxa"/>
            <w:shd w:val="clear" w:color="auto" w:fill="548DD4" w:themeFill="text2" w:themeFillTint="99"/>
          </w:tcPr>
          <w:p w:rsidR="009D3161" w:rsidRDefault="009D3161" w:rsidP="00595AAA"/>
        </w:tc>
        <w:tc>
          <w:tcPr>
            <w:tcW w:w="2146" w:type="dxa"/>
            <w:shd w:val="clear" w:color="auto" w:fill="548DD4" w:themeFill="text2" w:themeFillTint="99"/>
          </w:tcPr>
          <w:p w:rsidR="009D3161" w:rsidRDefault="009D3161" w:rsidP="00595AAA"/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提供编码规则</w:t>
            </w:r>
          </w:p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根据审批情况</w:t>
            </w:r>
          </w:p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提供规则</w:t>
            </w:r>
          </w:p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申请人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9D3161" w:rsidRDefault="009D3161" w:rsidP="00595AAA"/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工号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9D3161" w:rsidRDefault="009D3161" w:rsidP="00595AAA"/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申请部门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浮点型保留两位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9D3161" w:rsidRDefault="009D3161" w:rsidP="00595AAA"/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lastRenderedPageBreak/>
              <w:t>加班类型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下拉选择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延时、公休</w:t>
            </w:r>
          </w:p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加班事由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9D3161" w:rsidRDefault="009D3161" w:rsidP="00595AAA"/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加班时长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精确到小时</w:t>
            </w:r>
          </w:p>
        </w:tc>
      </w:tr>
      <w:tr w:rsidR="009D3161" w:rsidRPr="0000042D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加班起始时间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9D3161" w:rsidRDefault="009D3161" w:rsidP="00595AAA"/>
        </w:tc>
        <w:tc>
          <w:tcPr>
            <w:tcW w:w="2146" w:type="dxa"/>
          </w:tcPr>
          <w:p w:rsidR="009D3161" w:rsidRDefault="009D3161" w:rsidP="00595AAA">
            <w:r w:rsidRPr="00C952F9">
              <w:rPr>
                <w:rFonts w:hint="eastAsia"/>
              </w:rPr>
              <w:t>精确到分</w:t>
            </w:r>
            <w:r w:rsidR="00BA6D08">
              <w:rPr>
                <w:rFonts w:hint="eastAsia"/>
              </w:rPr>
              <w:t>（</w:t>
            </w:r>
            <w:r w:rsidR="00BA6D08" w:rsidRPr="00536AF6">
              <w:rPr>
                <w:rFonts w:hint="eastAsia"/>
                <w:color w:val="FF0000"/>
              </w:rPr>
              <w:t>补录加班不能超过加班日期的</w:t>
            </w:r>
            <w:r w:rsidR="00536AF6">
              <w:rPr>
                <w:rFonts w:hint="eastAsia"/>
                <w:color w:val="FF0000"/>
              </w:rPr>
              <w:t>1</w:t>
            </w:r>
            <w:r w:rsidR="00BA6D08" w:rsidRPr="00536AF6">
              <w:rPr>
                <w:rFonts w:hint="eastAsia"/>
                <w:color w:val="FF0000"/>
              </w:rPr>
              <w:t>天</w:t>
            </w:r>
            <w:r w:rsidR="00BA6D08">
              <w:rPr>
                <w:rFonts w:hint="eastAsia"/>
              </w:rPr>
              <w:t>）</w:t>
            </w:r>
          </w:p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加班结束时间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9D3161" w:rsidRDefault="009D3161" w:rsidP="00595AAA"/>
        </w:tc>
        <w:tc>
          <w:tcPr>
            <w:tcW w:w="2146" w:type="dxa"/>
          </w:tcPr>
          <w:p w:rsidR="009D3161" w:rsidRDefault="009D3161" w:rsidP="00595AAA"/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当月累计加班时长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9D3161" w:rsidRDefault="009D3161" w:rsidP="00595AAA"/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备注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9D3161" w:rsidRDefault="009D3161" w:rsidP="00595AAA"/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9D3161" w:rsidRDefault="009D3161" w:rsidP="00595AAA"/>
        </w:tc>
      </w:tr>
      <w:tr w:rsidR="009D3161" w:rsidTr="006C130F"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9D3161" w:rsidRDefault="009D316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D3161" w:rsidRDefault="009D3161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9D3161" w:rsidRDefault="009D3161" w:rsidP="00595AAA"/>
        </w:tc>
      </w:tr>
    </w:tbl>
    <w:p w:rsidR="009D3161" w:rsidRDefault="009D3161" w:rsidP="009D3161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B16FA7" w:rsidRDefault="00B16FA7" w:rsidP="00B16FA7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B16FA7" w:rsidRPr="00B16FA7" w:rsidRDefault="00ED70FD" w:rsidP="00B16FA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6141189" cy="2076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207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A4" w:rsidRDefault="00175EA4" w:rsidP="00175EA4">
      <w:pPr>
        <w:pStyle w:val="10"/>
        <w:numPr>
          <w:ilvl w:val="0"/>
          <w:numId w:val="5"/>
        </w:numPr>
      </w:pPr>
      <w:r>
        <w:rPr>
          <w:rFonts w:hint="eastAsia"/>
        </w:rPr>
        <w:t>流程说明：</w:t>
      </w:r>
    </w:p>
    <w:tbl>
      <w:tblPr>
        <w:tblW w:w="9214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9"/>
        <w:gridCol w:w="2691"/>
        <w:gridCol w:w="1134"/>
        <w:gridCol w:w="1970"/>
      </w:tblGrid>
      <w:tr w:rsidR="00ED70FD" w:rsidTr="00595AAA">
        <w:trPr>
          <w:trHeight w:val="654"/>
          <w:jc w:val="center"/>
        </w:trPr>
        <w:tc>
          <w:tcPr>
            <w:tcW w:w="3419" w:type="dxa"/>
            <w:vAlign w:val="center"/>
          </w:tcPr>
          <w:p w:rsidR="00ED70FD" w:rsidRDefault="00ED70FD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691" w:type="dxa"/>
            <w:vAlign w:val="center"/>
          </w:tcPr>
          <w:p w:rsidR="00ED70FD" w:rsidRDefault="00ED70FD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134" w:type="dxa"/>
            <w:vAlign w:val="center"/>
          </w:tcPr>
          <w:p w:rsidR="00ED70FD" w:rsidRDefault="00ED70FD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970" w:type="dxa"/>
            <w:vAlign w:val="center"/>
          </w:tcPr>
          <w:p w:rsidR="00ED70FD" w:rsidRDefault="00ED70FD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ED70FD" w:rsidTr="00595AAA">
        <w:trPr>
          <w:trHeight w:val="1016"/>
          <w:jc w:val="center"/>
        </w:trPr>
        <w:tc>
          <w:tcPr>
            <w:tcW w:w="3419" w:type="dxa"/>
            <w:vMerge w:val="restart"/>
          </w:tcPr>
          <w:p w:rsidR="00ED70FD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Text Box 44" o:spid="_x0000_s1039" type="#_x0000_t202" style="position:absolute;left:0;text-align:left;margin-left:18.75pt;margin-top:209pt;width:107.9pt;height:23.25pt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">
                  <v:textbox>
                    <w:txbxContent>
                      <w:p w:rsidR="00C44C62" w:rsidRDefault="00C44C62" w:rsidP="00ED70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43" o:spid="_x0000_s1151" style="position:absolute;left:0;text-align:left;flip:x;z-index:251705344;visibility:visible;mso-position-horizontal-relative:text;mso-position-vertical-relative:text" from="72.05pt,183.35pt" to="72.05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40" o:spid="_x0000_s1040" type="#_x0000_t202" style="position:absolute;left:0;text-align:left;margin-left:18.1pt;margin-top:160.1pt;width:107.9pt;height:23.25pt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">
                  <v:textbox>
                    <w:txbxContent>
                      <w:p w:rsidR="00C44C62" w:rsidRDefault="00C44C62" w:rsidP="00ED70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综合部备案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39" o:spid="_x0000_s1150" style="position:absolute;left:0;text-align:left;flip:x;z-index:251701248;visibility:visible;mso-position-horizontal-relative:text;mso-position-vertical-relative:text" from="71.3pt,134.45pt" to="71.3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38" o:spid="_x0000_s1041" type="#_x0000_t202" style="position:absolute;left:0;text-align:left;margin-left:18.75pt;margin-top:111.2pt;width:107.9pt;height:23.25pt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">
                  <v:textbox>
                    <w:txbxContent>
                      <w:p w:rsidR="00C44C62" w:rsidRDefault="00C44C62" w:rsidP="00ED70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分管副总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36" o:spid="_x0000_s1149" style="position:absolute;left:0;text-align:left;flip:x;z-index:251698176;visibility:visible;mso-position-horizontal-relative:text;mso-position-vertical-relative:text" from="71.95pt,85.55pt" to="71.9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37" o:spid="_x0000_s1148" style="position:absolute;left:0;text-align:left;z-index:251699200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34" o:spid="_x0000_s1042" type="#_x0000_t202" style="position:absolute;left:0;text-align:left;margin-left:18.1pt;margin-top:15.5pt;width:107.9pt;height:23.25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">
                  <v:textbox>
                    <w:txbxContent>
                      <w:p w:rsidR="00C44C62" w:rsidRDefault="00C44C62" w:rsidP="00ED70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35" o:spid="_x0000_s1043" type="#_x0000_t202" style="position:absolute;left:0;text-align:left;margin-left:18.1pt;margin-top:62.3pt;width:107.9pt;height:23.25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">
                  <v:textbox>
                    <w:txbxContent>
                      <w:p w:rsidR="00C44C62" w:rsidRDefault="00C44C62" w:rsidP="00ED70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1" w:type="dxa"/>
            <w:vAlign w:val="center"/>
          </w:tcPr>
          <w:p w:rsidR="00ED70FD" w:rsidRDefault="00ED70FD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请假申请人</w:t>
            </w:r>
          </w:p>
        </w:tc>
        <w:tc>
          <w:tcPr>
            <w:tcW w:w="1134" w:type="dxa"/>
            <w:vAlign w:val="center"/>
          </w:tcPr>
          <w:p w:rsidR="00ED70FD" w:rsidRDefault="00ED70FD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970" w:type="dxa"/>
            <w:vAlign w:val="center"/>
          </w:tcPr>
          <w:p w:rsidR="00ED70FD" w:rsidRDefault="00ED70FD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</w:t>
            </w:r>
            <w:r w:rsidR="00D77140">
              <w:rPr>
                <w:rFonts w:ascii="宋体" w:hAnsi="宋体" w:hint="eastAsia"/>
              </w:rPr>
              <w:t>交加班申请</w:t>
            </w:r>
          </w:p>
        </w:tc>
      </w:tr>
      <w:tr w:rsidR="00ED70FD" w:rsidTr="00595AAA">
        <w:trPr>
          <w:trHeight w:val="1012"/>
          <w:jc w:val="center"/>
        </w:trPr>
        <w:tc>
          <w:tcPr>
            <w:tcW w:w="3419" w:type="dxa"/>
            <w:vMerge/>
          </w:tcPr>
          <w:p w:rsidR="00ED70FD" w:rsidRDefault="00ED70FD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ED70FD" w:rsidRDefault="00ED70FD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部门负责人</w:t>
            </w:r>
          </w:p>
        </w:tc>
        <w:tc>
          <w:tcPr>
            <w:tcW w:w="1134" w:type="dxa"/>
            <w:vAlign w:val="center"/>
          </w:tcPr>
          <w:p w:rsidR="00ED70FD" w:rsidRDefault="00ED70FD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70" w:type="dxa"/>
            <w:vAlign w:val="center"/>
          </w:tcPr>
          <w:p w:rsidR="00ED70FD" w:rsidRDefault="00415CCB" w:rsidP="00595AA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延时加班负责人审批</w:t>
            </w:r>
          </w:p>
        </w:tc>
      </w:tr>
      <w:tr w:rsidR="00ED70FD" w:rsidTr="00595AAA">
        <w:trPr>
          <w:trHeight w:val="1012"/>
          <w:jc w:val="center"/>
        </w:trPr>
        <w:tc>
          <w:tcPr>
            <w:tcW w:w="3419" w:type="dxa"/>
            <w:vMerge/>
          </w:tcPr>
          <w:p w:rsidR="00ED70FD" w:rsidRDefault="00ED70FD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ED70FD" w:rsidRDefault="00ED70FD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公司分管副总</w:t>
            </w:r>
          </w:p>
        </w:tc>
        <w:tc>
          <w:tcPr>
            <w:tcW w:w="1134" w:type="dxa"/>
            <w:vAlign w:val="center"/>
          </w:tcPr>
          <w:p w:rsidR="00ED70FD" w:rsidRDefault="00ED70FD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70" w:type="dxa"/>
            <w:vAlign w:val="center"/>
          </w:tcPr>
          <w:p w:rsidR="00ED70FD" w:rsidRDefault="00415CCB" w:rsidP="00595AA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（周末、法定节假日加班）审批</w:t>
            </w:r>
          </w:p>
          <w:p w:rsidR="00415CCB" w:rsidRPr="00377B55" w:rsidRDefault="001627A0" w:rsidP="00595AA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月末汇总分管审批</w:t>
            </w:r>
          </w:p>
        </w:tc>
      </w:tr>
      <w:tr w:rsidR="00ED70FD" w:rsidTr="00595AAA">
        <w:trPr>
          <w:trHeight w:val="1012"/>
          <w:jc w:val="center"/>
        </w:trPr>
        <w:tc>
          <w:tcPr>
            <w:tcW w:w="3419" w:type="dxa"/>
            <w:vMerge/>
          </w:tcPr>
          <w:p w:rsidR="00ED70FD" w:rsidRDefault="00ED70FD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ED70FD" w:rsidRDefault="00ED70FD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综合部备案</w:t>
            </w:r>
          </w:p>
        </w:tc>
        <w:tc>
          <w:tcPr>
            <w:tcW w:w="1134" w:type="dxa"/>
            <w:vAlign w:val="center"/>
          </w:tcPr>
          <w:p w:rsidR="00ED70FD" w:rsidRDefault="00ED70FD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970" w:type="dxa"/>
            <w:vAlign w:val="center"/>
          </w:tcPr>
          <w:p w:rsidR="00ED70FD" w:rsidRDefault="001627A0" w:rsidP="00595AA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月末汇总通知综合部</w:t>
            </w:r>
          </w:p>
        </w:tc>
      </w:tr>
      <w:tr w:rsidR="00ED70FD" w:rsidTr="00595AAA">
        <w:trPr>
          <w:trHeight w:val="1012"/>
          <w:jc w:val="center"/>
        </w:trPr>
        <w:tc>
          <w:tcPr>
            <w:tcW w:w="3419" w:type="dxa"/>
            <w:vMerge/>
          </w:tcPr>
          <w:p w:rsidR="00ED70FD" w:rsidRDefault="00ED70FD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ED70FD" w:rsidRDefault="00ED70FD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ED70FD" w:rsidRDefault="00ED70FD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970" w:type="dxa"/>
            <w:vAlign w:val="center"/>
          </w:tcPr>
          <w:p w:rsidR="00ED70FD" w:rsidRDefault="00ED70FD" w:rsidP="00595AAA">
            <w:pPr>
              <w:rPr>
                <w:rFonts w:ascii="宋体" w:hAnsi="宋体"/>
              </w:rPr>
            </w:pPr>
          </w:p>
        </w:tc>
      </w:tr>
    </w:tbl>
    <w:p w:rsidR="00ED70FD" w:rsidRDefault="00ED70FD" w:rsidP="00ED70FD">
      <w:pPr>
        <w:pStyle w:val="10"/>
        <w:ind w:left="840" w:firstLine="0"/>
      </w:pPr>
    </w:p>
    <w:p w:rsidR="00175EA4" w:rsidRDefault="00175EA4" w:rsidP="00175EA4">
      <w:pPr>
        <w:pStyle w:val="10"/>
        <w:ind w:firstLine="0"/>
      </w:pPr>
    </w:p>
    <w:p w:rsidR="00175EA4" w:rsidRDefault="00175EA4" w:rsidP="00175EA4">
      <w:pPr>
        <w:pStyle w:val="10"/>
        <w:numPr>
          <w:ilvl w:val="0"/>
          <w:numId w:val="5"/>
        </w:numPr>
      </w:pPr>
      <w:r>
        <w:rPr>
          <w:rFonts w:hint="eastAsia"/>
        </w:rPr>
        <w:t>报表样式：</w:t>
      </w:r>
    </w:p>
    <w:p w:rsidR="00175EA4" w:rsidRPr="00175EA4" w:rsidRDefault="000E39AF" w:rsidP="00175EA4">
      <w:pPr>
        <w:pStyle w:val="10"/>
      </w:pPr>
      <w:r w:rsidRPr="000E39AF">
        <w:rPr>
          <w:noProof/>
        </w:rPr>
        <w:drawing>
          <wp:inline distT="0" distB="0" distL="0" distR="0">
            <wp:extent cx="5274310" cy="2645091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55" w:rsidRDefault="000F2813" w:rsidP="00106F55">
      <w:pPr>
        <w:pStyle w:val="4"/>
      </w:pPr>
      <w:bookmarkStart w:id="41" w:name="_Toc513186410"/>
      <w:r w:rsidRPr="000F2813">
        <w:rPr>
          <w:rFonts w:hint="eastAsia"/>
        </w:rPr>
        <w:t>考勤填报</w:t>
      </w:r>
      <w:bookmarkEnd w:id="41"/>
    </w:p>
    <w:p w:rsidR="00106F55" w:rsidRDefault="00106F55" w:rsidP="003E2444">
      <w:pPr>
        <w:pStyle w:val="10"/>
        <w:numPr>
          <w:ilvl w:val="0"/>
          <w:numId w:val="34"/>
        </w:numPr>
      </w:pPr>
      <w:r>
        <w:rPr>
          <w:rFonts w:hint="eastAsia"/>
        </w:rPr>
        <w:t>功能说明：</w:t>
      </w:r>
    </w:p>
    <w:p w:rsidR="00033B9C" w:rsidRDefault="0056426F" w:rsidP="00E043E3">
      <w:pPr>
        <w:pStyle w:val="10"/>
        <w:spacing w:line="360" w:lineRule="auto"/>
        <w:ind w:left="840" w:firstLine="0"/>
        <w:rPr>
          <w:sz w:val="24"/>
          <w:szCs w:val="24"/>
        </w:rPr>
      </w:pPr>
      <w:r>
        <w:rPr>
          <w:sz w:val="24"/>
          <w:szCs w:val="24"/>
        </w:rPr>
        <w:t>根据实际情况填报出勤信息，负责人进行审批。填报内容包括每天的出勤情况</w:t>
      </w:r>
      <w:r w:rsidR="007A2D56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便于费用报销模块来统计。</w:t>
      </w:r>
    </w:p>
    <w:p w:rsidR="00122D76" w:rsidRPr="00122D76" w:rsidRDefault="00122D76" w:rsidP="00E043E3">
      <w:pPr>
        <w:pStyle w:val="10"/>
        <w:spacing w:line="360" w:lineRule="auto"/>
        <w:ind w:left="840" w:firstLine="0"/>
        <w:rPr>
          <w:color w:val="FF0000"/>
          <w:sz w:val="24"/>
          <w:szCs w:val="24"/>
        </w:rPr>
      </w:pPr>
      <w:r w:rsidRPr="00122D76">
        <w:rPr>
          <w:rFonts w:hint="eastAsia"/>
          <w:color w:val="FF0000"/>
          <w:sz w:val="24"/>
          <w:szCs w:val="24"/>
        </w:rPr>
        <w:t>以部门为单位提醒：</w:t>
      </w:r>
      <w:r w:rsidRPr="00122D76">
        <w:rPr>
          <w:rFonts w:hint="eastAsia"/>
          <w:color w:val="FF0000"/>
          <w:sz w:val="24"/>
          <w:szCs w:val="24"/>
        </w:rPr>
        <w:t>3</w:t>
      </w:r>
      <w:r w:rsidRPr="00122D76">
        <w:rPr>
          <w:rFonts w:hint="eastAsia"/>
          <w:color w:val="FF0000"/>
          <w:sz w:val="24"/>
          <w:szCs w:val="24"/>
        </w:rPr>
        <w:t>天部门为打考勤，综合部考勤管理员个人中心添加未打考勤部门记录</w:t>
      </w:r>
    </w:p>
    <w:p w:rsidR="00357378" w:rsidRDefault="00357378" w:rsidP="00357378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40"/>
        <w:gridCol w:w="1789"/>
        <w:gridCol w:w="1878"/>
        <w:gridCol w:w="1965"/>
      </w:tblGrid>
      <w:tr w:rsidR="00BC3ECB" w:rsidTr="00BC3ECB">
        <w:tc>
          <w:tcPr>
            <w:tcW w:w="2146" w:type="dxa"/>
            <w:shd w:val="clear" w:color="auto" w:fill="548DD4" w:themeFill="text2" w:themeFillTint="99"/>
          </w:tcPr>
          <w:p w:rsidR="00BC3ECB" w:rsidRDefault="00BC3ECB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BC3ECB" w:rsidRDefault="00BC3ECB" w:rsidP="00595AAA"/>
        </w:tc>
        <w:tc>
          <w:tcPr>
            <w:tcW w:w="2146" w:type="dxa"/>
            <w:shd w:val="clear" w:color="auto" w:fill="548DD4" w:themeFill="text2" w:themeFillTint="99"/>
          </w:tcPr>
          <w:p w:rsidR="00BC3ECB" w:rsidRDefault="00BC3ECB" w:rsidP="00595AAA"/>
        </w:tc>
        <w:tc>
          <w:tcPr>
            <w:tcW w:w="2146" w:type="dxa"/>
            <w:shd w:val="clear" w:color="auto" w:fill="548DD4" w:themeFill="text2" w:themeFillTint="99"/>
          </w:tcPr>
          <w:p w:rsidR="00BC3ECB" w:rsidRDefault="00BC3ECB" w:rsidP="00595AAA"/>
        </w:tc>
      </w:tr>
      <w:tr w:rsidR="00BC3ECB" w:rsidTr="00BC3ECB"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BC3ECB" w:rsidRDefault="00BC3ECB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提供编码规则</w:t>
            </w:r>
          </w:p>
        </w:tc>
      </w:tr>
      <w:tr w:rsidR="00BC3ECB" w:rsidTr="00BC3ECB"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BC3ECB" w:rsidRDefault="00BC3ECB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根据审批情况</w:t>
            </w:r>
          </w:p>
        </w:tc>
      </w:tr>
      <w:tr w:rsidR="00BC3ECB" w:rsidTr="00BC3ECB"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BC3ECB" w:rsidRDefault="00BC3ECB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提供规则</w:t>
            </w:r>
          </w:p>
        </w:tc>
      </w:tr>
      <w:tr w:rsidR="00BC3ECB" w:rsidTr="00BC3ECB"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部门</w:t>
            </w:r>
          </w:p>
        </w:tc>
        <w:tc>
          <w:tcPr>
            <w:tcW w:w="2084" w:type="dxa"/>
          </w:tcPr>
          <w:p w:rsidR="00BC3ECB" w:rsidRDefault="00BC3ECB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弹框选择</w:t>
            </w:r>
          </w:p>
        </w:tc>
        <w:tc>
          <w:tcPr>
            <w:tcW w:w="2146" w:type="dxa"/>
          </w:tcPr>
          <w:p w:rsidR="00BC3ECB" w:rsidRDefault="00BC3ECB" w:rsidP="00595AAA"/>
        </w:tc>
      </w:tr>
      <w:tr w:rsidR="00BC3ECB" w:rsidTr="00BC3ECB"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BC3ECB" w:rsidRDefault="00BC3ECB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BC3ECB" w:rsidRDefault="00BC3ECB" w:rsidP="00595AAA"/>
        </w:tc>
      </w:tr>
      <w:tr w:rsidR="00BC3ECB" w:rsidTr="00BC3ECB"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BC3ECB" w:rsidRDefault="00BC3ECB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BC3ECB" w:rsidRDefault="00BC3ECB" w:rsidP="00595AAA"/>
        </w:tc>
      </w:tr>
      <w:tr w:rsidR="00BC3ECB" w:rsidTr="00BC3ECB">
        <w:tc>
          <w:tcPr>
            <w:tcW w:w="2146" w:type="dxa"/>
            <w:shd w:val="clear" w:color="auto" w:fill="548DD4" w:themeFill="text2" w:themeFillTint="99"/>
          </w:tcPr>
          <w:p w:rsidR="00BC3ECB" w:rsidRDefault="00BC3ECB" w:rsidP="00595AAA">
            <w:r>
              <w:rPr>
                <w:rFonts w:hint="eastAsia"/>
              </w:rPr>
              <w:t>考勤明细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BC3ECB" w:rsidRDefault="00BC3ECB" w:rsidP="00595AAA"/>
        </w:tc>
        <w:tc>
          <w:tcPr>
            <w:tcW w:w="2146" w:type="dxa"/>
            <w:shd w:val="clear" w:color="auto" w:fill="548DD4" w:themeFill="text2" w:themeFillTint="99"/>
          </w:tcPr>
          <w:p w:rsidR="00BC3ECB" w:rsidRDefault="00BC3ECB" w:rsidP="00595AAA"/>
        </w:tc>
        <w:tc>
          <w:tcPr>
            <w:tcW w:w="2146" w:type="dxa"/>
            <w:shd w:val="clear" w:color="auto" w:fill="548DD4" w:themeFill="text2" w:themeFillTint="99"/>
          </w:tcPr>
          <w:p w:rsidR="00BC3ECB" w:rsidRDefault="00BC3ECB" w:rsidP="00595AAA"/>
        </w:tc>
      </w:tr>
      <w:tr w:rsidR="00BC3ECB" w:rsidTr="00BC3ECB"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工号</w:t>
            </w:r>
          </w:p>
        </w:tc>
        <w:tc>
          <w:tcPr>
            <w:tcW w:w="2084" w:type="dxa"/>
          </w:tcPr>
          <w:p w:rsidR="00BC3ECB" w:rsidRDefault="00BC3ECB" w:rsidP="00595AAA">
            <w:r>
              <w:rPr>
                <w:rFonts w:hint="eastAsia"/>
              </w:rPr>
              <w:t>数字</w:t>
            </w:r>
          </w:p>
        </w:tc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弹框选择</w:t>
            </w:r>
          </w:p>
        </w:tc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从人员信息中选择</w:t>
            </w:r>
          </w:p>
        </w:tc>
      </w:tr>
      <w:tr w:rsidR="00BC3ECB" w:rsidTr="00BC3ECB"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姓名</w:t>
            </w:r>
          </w:p>
        </w:tc>
        <w:tc>
          <w:tcPr>
            <w:tcW w:w="2084" w:type="dxa"/>
          </w:tcPr>
          <w:p w:rsidR="00BC3ECB" w:rsidRDefault="00BC3ECB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弹框选择</w:t>
            </w:r>
          </w:p>
        </w:tc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从人员信息中选择</w:t>
            </w:r>
          </w:p>
        </w:tc>
      </w:tr>
      <w:tr w:rsidR="00BC3ECB" w:rsidTr="00BC3ECB">
        <w:tc>
          <w:tcPr>
            <w:tcW w:w="2146" w:type="dxa"/>
          </w:tcPr>
          <w:p w:rsidR="00BC3ECB" w:rsidRDefault="00BC3ECB" w:rsidP="00595AAA">
            <w:r>
              <w:rPr>
                <w:rFonts w:hint="eastAsia"/>
              </w:rPr>
              <w:t>班次</w:t>
            </w:r>
          </w:p>
        </w:tc>
        <w:tc>
          <w:tcPr>
            <w:tcW w:w="2084" w:type="dxa"/>
          </w:tcPr>
          <w:p w:rsidR="00BC3ECB" w:rsidRDefault="00BC3ECB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C3ECB" w:rsidRPr="000838EB" w:rsidRDefault="00BC3ECB" w:rsidP="00595AAA">
            <w:pPr>
              <w:rPr>
                <w:highlight w:val="yellow"/>
              </w:rPr>
            </w:pPr>
            <w:r w:rsidRPr="000838EB">
              <w:rPr>
                <w:rFonts w:hint="eastAsia"/>
                <w:highlight w:val="yellow"/>
              </w:rPr>
              <w:t>下拉框；</w:t>
            </w:r>
            <w:r>
              <w:rPr>
                <w:rFonts w:hint="eastAsia"/>
                <w:highlight w:val="yellow"/>
              </w:rPr>
              <w:t>只能单选</w:t>
            </w:r>
          </w:p>
        </w:tc>
        <w:tc>
          <w:tcPr>
            <w:tcW w:w="2146" w:type="dxa"/>
          </w:tcPr>
          <w:tbl>
            <w:tblPr>
              <w:tblW w:w="900" w:type="dxa"/>
              <w:tblLook w:val="04A0"/>
            </w:tblPr>
            <w:tblGrid>
              <w:gridCol w:w="900"/>
            </w:tblGrid>
            <w:tr w:rsidR="00BC3ECB" w:rsidRPr="00880D32" w:rsidTr="00595AAA">
              <w:trPr>
                <w:trHeight w:val="364"/>
              </w:trPr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C3ECB" w:rsidRPr="00880D32" w:rsidRDefault="00BC3ECB" w:rsidP="00595AAA">
                  <w:pPr>
                    <w:jc w:val="center"/>
                    <w:rPr>
                      <w:rFonts w:ascii="宋体" w:hAnsi="宋体" w:cs="宋体"/>
                      <w:color w:val="000000"/>
                    </w:rPr>
                  </w:pPr>
                  <w:r w:rsidRPr="00880D32">
                    <w:rPr>
                      <w:rFonts w:ascii="宋体" w:hAnsi="宋体" w:cs="宋体" w:hint="eastAsia"/>
                      <w:color w:val="000000"/>
                    </w:rPr>
                    <w:t>白</w:t>
                  </w:r>
                </w:p>
              </w:tc>
            </w:tr>
            <w:tr w:rsidR="00BC3ECB" w:rsidRPr="00880D32" w:rsidTr="00595AAA">
              <w:trPr>
                <w:trHeight w:val="364"/>
              </w:trPr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C3ECB" w:rsidRPr="00880D32" w:rsidRDefault="00BC3ECB" w:rsidP="00595AAA">
                  <w:pPr>
                    <w:jc w:val="center"/>
                    <w:rPr>
                      <w:rFonts w:ascii="宋体" w:hAnsi="宋体" w:cs="宋体"/>
                      <w:color w:val="000000"/>
                    </w:rPr>
                  </w:pPr>
                  <w:r w:rsidRPr="00880D32">
                    <w:rPr>
                      <w:rFonts w:ascii="宋体" w:hAnsi="宋体" w:cs="宋体" w:hint="eastAsia"/>
                      <w:color w:val="000000"/>
                    </w:rPr>
                    <w:t>中</w:t>
                  </w:r>
                </w:p>
              </w:tc>
            </w:tr>
            <w:tr w:rsidR="00BC3ECB" w:rsidRPr="00880D32" w:rsidTr="00595AAA">
              <w:trPr>
                <w:trHeight w:val="364"/>
              </w:trPr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C3ECB" w:rsidRPr="00880D32" w:rsidRDefault="00BC3ECB" w:rsidP="00595AAA">
                  <w:pPr>
                    <w:jc w:val="center"/>
                    <w:rPr>
                      <w:rFonts w:ascii="宋体" w:hAnsi="宋体" w:cs="宋体"/>
                      <w:color w:val="000000"/>
                    </w:rPr>
                  </w:pPr>
                  <w:r w:rsidRPr="00880D32">
                    <w:rPr>
                      <w:rFonts w:ascii="宋体" w:hAnsi="宋体" w:cs="宋体" w:hint="eastAsia"/>
                      <w:color w:val="000000"/>
                    </w:rPr>
                    <w:t>夜</w:t>
                  </w:r>
                </w:p>
              </w:tc>
            </w:tr>
            <w:tr w:rsidR="00BC3ECB" w:rsidRPr="00880D32" w:rsidTr="00595AAA">
              <w:trPr>
                <w:trHeight w:val="364"/>
              </w:trPr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C3ECB" w:rsidRPr="00880D32" w:rsidRDefault="00BC3ECB" w:rsidP="00595AAA">
                  <w:pPr>
                    <w:jc w:val="center"/>
                    <w:rPr>
                      <w:rFonts w:ascii="宋体" w:hAnsi="宋体" w:cs="宋体"/>
                      <w:color w:val="000000"/>
                    </w:rPr>
                  </w:pPr>
                  <w:r w:rsidRPr="00880D32">
                    <w:rPr>
                      <w:rFonts w:ascii="宋体" w:hAnsi="宋体" w:cs="宋体" w:hint="eastAsia"/>
                      <w:color w:val="000000"/>
                    </w:rPr>
                    <w:t>加班</w:t>
                  </w:r>
                </w:p>
              </w:tc>
            </w:tr>
            <w:tr w:rsidR="00BC3ECB" w:rsidRPr="00880D32" w:rsidTr="00595AAA">
              <w:trPr>
                <w:trHeight w:val="364"/>
              </w:trPr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C3ECB" w:rsidRPr="00880D32" w:rsidRDefault="00BC3ECB" w:rsidP="00595AAA">
                  <w:pPr>
                    <w:jc w:val="center"/>
                    <w:rPr>
                      <w:rFonts w:ascii="宋体" w:hAnsi="宋体" w:cs="宋体"/>
                      <w:color w:val="000000"/>
                    </w:rPr>
                  </w:pPr>
                  <w:r w:rsidRPr="00880D32">
                    <w:rPr>
                      <w:rFonts w:ascii="宋体" w:hAnsi="宋体" w:cs="宋体" w:hint="eastAsia"/>
                      <w:color w:val="000000"/>
                    </w:rPr>
                    <w:t>事假</w:t>
                  </w:r>
                </w:p>
              </w:tc>
            </w:tr>
            <w:tr w:rsidR="00BC3ECB" w:rsidRPr="00880D32" w:rsidTr="00595AAA">
              <w:trPr>
                <w:trHeight w:val="364"/>
              </w:trPr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C3ECB" w:rsidRPr="00880D32" w:rsidRDefault="00BC3ECB" w:rsidP="00595AAA">
                  <w:pPr>
                    <w:jc w:val="center"/>
                    <w:rPr>
                      <w:rFonts w:ascii="宋体" w:hAnsi="宋体" w:cs="宋体"/>
                      <w:color w:val="000000"/>
                    </w:rPr>
                  </w:pPr>
                  <w:r w:rsidRPr="00880D32">
                    <w:rPr>
                      <w:rFonts w:ascii="宋体" w:hAnsi="宋体" w:cs="宋体" w:hint="eastAsia"/>
                      <w:color w:val="000000"/>
                    </w:rPr>
                    <w:lastRenderedPageBreak/>
                    <w:t>病假</w:t>
                  </w:r>
                </w:p>
              </w:tc>
            </w:tr>
            <w:tr w:rsidR="00BC3ECB" w:rsidRPr="00880D32" w:rsidTr="00595AAA">
              <w:trPr>
                <w:trHeight w:val="364"/>
              </w:trPr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C3ECB" w:rsidRPr="00880D32" w:rsidRDefault="00BC3ECB" w:rsidP="00595AAA">
                  <w:pPr>
                    <w:jc w:val="center"/>
                    <w:rPr>
                      <w:rFonts w:ascii="宋体" w:hAnsi="宋体" w:cs="宋体"/>
                      <w:color w:val="000000"/>
                    </w:rPr>
                  </w:pPr>
                  <w:r w:rsidRPr="00880D32">
                    <w:rPr>
                      <w:rFonts w:ascii="宋体" w:hAnsi="宋体" w:cs="宋体" w:hint="eastAsia"/>
                      <w:color w:val="000000"/>
                    </w:rPr>
                    <w:t>休假</w:t>
                  </w:r>
                </w:p>
              </w:tc>
            </w:tr>
            <w:tr w:rsidR="00BC3ECB" w:rsidRPr="00880D32" w:rsidTr="00595AAA">
              <w:trPr>
                <w:trHeight w:val="364"/>
              </w:trPr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C3ECB" w:rsidRPr="00880D32" w:rsidRDefault="00BC3ECB" w:rsidP="00595AAA">
                  <w:pPr>
                    <w:jc w:val="center"/>
                    <w:rPr>
                      <w:rFonts w:ascii="宋体" w:hAnsi="宋体" w:cs="宋体"/>
                      <w:color w:val="000000"/>
                    </w:rPr>
                  </w:pPr>
                  <w:r w:rsidRPr="00880D32">
                    <w:rPr>
                      <w:rFonts w:ascii="宋体" w:hAnsi="宋体" w:cs="宋体" w:hint="eastAsia"/>
                      <w:color w:val="000000"/>
                    </w:rPr>
                    <w:t>旷工</w:t>
                  </w:r>
                </w:p>
              </w:tc>
            </w:tr>
            <w:tr w:rsidR="00BC3ECB" w:rsidRPr="00880D32" w:rsidTr="00595AAA">
              <w:trPr>
                <w:trHeight w:val="364"/>
              </w:trPr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C3ECB" w:rsidRPr="00880D32" w:rsidRDefault="00BC3ECB" w:rsidP="00595AAA">
                  <w:pPr>
                    <w:jc w:val="center"/>
                    <w:rPr>
                      <w:rFonts w:ascii="宋体" w:hAnsi="宋体" w:cs="宋体"/>
                      <w:color w:val="000000"/>
                    </w:rPr>
                  </w:pPr>
                  <w:r w:rsidRPr="00880D32">
                    <w:rPr>
                      <w:rFonts w:ascii="宋体" w:hAnsi="宋体" w:cs="宋体" w:hint="eastAsia"/>
                      <w:color w:val="000000"/>
                    </w:rPr>
                    <w:t>休息</w:t>
                  </w:r>
                </w:p>
              </w:tc>
            </w:tr>
          </w:tbl>
          <w:p w:rsidR="00BC3ECB" w:rsidRDefault="00BC3ECB" w:rsidP="00595AAA"/>
        </w:tc>
      </w:tr>
    </w:tbl>
    <w:p w:rsidR="00BC3ECB" w:rsidRDefault="00BC3ECB" w:rsidP="00BC3ECB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357378" w:rsidRDefault="00357378" w:rsidP="00357378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BC3ECB" w:rsidRPr="00357378" w:rsidRDefault="00BC3ECB" w:rsidP="00BC3ECB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 w:rsidRPr="00BC3ECB">
        <w:rPr>
          <w:rFonts w:ascii="宋体" w:hAnsi="宋体"/>
          <w:noProof/>
          <w:sz w:val="24"/>
        </w:rPr>
        <w:drawing>
          <wp:inline distT="0" distB="0" distL="0" distR="0">
            <wp:extent cx="5274310" cy="1695227"/>
            <wp:effectExtent l="0" t="0" r="254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55" w:rsidRDefault="00106F55" w:rsidP="003E2444">
      <w:pPr>
        <w:pStyle w:val="10"/>
        <w:numPr>
          <w:ilvl w:val="0"/>
          <w:numId w:val="34"/>
        </w:numPr>
      </w:pPr>
      <w:r>
        <w:rPr>
          <w:rFonts w:hint="eastAsia"/>
        </w:rPr>
        <w:t>流程说明：</w:t>
      </w:r>
    </w:p>
    <w:p w:rsidR="002E5F34" w:rsidRDefault="002E5F34" w:rsidP="000F42A4">
      <w:pPr>
        <w:pStyle w:val="10"/>
        <w:ind w:left="840" w:firstLine="0"/>
      </w:pPr>
    </w:p>
    <w:tbl>
      <w:tblPr>
        <w:tblW w:w="9214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9"/>
        <w:gridCol w:w="2691"/>
        <w:gridCol w:w="1134"/>
        <w:gridCol w:w="1970"/>
      </w:tblGrid>
      <w:tr w:rsidR="002E5F34" w:rsidTr="00595AAA">
        <w:trPr>
          <w:trHeight w:val="654"/>
          <w:jc w:val="center"/>
        </w:trPr>
        <w:tc>
          <w:tcPr>
            <w:tcW w:w="3419" w:type="dxa"/>
            <w:vAlign w:val="center"/>
          </w:tcPr>
          <w:p w:rsidR="002E5F34" w:rsidRDefault="002E5F34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691" w:type="dxa"/>
            <w:vAlign w:val="center"/>
          </w:tcPr>
          <w:p w:rsidR="002E5F34" w:rsidRDefault="002E5F34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134" w:type="dxa"/>
            <w:vAlign w:val="center"/>
          </w:tcPr>
          <w:p w:rsidR="002E5F34" w:rsidRDefault="002E5F34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970" w:type="dxa"/>
            <w:vAlign w:val="center"/>
          </w:tcPr>
          <w:p w:rsidR="002E5F34" w:rsidRDefault="002E5F34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2E5F34" w:rsidTr="00595AAA">
        <w:trPr>
          <w:trHeight w:val="1016"/>
          <w:jc w:val="center"/>
        </w:trPr>
        <w:tc>
          <w:tcPr>
            <w:tcW w:w="3419" w:type="dxa"/>
            <w:vMerge w:val="restart"/>
          </w:tcPr>
          <w:p w:rsidR="002E5F34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Text Box 49" o:spid="_x0000_s1044" type="#_x0000_t202" style="position:absolute;left:0;text-align:left;margin-left:18.75pt;margin-top:111.2pt;width:107.9pt;height:23.25pt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">
                  <v:textbox>
                    <w:txbxContent>
                      <w:p w:rsidR="00C44C62" w:rsidRDefault="00C44C62" w:rsidP="002E5F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47" o:spid="_x0000_s1147" style="position:absolute;left:0;text-align:left;flip:x;z-index:251710464;visibility:visible;mso-position-horizontal-relative:text;mso-position-vertical-relative:text" from="71.95pt,85.55pt" to="71.9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48" o:spid="_x0000_s1146" style="position:absolute;left:0;text-align:left;z-index:251711488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45" o:spid="_x0000_s1045" type="#_x0000_t202" style="position:absolute;left:0;text-align:left;margin-left:18.1pt;margin-top:15.5pt;width:107.9pt;height:23.25pt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">
                  <v:textbox>
                    <w:txbxContent>
                      <w:p w:rsidR="00C44C62" w:rsidRDefault="00C44C62" w:rsidP="002E5F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考勤管理员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46" o:spid="_x0000_s1046" type="#_x0000_t202" style="position:absolute;left:0;text-align:left;margin-left:18.1pt;margin-top:62.3pt;width:107.9pt;height:23.25pt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">
                  <v:textbox>
                    <w:txbxContent>
                      <w:p w:rsidR="00C44C62" w:rsidRDefault="00C44C62" w:rsidP="002E5F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1" w:type="dxa"/>
            <w:vAlign w:val="center"/>
          </w:tcPr>
          <w:p w:rsidR="002E5F34" w:rsidRDefault="00706755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考勤管理员</w:t>
            </w:r>
          </w:p>
        </w:tc>
        <w:tc>
          <w:tcPr>
            <w:tcW w:w="1134" w:type="dxa"/>
            <w:vAlign w:val="center"/>
          </w:tcPr>
          <w:p w:rsidR="002E5F34" w:rsidRDefault="002E5F34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970" w:type="dxa"/>
            <w:vAlign w:val="center"/>
          </w:tcPr>
          <w:p w:rsidR="002E5F34" w:rsidRDefault="00706755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考勤管理员月末汇总当月考勤提交至领导审批确认</w:t>
            </w:r>
          </w:p>
        </w:tc>
      </w:tr>
      <w:tr w:rsidR="002E5F34" w:rsidTr="00595AAA">
        <w:trPr>
          <w:trHeight w:val="1012"/>
          <w:jc w:val="center"/>
        </w:trPr>
        <w:tc>
          <w:tcPr>
            <w:tcW w:w="3419" w:type="dxa"/>
            <w:vMerge/>
          </w:tcPr>
          <w:p w:rsidR="002E5F34" w:rsidRDefault="002E5F34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2E5F34" w:rsidRDefault="002E5F34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部门负责人</w:t>
            </w:r>
          </w:p>
        </w:tc>
        <w:tc>
          <w:tcPr>
            <w:tcW w:w="1134" w:type="dxa"/>
            <w:vAlign w:val="center"/>
          </w:tcPr>
          <w:p w:rsidR="002E5F34" w:rsidRDefault="002E5F34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70" w:type="dxa"/>
            <w:vAlign w:val="center"/>
          </w:tcPr>
          <w:p w:rsidR="002E5F34" w:rsidRDefault="002E5F34" w:rsidP="00595AAA">
            <w:pPr>
              <w:rPr>
                <w:rFonts w:ascii="宋体" w:hAnsi="宋体"/>
              </w:rPr>
            </w:pPr>
          </w:p>
        </w:tc>
      </w:tr>
      <w:tr w:rsidR="002E5F34" w:rsidTr="00595AAA">
        <w:trPr>
          <w:trHeight w:val="1012"/>
          <w:jc w:val="center"/>
        </w:trPr>
        <w:tc>
          <w:tcPr>
            <w:tcW w:w="3419" w:type="dxa"/>
            <w:vMerge/>
          </w:tcPr>
          <w:p w:rsidR="002E5F34" w:rsidRDefault="002E5F34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2E5F34" w:rsidRDefault="002E5F34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E5F34" w:rsidRDefault="002E5F34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970" w:type="dxa"/>
            <w:vAlign w:val="center"/>
          </w:tcPr>
          <w:p w:rsidR="002E5F34" w:rsidRDefault="002E5F34" w:rsidP="00595AAA">
            <w:pPr>
              <w:rPr>
                <w:rFonts w:ascii="宋体" w:hAnsi="宋体"/>
              </w:rPr>
            </w:pPr>
          </w:p>
        </w:tc>
      </w:tr>
    </w:tbl>
    <w:p w:rsidR="000F42A4" w:rsidRDefault="000F42A4" w:rsidP="000F42A4">
      <w:pPr>
        <w:pStyle w:val="10"/>
        <w:ind w:left="840" w:firstLine="0"/>
      </w:pPr>
    </w:p>
    <w:p w:rsidR="00106F55" w:rsidRDefault="00106F55" w:rsidP="00106F55">
      <w:pPr>
        <w:pStyle w:val="10"/>
        <w:ind w:firstLine="0"/>
      </w:pPr>
    </w:p>
    <w:p w:rsidR="00106F55" w:rsidRDefault="00106F55" w:rsidP="003E2444">
      <w:pPr>
        <w:pStyle w:val="10"/>
        <w:numPr>
          <w:ilvl w:val="0"/>
          <w:numId w:val="34"/>
        </w:numPr>
      </w:pPr>
      <w:r>
        <w:rPr>
          <w:rFonts w:hint="eastAsia"/>
        </w:rPr>
        <w:t>报表样式：</w:t>
      </w:r>
    </w:p>
    <w:p w:rsidR="00BE2212" w:rsidRDefault="00BE2212" w:rsidP="00BE2212">
      <w:pPr>
        <w:pStyle w:val="10"/>
        <w:ind w:left="840" w:firstLine="0"/>
      </w:pPr>
      <w:r w:rsidRPr="00BE2212">
        <w:rPr>
          <w:noProof/>
        </w:rPr>
        <w:drawing>
          <wp:inline distT="0" distB="0" distL="0" distR="0">
            <wp:extent cx="5274310" cy="1695227"/>
            <wp:effectExtent l="0" t="0" r="254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B5" w:rsidRDefault="00387E81" w:rsidP="009F3123">
      <w:pPr>
        <w:pStyle w:val="4"/>
      </w:pPr>
      <w:bookmarkStart w:id="42" w:name="_Toc513186411"/>
      <w:r w:rsidRPr="00387E81">
        <w:rPr>
          <w:rFonts w:hint="eastAsia"/>
        </w:rPr>
        <w:lastRenderedPageBreak/>
        <w:t>考勤统计</w:t>
      </w:r>
      <w:bookmarkEnd w:id="42"/>
    </w:p>
    <w:p w:rsidR="009F3123" w:rsidRDefault="009F3123" w:rsidP="00862BB8">
      <w:pPr>
        <w:pStyle w:val="10"/>
        <w:numPr>
          <w:ilvl w:val="0"/>
          <w:numId w:val="6"/>
        </w:numPr>
      </w:pPr>
      <w:r>
        <w:rPr>
          <w:rFonts w:hint="eastAsia"/>
        </w:rPr>
        <w:t>功能说明：</w:t>
      </w:r>
    </w:p>
    <w:p w:rsidR="00B34E57" w:rsidRDefault="002D6E70" w:rsidP="002D6E70">
      <w:pPr>
        <w:pStyle w:val="10"/>
        <w:spacing w:line="360" w:lineRule="auto"/>
        <w:ind w:left="840" w:firstLine="0"/>
        <w:rPr>
          <w:sz w:val="24"/>
          <w:szCs w:val="24"/>
        </w:rPr>
      </w:pPr>
      <w:r>
        <w:rPr>
          <w:sz w:val="24"/>
          <w:szCs w:val="24"/>
        </w:rPr>
        <w:t>根据月份来统计职工的出勤情况。</w:t>
      </w:r>
      <w:r>
        <w:rPr>
          <w:rFonts w:hint="eastAsia"/>
          <w:sz w:val="24"/>
          <w:szCs w:val="24"/>
        </w:rPr>
        <w:t>默认为待确认状态</w:t>
      </w:r>
      <w:r w:rsidR="0013035E">
        <w:rPr>
          <w:rFonts w:hint="eastAsia"/>
          <w:sz w:val="24"/>
          <w:szCs w:val="24"/>
        </w:rPr>
        <w:t>，</w:t>
      </w:r>
    </w:p>
    <w:p w:rsidR="00F57308" w:rsidRPr="00B34E57" w:rsidRDefault="00B34E57" w:rsidP="002D6E70">
      <w:pPr>
        <w:pStyle w:val="10"/>
        <w:spacing w:line="360" w:lineRule="auto"/>
        <w:ind w:left="840" w:firstLine="0"/>
        <w:rPr>
          <w:color w:val="FF0000"/>
          <w:sz w:val="24"/>
          <w:szCs w:val="24"/>
        </w:rPr>
      </w:pPr>
      <w:r w:rsidRPr="00B34E57">
        <w:rPr>
          <w:rFonts w:hint="eastAsia"/>
          <w:color w:val="FF0000"/>
          <w:sz w:val="24"/>
          <w:szCs w:val="24"/>
        </w:rPr>
        <w:t>部门考勤员月末汇总</w:t>
      </w:r>
    </w:p>
    <w:p w:rsidR="009F3123" w:rsidRDefault="00F57308" w:rsidP="002D6E70">
      <w:pPr>
        <w:pStyle w:val="10"/>
        <w:spacing w:line="360" w:lineRule="auto"/>
        <w:ind w:left="840" w:firstLine="0"/>
        <w:rPr>
          <w:color w:val="FF0000"/>
          <w:sz w:val="24"/>
          <w:szCs w:val="24"/>
        </w:rPr>
      </w:pPr>
      <w:r w:rsidRPr="00B34E57">
        <w:rPr>
          <w:rFonts w:hint="eastAsia"/>
          <w:color w:val="FF0000"/>
          <w:sz w:val="24"/>
          <w:szCs w:val="24"/>
        </w:rPr>
        <w:t>部门考勤员</w:t>
      </w:r>
      <w:r w:rsidRPr="00B34E57">
        <w:rPr>
          <w:rFonts w:hint="eastAsia"/>
          <w:color w:val="FF0000"/>
          <w:sz w:val="24"/>
          <w:szCs w:val="24"/>
        </w:rPr>
        <w:t>--</w:t>
      </w:r>
      <w:r w:rsidRPr="00B34E57">
        <w:rPr>
          <w:rFonts w:hint="eastAsia"/>
          <w:color w:val="FF0000"/>
          <w:sz w:val="24"/>
          <w:szCs w:val="24"/>
        </w:rPr>
        <w:t>部门负责人</w:t>
      </w:r>
      <w:r w:rsidRPr="00B34E57">
        <w:rPr>
          <w:rFonts w:hint="eastAsia"/>
          <w:color w:val="FF0000"/>
          <w:sz w:val="24"/>
          <w:szCs w:val="24"/>
        </w:rPr>
        <w:t xml:space="preserve"> --</w:t>
      </w:r>
      <w:r w:rsidRPr="00B34E57">
        <w:rPr>
          <w:rFonts w:hint="eastAsia"/>
          <w:color w:val="FF0000"/>
          <w:sz w:val="24"/>
          <w:szCs w:val="24"/>
        </w:rPr>
        <w:t>分管领导</w:t>
      </w:r>
      <w:r w:rsidRPr="00B34E57">
        <w:rPr>
          <w:rFonts w:hint="eastAsia"/>
          <w:color w:val="FF0000"/>
          <w:sz w:val="24"/>
          <w:szCs w:val="24"/>
        </w:rPr>
        <w:t>--</w:t>
      </w:r>
      <w:r w:rsidRPr="00B34E57">
        <w:rPr>
          <w:rFonts w:hint="eastAsia"/>
          <w:color w:val="FF0000"/>
          <w:sz w:val="24"/>
          <w:szCs w:val="24"/>
        </w:rPr>
        <w:t>综合部（</w:t>
      </w:r>
      <w:r w:rsidR="00B90EB3" w:rsidRPr="00B34E57">
        <w:rPr>
          <w:rFonts w:hint="eastAsia"/>
          <w:color w:val="FF0000"/>
          <w:sz w:val="24"/>
          <w:szCs w:val="24"/>
        </w:rPr>
        <w:t>审核</w:t>
      </w:r>
      <w:r w:rsidRPr="00B34E57">
        <w:rPr>
          <w:rFonts w:hint="eastAsia"/>
          <w:color w:val="FF0000"/>
          <w:sz w:val="24"/>
          <w:szCs w:val="24"/>
        </w:rPr>
        <w:t>）</w:t>
      </w:r>
      <w:r w:rsidRPr="00B34E57">
        <w:rPr>
          <w:color w:val="FF0000"/>
          <w:sz w:val="24"/>
          <w:szCs w:val="24"/>
        </w:rPr>
        <w:t xml:space="preserve"> </w:t>
      </w:r>
    </w:p>
    <w:p w:rsidR="009A0DD1" w:rsidRPr="00B34E57" w:rsidRDefault="009A0DD1" w:rsidP="002D6E70">
      <w:pPr>
        <w:pStyle w:val="10"/>
        <w:spacing w:line="360" w:lineRule="auto"/>
        <w:ind w:left="84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（工资核算人员查看</w:t>
      </w:r>
      <w:r w:rsidR="001A5A8C">
        <w:rPr>
          <w:rFonts w:hint="eastAsia"/>
          <w:color w:val="FF0000"/>
          <w:sz w:val="24"/>
          <w:szCs w:val="24"/>
        </w:rPr>
        <w:t>权限</w:t>
      </w:r>
      <w:r>
        <w:rPr>
          <w:rFonts w:hint="eastAsia"/>
          <w:color w:val="FF0000"/>
          <w:sz w:val="24"/>
          <w:szCs w:val="24"/>
        </w:rPr>
        <w:t>）</w:t>
      </w:r>
    </w:p>
    <w:p w:rsidR="00B040BA" w:rsidRPr="002D6E70" w:rsidRDefault="00B040BA" w:rsidP="002D6E70">
      <w:pPr>
        <w:pStyle w:val="10"/>
        <w:spacing w:line="360" w:lineRule="auto"/>
        <w:ind w:left="840" w:firstLine="0"/>
        <w:rPr>
          <w:sz w:val="24"/>
          <w:szCs w:val="24"/>
        </w:rPr>
      </w:pPr>
      <w:r w:rsidRPr="00B040BA">
        <w:rPr>
          <w:noProof/>
          <w:sz w:val="24"/>
          <w:szCs w:val="24"/>
        </w:rPr>
        <w:drawing>
          <wp:inline distT="0" distB="0" distL="0" distR="0">
            <wp:extent cx="5274310" cy="1695227"/>
            <wp:effectExtent l="0" t="0" r="2540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23" w:rsidRDefault="009F3123" w:rsidP="00862BB8">
      <w:pPr>
        <w:pStyle w:val="10"/>
        <w:numPr>
          <w:ilvl w:val="0"/>
          <w:numId w:val="6"/>
        </w:numPr>
      </w:pPr>
      <w:r>
        <w:rPr>
          <w:rFonts w:hint="eastAsia"/>
        </w:rPr>
        <w:t>流程说明：</w:t>
      </w:r>
    </w:p>
    <w:p w:rsidR="009F3123" w:rsidRDefault="009F3123" w:rsidP="009F3123">
      <w:pPr>
        <w:pStyle w:val="10"/>
        <w:ind w:firstLine="0"/>
      </w:pPr>
    </w:p>
    <w:p w:rsidR="009F3123" w:rsidRDefault="009F3123" w:rsidP="00862BB8">
      <w:pPr>
        <w:pStyle w:val="10"/>
        <w:numPr>
          <w:ilvl w:val="0"/>
          <w:numId w:val="6"/>
        </w:numPr>
      </w:pPr>
      <w:r>
        <w:rPr>
          <w:rFonts w:hint="eastAsia"/>
        </w:rPr>
        <w:t>报表样式：</w:t>
      </w:r>
    </w:p>
    <w:p w:rsidR="009F3123" w:rsidRPr="009F3123" w:rsidRDefault="009F3123" w:rsidP="009F3123">
      <w:pPr>
        <w:pStyle w:val="10"/>
      </w:pPr>
    </w:p>
    <w:p w:rsidR="007A72CA" w:rsidRPr="007A72CA" w:rsidRDefault="007A72CA" w:rsidP="007A72CA">
      <w:pPr>
        <w:pStyle w:val="10"/>
      </w:pPr>
    </w:p>
    <w:p w:rsidR="00DC5072" w:rsidRDefault="000501C4" w:rsidP="000501C4">
      <w:pPr>
        <w:pStyle w:val="3"/>
      </w:pPr>
      <w:bookmarkStart w:id="43" w:name="_Toc513186412"/>
      <w:r w:rsidRPr="000501C4">
        <w:rPr>
          <w:rFonts w:hint="eastAsia"/>
        </w:rPr>
        <w:t>人事管理</w:t>
      </w:r>
      <w:bookmarkEnd w:id="43"/>
    </w:p>
    <w:p w:rsidR="000501C4" w:rsidRDefault="000501C4" w:rsidP="000501C4">
      <w:pPr>
        <w:pStyle w:val="4"/>
      </w:pPr>
      <w:bookmarkStart w:id="44" w:name="_Toc513186413"/>
      <w:r w:rsidRPr="000501C4">
        <w:rPr>
          <w:rFonts w:hint="eastAsia"/>
        </w:rPr>
        <w:t>招聘管理</w:t>
      </w:r>
      <w:bookmarkEnd w:id="44"/>
    </w:p>
    <w:p w:rsidR="00822AAD" w:rsidRDefault="00822AAD" w:rsidP="00822AAD">
      <w:pPr>
        <w:pStyle w:val="5"/>
      </w:pPr>
      <w:r w:rsidRPr="006A425F">
        <w:rPr>
          <w:rFonts w:hint="eastAsia"/>
        </w:rPr>
        <w:t>招聘计划</w:t>
      </w:r>
    </w:p>
    <w:p w:rsidR="0008201D" w:rsidRDefault="0008201D" w:rsidP="00862BB8">
      <w:pPr>
        <w:pStyle w:val="10"/>
        <w:numPr>
          <w:ilvl w:val="0"/>
          <w:numId w:val="11"/>
        </w:numPr>
      </w:pPr>
      <w:r>
        <w:rPr>
          <w:rFonts w:hint="eastAsia"/>
        </w:rPr>
        <w:t>功能说明：</w:t>
      </w:r>
    </w:p>
    <w:p w:rsidR="00E47D17" w:rsidRDefault="00333AB0" w:rsidP="00E47D17">
      <w:pPr>
        <w:pStyle w:val="10"/>
        <w:ind w:left="840" w:firstLine="0"/>
      </w:pPr>
      <w:r>
        <w:rPr>
          <w:rFonts w:hint="eastAsia"/>
        </w:rPr>
        <w:t>根据</w:t>
      </w:r>
      <w:r w:rsidR="00E47D17">
        <w:rPr>
          <w:rFonts w:hint="eastAsia"/>
        </w:rPr>
        <w:t>职能部门人员需求，</w:t>
      </w:r>
      <w:r>
        <w:rPr>
          <w:rFonts w:hint="eastAsia"/>
        </w:rPr>
        <w:t>制定</w:t>
      </w:r>
      <w:r w:rsidR="00E47D17">
        <w:rPr>
          <w:rFonts w:hint="eastAsia"/>
        </w:rPr>
        <w:t>对应的招聘计划进行人员招聘。</w:t>
      </w:r>
      <w:r w:rsidR="003704DC">
        <w:rPr>
          <w:rFonts w:hint="eastAsia"/>
        </w:rPr>
        <w:t>此业务需登记招聘计划的基本信息，将招聘计划文件以附件形式上传并发起招聘计划报审流程，审批通过后生效执行。</w:t>
      </w:r>
    </w:p>
    <w:p w:rsidR="00AE4A5E" w:rsidRPr="00AE4A5E" w:rsidRDefault="00AE4A5E" w:rsidP="00AE4A5E">
      <w:pPr>
        <w:ind w:leftChars="400" w:left="840"/>
        <w:rPr>
          <w:color w:val="FF0000"/>
        </w:rPr>
      </w:pPr>
      <w:r w:rsidRPr="00AE4A5E">
        <w:rPr>
          <w:rFonts w:hint="eastAsia"/>
          <w:color w:val="FF0000"/>
        </w:rPr>
        <w:t>注意栏目关系：</w:t>
      </w:r>
      <w:r w:rsidRPr="00AE4A5E">
        <w:rPr>
          <w:rFonts w:hint="eastAsia"/>
          <w:color w:val="FF0000"/>
        </w:rPr>
        <w:t>A</w:t>
      </w:r>
      <w:r w:rsidRPr="00AE4A5E">
        <w:rPr>
          <w:rFonts w:hint="eastAsia"/>
          <w:color w:val="FF0000"/>
        </w:rPr>
        <w:t>≥</w:t>
      </w:r>
      <w:r w:rsidRPr="00AE4A5E">
        <w:rPr>
          <w:rFonts w:hint="eastAsia"/>
          <w:color w:val="FF0000"/>
        </w:rPr>
        <w:t>B+C</w:t>
      </w:r>
      <w:r w:rsidRPr="00AE4A5E">
        <w:rPr>
          <w:rFonts w:hint="eastAsia"/>
          <w:color w:val="FF0000"/>
        </w:rPr>
        <w:t>；</w:t>
      </w:r>
      <w:r w:rsidRPr="00AE4A5E">
        <w:rPr>
          <w:rFonts w:hint="eastAsia"/>
          <w:color w:val="FF0000"/>
        </w:rPr>
        <w:t>C</w:t>
      </w:r>
      <w:r w:rsidRPr="00AE4A5E">
        <w:rPr>
          <w:rFonts w:hint="eastAsia"/>
          <w:color w:val="FF0000"/>
        </w:rPr>
        <w:t>≥</w:t>
      </w:r>
      <w:r w:rsidRPr="00AE4A5E">
        <w:rPr>
          <w:rFonts w:hint="eastAsia"/>
          <w:color w:val="FF0000"/>
        </w:rPr>
        <w:t>D+E</w:t>
      </w:r>
      <w:r w:rsidRPr="00AE4A5E">
        <w:rPr>
          <w:rFonts w:hint="eastAsia"/>
          <w:color w:val="FF0000"/>
        </w:rPr>
        <w:t>；如需招聘应届毕业生，“工作经验栏”应无工作年限要求；</w:t>
      </w:r>
    </w:p>
    <w:p w:rsidR="00AE4A5E" w:rsidRPr="00AE4A5E" w:rsidRDefault="00AE4A5E" w:rsidP="00E47D17">
      <w:pPr>
        <w:pStyle w:val="10"/>
        <w:ind w:left="840" w:firstLine="0"/>
      </w:pPr>
    </w:p>
    <w:p w:rsidR="00574DA2" w:rsidRDefault="00574DA2" w:rsidP="00574DA2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98"/>
        <w:gridCol w:w="1812"/>
        <w:gridCol w:w="1864"/>
        <w:gridCol w:w="1898"/>
      </w:tblGrid>
      <w:tr w:rsidR="00502FC1" w:rsidTr="006A330D">
        <w:tc>
          <w:tcPr>
            <w:tcW w:w="2146" w:type="dxa"/>
            <w:shd w:val="clear" w:color="auto" w:fill="548DD4" w:themeFill="text2" w:themeFillTint="99"/>
          </w:tcPr>
          <w:p w:rsidR="00502FC1" w:rsidRDefault="00502FC1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502FC1" w:rsidRDefault="00502FC1" w:rsidP="00595AAA"/>
        </w:tc>
        <w:tc>
          <w:tcPr>
            <w:tcW w:w="2146" w:type="dxa"/>
            <w:shd w:val="clear" w:color="auto" w:fill="548DD4" w:themeFill="text2" w:themeFillTint="99"/>
          </w:tcPr>
          <w:p w:rsidR="00502FC1" w:rsidRDefault="00502FC1" w:rsidP="00595AAA"/>
        </w:tc>
        <w:tc>
          <w:tcPr>
            <w:tcW w:w="2146" w:type="dxa"/>
            <w:shd w:val="clear" w:color="auto" w:fill="548DD4" w:themeFill="text2" w:themeFillTint="99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提供编码规则</w:t>
            </w:r>
          </w:p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根据审批情况</w:t>
            </w:r>
          </w:p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lastRenderedPageBreak/>
              <w:t>标题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提供规则</w:t>
            </w:r>
          </w:p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申请部门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申请岗位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浮点型保留两位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岗位性质（在册或劳务）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下拉选择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在册、劳务</w:t>
            </w:r>
          </w:p>
        </w:tc>
      </w:tr>
      <w:tr w:rsidR="00502FC1" w:rsidTr="006A330D">
        <w:tc>
          <w:tcPr>
            <w:tcW w:w="2146" w:type="dxa"/>
          </w:tcPr>
          <w:p w:rsidR="00502FC1" w:rsidRPr="00C5537C" w:rsidRDefault="00502FC1" w:rsidP="00595AAA">
            <w:pPr>
              <w:rPr>
                <w:highlight w:val="yellow"/>
              </w:rPr>
            </w:pPr>
            <w:r w:rsidRPr="008C543E">
              <w:rPr>
                <w:rFonts w:hint="eastAsia"/>
              </w:rPr>
              <w:t>岗位定员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整型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A</w:t>
            </w:r>
          </w:p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岗位现有人数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整型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B</w:t>
            </w:r>
          </w:p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申请招聘总人数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整型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C</w:t>
            </w:r>
          </w:p>
        </w:tc>
      </w:tr>
      <w:tr w:rsidR="00502FC1" w:rsidTr="006A330D">
        <w:tc>
          <w:tcPr>
            <w:tcW w:w="2146" w:type="dxa"/>
          </w:tcPr>
          <w:p w:rsidR="00502FC1" w:rsidRDefault="007A2D56" w:rsidP="00595AAA">
            <w:r>
              <w:rPr>
                <w:rFonts w:hint="eastAsia"/>
              </w:rPr>
              <w:t>申请招聘</w:t>
            </w:r>
            <w:r w:rsidR="00502FC1">
              <w:rPr>
                <w:rFonts w:hint="eastAsia"/>
              </w:rPr>
              <w:t>成熟人才人数</w:t>
            </w:r>
          </w:p>
        </w:tc>
        <w:tc>
          <w:tcPr>
            <w:tcW w:w="2084" w:type="dxa"/>
          </w:tcPr>
          <w:p w:rsidR="00502FC1" w:rsidRPr="00BA5E0D" w:rsidRDefault="00502FC1" w:rsidP="00595AAA">
            <w:pPr>
              <w:rPr>
                <w:b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D</w:t>
            </w:r>
          </w:p>
        </w:tc>
      </w:tr>
      <w:tr w:rsidR="00502FC1" w:rsidTr="006A330D">
        <w:tc>
          <w:tcPr>
            <w:tcW w:w="2146" w:type="dxa"/>
          </w:tcPr>
          <w:p w:rsidR="00502FC1" w:rsidRDefault="007A2D56" w:rsidP="00595AAA">
            <w:r>
              <w:rPr>
                <w:rFonts w:hint="eastAsia"/>
              </w:rPr>
              <w:t>申请招聘</w:t>
            </w:r>
            <w:r w:rsidR="00502FC1">
              <w:rPr>
                <w:rFonts w:hint="eastAsia"/>
              </w:rPr>
              <w:t>应届毕业生人数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整型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E</w:t>
            </w:r>
          </w:p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申请原因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02FC1" w:rsidRDefault="00502FC1" w:rsidP="00595AAA"/>
        </w:tc>
      </w:tr>
      <w:tr w:rsidR="00502FC1" w:rsidTr="006A330D">
        <w:tc>
          <w:tcPr>
            <w:tcW w:w="2146" w:type="dxa"/>
            <w:shd w:val="clear" w:color="auto" w:fill="548DD4" w:themeFill="text2" w:themeFillTint="99"/>
          </w:tcPr>
          <w:p w:rsidR="00502FC1" w:rsidRDefault="00502FC1" w:rsidP="00595AAA">
            <w:r>
              <w:rPr>
                <w:rFonts w:hint="eastAsia"/>
              </w:rPr>
              <w:t>招聘要求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502FC1" w:rsidRDefault="00502FC1" w:rsidP="00595AAA"/>
        </w:tc>
        <w:tc>
          <w:tcPr>
            <w:tcW w:w="2146" w:type="dxa"/>
            <w:shd w:val="clear" w:color="auto" w:fill="548DD4" w:themeFill="text2" w:themeFillTint="99"/>
          </w:tcPr>
          <w:p w:rsidR="00502FC1" w:rsidRDefault="00502FC1" w:rsidP="00595AAA"/>
        </w:tc>
        <w:tc>
          <w:tcPr>
            <w:tcW w:w="2146" w:type="dxa"/>
            <w:shd w:val="clear" w:color="auto" w:fill="548DD4" w:themeFill="text2" w:themeFillTint="99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学历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专业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年龄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资质证书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工作经验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预计到岗时间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时间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岗位主要职责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任职要求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备注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502FC1" w:rsidRDefault="00502FC1" w:rsidP="00595AAA"/>
        </w:tc>
      </w:tr>
      <w:tr w:rsidR="00502FC1" w:rsidTr="006A330D"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502FC1" w:rsidRDefault="00502FC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02FC1" w:rsidRDefault="00502FC1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502FC1" w:rsidRDefault="00502FC1" w:rsidP="00595AAA"/>
        </w:tc>
      </w:tr>
    </w:tbl>
    <w:p w:rsidR="00502FC1" w:rsidRDefault="00502FC1" w:rsidP="00502FC1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574DA2" w:rsidRDefault="00574DA2" w:rsidP="00574DA2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B73187" w:rsidRDefault="00B73187" w:rsidP="00B7318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 w:rsidRPr="00B73187">
        <w:rPr>
          <w:rFonts w:ascii="宋体" w:hAnsi="宋体"/>
          <w:noProof/>
          <w:sz w:val="24"/>
        </w:rPr>
        <w:drawing>
          <wp:inline distT="0" distB="0" distL="0" distR="0">
            <wp:extent cx="5274310" cy="1744063"/>
            <wp:effectExtent l="0" t="0" r="2540" b="889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D" w:rsidRDefault="0008201D" w:rsidP="0008201D">
      <w:pPr>
        <w:pStyle w:val="10"/>
        <w:ind w:left="840" w:firstLine="0"/>
      </w:pPr>
    </w:p>
    <w:p w:rsidR="00A604FE" w:rsidRDefault="00A604FE" w:rsidP="0008201D">
      <w:pPr>
        <w:pStyle w:val="10"/>
        <w:ind w:left="840" w:firstLine="0"/>
      </w:pPr>
    </w:p>
    <w:p w:rsidR="00A604FE" w:rsidRDefault="00A604FE" w:rsidP="0008201D">
      <w:pPr>
        <w:pStyle w:val="10"/>
        <w:ind w:left="840" w:firstLine="0"/>
      </w:pPr>
    </w:p>
    <w:p w:rsidR="00A604FE" w:rsidRDefault="00A604FE" w:rsidP="0008201D">
      <w:pPr>
        <w:pStyle w:val="10"/>
        <w:ind w:left="840" w:firstLine="0"/>
      </w:pPr>
    </w:p>
    <w:p w:rsidR="00A604FE" w:rsidRDefault="00A604FE" w:rsidP="0008201D">
      <w:pPr>
        <w:pStyle w:val="10"/>
        <w:ind w:left="840" w:firstLine="0"/>
      </w:pPr>
    </w:p>
    <w:p w:rsidR="00A604FE" w:rsidRDefault="00A604FE" w:rsidP="0008201D">
      <w:pPr>
        <w:pStyle w:val="10"/>
        <w:ind w:left="840" w:firstLine="0"/>
      </w:pPr>
    </w:p>
    <w:p w:rsidR="00A604FE" w:rsidRDefault="00A604FE" w:rsidP="0008201D">
      <w:pPr>
        <w:pStyle w:val="10"/>
        <w:ind w:left="840" w:firstLine="0"/>
      </w:pPr>
    </w:p>
    <w:p w:rsidR="00A604FE" w:rsidRDefault="00A604FE" w:rsidP="0008201D">
      <w:pPr>
        <w:pStyle w:val="10"/>
        <w:ind w:left="840" w:firstLine="0"/>
      </w:pPr>
    </w:p>
    <w:p w:rsidR="00A604FE" w:rsidRDefault="00A604FE" w:rsidP="0008201D">
      <w:pPr>
        <w:pStyle w:val="10"/>
        <w:ind w:left="840" w:firstLine="0"/>
      </w:pPr>
    </w:p>
    <w:p w:rsidR="00A604FE" w:rsidRDefault="00A604FE" w:rsidP="0008201D">
      <w:pPr>
        <w:pStyle w:val="10"/>
        <w:ind w:left="840" w:firstLine="0"/>
      </w:pPr>
    </w:p>
    <w:p w:rsidR="00A604FE" w:rsidRDefault="00A604FE" w:rsidP="0008201D">
      <w:pPr>
        <w:pStyle w:val="10"/>
        <w:ind w:left="840" w:firstLine="0"/>
      </w:pPr>
    </w:p>
    <w:p w:rsidR="00A604FE" w:rsidRDefault="00A604FE" w:rsidP="0008201D">
      <w:pPr>
        <w:pStyle w:val="10"/>
        <w:ind w:left="840" w:firstLine="0"/>
      </w:pPr>
    </w:p>
    <w:p w:rsidR="00A604FE" w:rsidRDefault="00A604FE" w:rsidP="0008201D">
      <w:pPr>
        <w:pStyle w:val="10"/>
        <w:ind w:left="840" w:firstLine="0"/>
      </w:pPr>
    </w:p>
    <w:p w:rsidR="0008201D" w:rsidRDefault="0008201D" w:rsidP="00862BB8">
      <w:pPr>
        <w:pStyle w:val="10"/>
        <w:numPr>
          <w:ilvl w:val="0"/>
          <w:numId w:val="11"/>
        </w:numPr>
      </w:pPr>
      <w:r>
        <w:rPr>
          <w:rFonts w:hint="eastAsia"/>
        </w:rPr>
        <w:t>流程说明：</w:t>
      </w:r>
    </w:p>
    <w:p w:rsidR="00B40112" w:rsidRDefault="00B40112" w:rsidP="00B40112">
      <w:pPr>
        <w:pStyle w:val="10"/>
        <w:ind w:left="840" w:firstLine="0"/>
      </w:pPr>
    </w:p>
    <w:tbl>
      <w:tblPr>
        <w:tblW w:w="8550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73"/>
        <w:gridCol w:w="2497"/>
        <w:gridCol w:w="1052"/>
        <w:gridCol w:w="1828"/>
      </w:tblGrid>
      <w:tr w:rsidR="00B40112" w:rsidTr="00B65C35">
        <w:trPr>
          <w:trHeight w:val="637"/>
          <w:jc w:val="center"/>
        </w:trPr>
        <w:tc>
          <w:tcPr>
            <w:tcW w:w="3173" w:type="dxa"/>
            <w:vAlign w:val="center"/>
          </w:tcPr>
          <w:p w:rsidR="00B40112" w:rsidRDefault="00B40112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97" w:type="dxa"/>
            <w:vAlign w:val="center"/>
          </w:tcPr>
          <w:p w:rsidR="00B40112" w:rsidRDefault="00B40112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52" w:type="dxa"/>
            <w:vAlign w:val="center"/>
          </w:tcPr>
          <w:p w:rsidR="00B40112" w:rsidRDefault="00B40112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28" w:type="dxa"/>
            <w:vAlign w:val="center"/>
          </w:tcPr>
          <w:p w:rsidR="00B40112" w:rsidRDefault="00B40112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B40112" w:rsidTr="00B65C35">
        <w:trPr>
          <w:trHeight w:val="990"/>
          <w:jc w:val="center"/>
        </w:trPr>
        <w:tc>
          <w:tcPr>
            <w:tcW w:w="3173" w:type="dxa"/>
            <w:vMerge w:val="restart"/>
          </w:tcPr>
          <w:p w:rsidR="00B40112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Text Box 61" o:spid="_x0000_s1047" type="#_x0000_t202" style="position:absolute;left:0;text-align:left;margin-left:18.1pt;margin-top:255.3pt;width:107.9pt;height:23.25pt;z-index:251721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">
                  <v:textbox>
                    <w:txbxContent>
                      <w:p w:rsidR="00C44C62" w:rsidRDefault="00C44C62" w:rsidP="00B65C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64" o:spid="_x0000_s1145" style="position:absolute;left:0;text-align:left;z-index:251724800;visibility:visible;mso-position-horizontal-relative:text;mso-position-vertical-relative:text" from="72.05pt,231.9pt" to="72.1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63" o:spid="_x0000_s1144" style="position:absolute;left:0;text-align:left;z-index:251723776;visibility:visible;mso-position-horizontal-relative:text;mso-position-vertical-relative:text" from="71.85pt,186.2pt" to="71.9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62" o:spid="_x0000_s1143" style="position:absolute;left:0;text-align:left;z-index:251722752;visibility:visible;mso-position-horizontal-relative:text;mso-position-vertical-relative:text" from="71.9pt,134.45pt" to="71.9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60" o:spid="_x0000_s1048" type="#_x0000_t202" style="position:absolute;left:0;text-align:left;margin-left:18.75pt;margin-top:208.65pt;width:107.9pt;height:23.25pt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">
                  <v:textbox>
                    <w:txbxContent>
                      <w:p w:rsidR="00C44C62" w:rsidRDefault="00C44C62" w:rsidP="00B65C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综合部汇总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59" o:spid="_x0000_s1049" type="#_x0000_t202" style="position:absolute;left:0;text-align:left;margin-left:18.1pt;margin-top:162.95pt;width:107.9pt;height:23.25pt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">
                  <v:textbox>
                    <w:txbxContent>
                      <w:p w:rsidR="00C44C62" w:rsidRDefault="00C44C62" w:rsidP="00B65C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总经理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58" o:spid="_x0000_s1050" type="#_x0000_t202" style="position:absolute;left:0;text-align:left;margin-left:18.75pt;margin-top:111.2pt;width:107.9pt;height:23.25pt;z-index:251718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">
                  <v:textbox>
                    <w:txbxContent>
                      <w:p w:rsidR="00C44C62" w:rsidRDefault="00C44C62" w:rsidP="00B401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分管负责人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56" o:spid="_x0000_s1142" style="position:absolute;left:0;text-align:left;flip:x;z-index:251716608;visibility:visible;mso-position-horizontal-relative:text;mso-position-vertical-relative:text" from="71.95pt,85.55pt" to="71.9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57" o:spid="_x0000_s1141" style="position:absolute;left:0;text-align:left;z-index:251717632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54" o:spid="_x0000_s1051" type="#_x0000_t202" style="position:absolute;left:0;text-align:left;margin-left:18.1pt;margin-top:15.5pt;width:107.9pt;height:23.25pt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">
                  <v:textbox>
                    <w:txbxContent>
                      <w:p w:rsidR="00C44C62" w:rsidRDefault="00C44C62" w:rsidP="00B401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填报人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55" o:spid="_x0000_s1052" type="#_x0000_t202" style="position:absolute;left:0;text-align:left;margin-left:18.1pt;margin-top:62.3pt;width:107.9pt;height:23.25pt;z-index:2517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">
                  <v:textbox>
                    <w:txbxContent>
                      <w:p w:rsidR="00C44C62" w:rsidRDefault="00C44C62" w:rsidP="00B401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97" w:type="dxa"/>
            <w:vAlign w:val="center"/>
          </w:tcPr>
          <w:p w:rsidR="00B40112" w:rsidRDefault="00882D9D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计划人</w:t>
            </w:r>
          </w:p>
        </w:tc>
        <w:tc>
          <w:tcPr>
            <w:tcW w:w="1052" w:type="dxa"/>
            <w:vAlign w:val="center"/>
          </w:tcPr>
          <w:p w:rsidR="00B40112" w:rsidRDefault="00B40112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28" w:type="dxa"/>
            <w:vAlign w:val="center"/>
          </w:tcPr>
          <w:p w:rsidR="00B40112" w:rsidRDefault="00B40112" w:rsidP="00595AA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40112" w:rsidTr="00B65C35">
        <w:trPr>
          <w:trHeight w:val="986"/>
          <w:jc w:val="center"/>
        </w:trPr>
        <w:tc>
          <w:tcPr>
            <w:tcW w:w="3173" w:type="dxa"/>
            <w:vMerge/>
          </w:tcPr>
          <w:p w:rsidR="00B40112" w:rsidRDefault="00B40112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B40112" w:rsidRDefault="00B40112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部门负责人</w:t>
            </w:r>
          </w:p>
        </w:tc>
        <w:tc>
          <w:tcPr>
            <w:tcW w:w="1052" w:type="dxa"/>
            <w:vAlign w:val="center"/>
          </w:tcPr>
          <w:p w:rsidR="00B40112" w:rsidRDefault="00B40112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B40112" w:rsidRDefault="00B40112" w:rsidP="00595AAA">
            <w:pPr>
              <w:rPr>
                <w:rFonts w:ascii="宋体" w:hAnsi="宋体"/>
              </w:rPr>
            </w:pPr>
          </w:p>
        </w:tc>
      </w:tr>
      <w:tr w:rsidR="00B65C35" w:rsidTr="00B65C35">
        <w:trPr>
          <w:trHeight w:val="986"/>
          <w:jc w:val="center"/>
        </w:trPr>
        <w:tc>
          <w:tcPr>
            <w:tcW w:w="3173" w:type="dxa"/>
            <w:vMerge/>
          </w:tcPr>
          <w:p w:rsidR="00B65C35" w:rsidRDefault="00B65C35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B65C35" w:rsidRDefault="00B65C35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分管负责人</w:t>
            </w:r>
          </w:p>
        </w:tc>
        <w:tc>
          <w:tcPr>
            <w:tcW w:w="1052" w:type="dxa"/>
            <w:vAlign w:val="center"/>
          </w:tcPr>
          <w:p w:rsidR="00B65C35" w:rsidRDefault="00B65C35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B65C35" w:rsidRDefault="00B65C35" w:rsidP="00595AAA">
            <w:pPr>
              <w:rPr>
                <w:rFonts w:ascii="宋体" w:hAnsi="宋体"/>
              </w:rPr>
            </w:pPr>
          </w:p>
        </w:tc>
      </w:tr>
      <w:tr w:rsidR="00B65C35" w:rsidTr="00B65C35">
        <w:trPr>
          <w:trHeight w:val="986"/>
          <w:jc w:val="center"/>
        </w:trPr>
        <w:tc>
          <w:tcPr>
            <w:tcW w:w="3173" w:type="dxa"/>
            <w:vMerge/>
          </w:tcPr>
          <w:p w:rsidR="00B65C35" w:rsidRDefault="00B65C35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B65C35" w:rsidRDefault="000B466D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总经理</w:t>
            </w:r>
          </w:p>
        </w:tc>
        <w:tc>
          <w:tcPr>
            <w:tcW w:w="1052" w:type="dxa"/>
            <w:vAlign w:val="center"/>
          </w:tcPr>
          <w:p w:rsidR="00B65C35" w:rsidRDefault="00B65C35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B65C35" w:rsidRDefault="00B65C35" w:rsidP="00595AAA">
            <w:pPr>
              <w:rPr>
                <w:rFonts w:ascii="宋体" w:hAnsi="宋体"/>
              </w:rPr>
            </w:pPr>
          </w:p>
        </w:tc>
      </w:tr>
      <w:tr w:rsidR="00B65C35" w:rsidTr="00B65C35">
        <w:trPr>
          <w:trHeight w:val="986"/>
          <w:jc w:val="center"/>
        </w:trPr>
        <w:tc>
          <w:tcPr>
            <w:tcW w:w="3173" w:type="dxa"/>
            <w:vMerge/>
          </w:tcPr>
          <w:p w:rsidR="00B65C35" w:rsidRDefault="00B65C35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B65C35" w:rsidRDefault="00B65C35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综合部汇总</w:t>
            </w:r>
          </w:p>
        </w:tc>
        <w:tc>
          <w:tcPr>
            <w:tcW w:w="1052" w:type="dxa"/>
            <w:vAlign w:val="center"/>
          </w:tcPr>
          <w:p w:rsidR="00B65C35" w:rsidRDefault="00B65C35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28" w:type="dxa"/>
            <w:vAlign w:val="center"/>
          </w:tcPr>
          <w:p w:rsidR="00B65C35" w:rsidRDefault="00B65C35" w:rsidP="00595AAA">
            <w:pPr>
              <w:rPr>
                <w:rFonts w:ascii="宋体" w:hAnsi="宋体"/>
              </w:rPr>
            </w:pPr>
          </w:p>
        </w:tc>
      </w:tr>
      <w:tr w:rsidR="00B40112" w:rsidTr="00B65C35">
        <w:trPr>
          <w:trHeight w:val="986"/>
          <w:jc w:val="center"/>
        </w:trPr>
        <w:tc>
          <w:tcPr>
            <w:tcW w:w="3173" w:type="dxa"/>
            <w:vMerge/>
          </w:tcPr>
          <w:p w:rsidR="00B40112" w:rsidRDefault="00B40112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B40112" w:rsidRDefault="00B40112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52" w:type="dxa"/>
            <w:vAlign w:val="center"/>
          </w:tcPr>
          <w:p w:rsidR="00B40112" w:rsidRDefault="00B40112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28" w:type="dxa"/>
            <w:vAlign w:val="center"/>
          </w:tcPr>
          <w:p w:rsidR="00B40112" w:rsidRDefault="00B40112" w:rsidP="00595AAA">
            <w:pPr>
              <w:rPr>
                <w:rFonts w:ascii="宋体" w:hAnsi="宋体"/>
              </w:rPr>
            </w:pPr>
          </w:p>
        </w:tc>
      </w:tr>
    </w:tbl>
    <w:p w:rsidR="0008201D" w:rsidRPr="0008201D" w:rsidRDefault="0008201D" w:rsidP="0008201D"/>
    <w:p w:rsidR="00822AAD" w:rsidRDefault="00822AAD" w:rsidP="00822AAD">
      <w:pPr>
        <w:pStyle w:val="5"/>
      </w:pPr>
      <w:r w:rsidRPr="006A425F">
        <w:rPr>
          <w:rFonts w:hint="eastAsia"/>
        </w:rPr>
        <w:t>面试记录</w:t>
      </w:r>
      <w:r w:rsidR="00230014">
        <w:rPr>
          <w:rFonts w:hint="eastAsia"/>
        </w:rPr>
        <w:t xml:space="preserve"> </w:t>
      </w:r>
      <w:r w:rsidR="00230014">
        <w:rPr>
          <w:rFonts w:hint="eastAsia"/>
        </w:rPr>
        <w:t>招聘</w:t>
      </w:r>
      <w:r w:rsidR="004E31A9">
        <w:rPr>
          <w:rFonts w:hint="eastAsia"/>
        </w:rPr>
        <w:t>录用</w:t>
      </w:r>
      <w:r w:rsidR="00230014">
        <w:rPr>
          <w:rFonts w:hint="eastAsia"/>
        </w:rPr>
        <w:t>记录</w:t>
      </w:r>
    </w:p>
    <w:p w:rsidR="006A1ECB" w:rsidRDefault="0008201D" w:rsidP="006A1ECB">
      <w:pPr>
        <w:pStyle w:val="10"/>
        <w:numPr>
          <w:ilvl w:val="0"/>
          <w:numId w:val="12"/>
        </w:numPr>
      </w:pPr>
      <w:r>
        <w:rPr>
          <w:rFonts w:hint="eastAsia"/>
        </w:rPr>
        <w:t>功能说明：</w:t>
      </w:r>
    </w:p>
    <w:p w:rsidR="00C00EEC" w:rsidRDefault="007807AB" w:rsidP="008F248F">
      <w:pPr>
        <w:pStyle w:val="10"/>
        <w:ind w:left="840" w:firstLine="0"/>
      </w:pPr>
      <w:r>
        <w:rPr>
          <w:rFonts w:hint="eastAsia"/>
        </w:rPr>
        <w:t>由综合部人员将面试人员的面试记录进行填写录入系统，</w:t>
      </w:r>
      <w:r w:rsidR="000472CE">
        <w:rPr>
          <w:rFonts w:hint="eastAsia"/>
        </w:rPr>
        <w:t>面试评价、成绩等</w:t>
      </w:r>
      <w:r w:rsidR="006A1ECB">
        <w:rPr>
          <w:rFonts w:hint="eastAsia"/>
        </w:rPr>
        <w:t>资料以附件形式上传，</w:t>
      </w:r>
      <w:r>
        <w:rPr>
          <w:rFonts w:hint="eastAsia"/>
        </w:rPr>
        <w:t>负责人审批。</w:t>
      </w:r>
      <w:r w:rsidR="00E83E79">
        <w:rPr>
          <w:rFonts w:hint="eastAsia"/>
        </w:rPr>
        <w:t>支持</w:t>
      </w:r>
      <w:r w:rsidR="00E83E79">
        <w:rPr>
          <w:rFonts w:hint="eastAsia"/>
        </w:rPr>
        <w:t>EXCEL</w:t>
      </w:r>
      <w:r w:rsidR="00E83E79">
        <w:rPr>
          <w:rFonts w:hint="eastAsia"/>
        </w:rPr>
        <w:t>文件导入</w:t>
      </w:r>
      <w:r w:rsidR="00D30740">
        <w:rPr>
          <w:rFonts w:hint="eastAsia"/>
        </w:rPr>
        <w:t>。</w:t>
      </w:r>
    </w:p>
    <w:p w:rsidR="000A069F" w:rsidRPr="008F248F" w:rsidRDefault="000A069F" w:rsidP="008F248F">
      <w:pPr>
        <w:pStyle w:val="10"/>
        <w:ind w:left="840" w:firstLine="0"/>
      </w:pPr>
      <w:r>
        <w:rPr>
          <w:rFonts w:hint="eastAsia"/>
        </w:rPr>
        <w:t>只导入面试合格通过人员</w:t>
      </w:r>
    </w:p>
    <w:p w:rsidR="00AA1EE2" w:rsidRDefault="00AA1EE2" w:rsidP="00AA1EE2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95"/>
        <w:gridCol w:w="1828"/>
        <w:gridCol w:w="1881"/>
        <w:gridCol w:w="1868"/>
      </w:tblGrid>
      <w:tr w:rsidR="00AA1EE2" w:rsidTr="00595AAA">
        <w:tc>
          <w:tcPr>
            <w:tcW w:w="2146" w:type="dxa"/>
            <w:shd w:val="clear" w:color="auto" w:fill="548DD4" w:themeFill="text2" w:themeFillTint="99"/>
          </w:tcPr>
          <w:p w:rsidR="00AA1EE2" w:rsidRDefault="00AA1EE2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AA1EE2" w:rsidRDefault="00AA1EE2" w:rsidP="00595AAA"/>
        </w:tc>
        <w:tc>
          <w:tcPr>
            <w:tcW w:w="2146" w:type="dxa"/>
            <w:shd w:val="clear" w:color="auto" w:fill="548DD4" w:themeFill="text2" w:themeFillTint="99"/>
          </w:tcPr>
          <w:p w:rsidR="00AA1EE2" w:rsidRDefault="00AA1EE2" w:rsidP="00595AAA"/>
        </w:tc>
        <w:tc>
          <w:tcPr>
            <w:tcW w:w="2146" w:type="dxa"/>
            <w:shd w:val="clear" w:color="auto" w:fill="548DD4" w:themeFill="text2" w:themeFillTint="99"/>
          </w:tcPr>
          <w:p w:rsidR="00AA1EE2" w:rsidRDefault="00AA1EE2" w:rsidP="00595AAA"/>
        </w:tc>
      </w:tr>
      <w:tr w:rsidR="00AA1EE2" w:rsidTr="00595AAA"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姓名</w:t>
            </w:r>
          </w:p>
        </w:tc>
        <w:tc>
          <w:tcPr>
            <w:tcW w:w="2084" w:type="dxa"/>
          </w:tcPr>
          <w:p w:rsidR="00AA1EE2" w:rsidRDefault="00AA1EE2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A1EE2" w:rsidRDefault="00AA1EE2" w:rsidP="00595AAA"/>
        </w:tc>
      </w:tr>
      <w:tr w:rsidR="00AA1EE2" w:rsidTr="00595AAA"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毕业学校</w:t>
            </w:r>
          </w:p>
        </w:tc>
        <w:tc>
          <w:tcPr>
            <w:tcW w:w="2084" w:type="dxa"/>
          </w:tcPr>
          <w:p w:rsidR="00AA1EE2" w:rsidRDefault="00AA1EE2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A1EE2" w:rsidRDefault="00AA1EE2" w:rsidP="00595AAA"/>
        </w:tc>
      </w:tr>
      <w:tr w:rsidR="00AA1EE2" w:rsidTr="00595AAA"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专业</w:t>
            </w:r>
          </w:p>
        </w:tc>
        <w:tc>
          <w:tcPr>
            <w:tcW w:w="2084" w:type="dxa"/>
          </w:tcPr>
          <w:p w:rsidR="00AA1EE2" w:rsidRDefault="00AA1EE2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A1EE2" w:rsidRDefault="00AA1EE2" w:rsidP="00595AAA"/>
        </w:tc>
      </w:tr>
      <w:tr w:rsidR="00AA1EE2" w:rsidTr="00595AAA"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学历</w:t>
            </w:r>
          </w:p>
        </w:tc>
        <w:tc>
          <w:tcPr>
            <w:tcW w:w="2084" w:type="dxa"/>
          </w:tcPr>
          <w:p w:rsidR="00AA1EE2" w:rsidRDefault="00AA1EE2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A1EE2" w:rsidRDefault="00AA1EE2" w:rsidP="00595AAA"/>
        </w:tc>
      </w:tr>
      <w:tr w:rsidR="00AA1EE2" w:rsidTr="00595AAA"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联系电话</w:t>
            </w:r>
          </w:p>
        </w:tc>
        <w:tc>
          <w:tcPr>
            <w:tcW w:w="2084" w:type="dxa"/>
          </w:tcPr>
          <w:p w:rsidR="00AA1EE2" w:rsidRDefault="00D224D8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A1EE2" w:rsidRDefault="00AA1EE2" w:rsidP="00595AAA"/>
        </w:tc>
      </w:tr>
      <w:tr w:rsidR="00AA1EE2" w:rsidTr="00595AAA"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  <w:tc>
          <w:tcPr>
            <w:tcW w:w="2084" w:type="dxa"/>
          </w:tcPr>
          <w:p w:rsidR="00AA1EE2" w:rsidRDefault="00AA1EE2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A1EE2" w:rsidRDefault="00AA1EE2" w:rsidP="00595AAA"/>
        </w:tc>
      </w:tr>
      <w:tr w:rsidR="00AA1EE2" w:rsidTr="00595AAA">
        <w:tc>
          <w:tcPr>
            <w:tcW w:w="2146" w:type="dxa"/>
          </w:tcPr>
          <w:p w:rsidR="00AA1EE2" w:rsidRPr="00C5537C" w:rsidRDefault="00D224D8" w:rsidP="00595AAA">
            <w:pPr>
              <w:rPr>
                <w:highlight w:val="yellow"/>
              </w:rPr>
            </w:pPr>
            <w:r w:rsidRPr="00D224D8">
              <w:rPr>
                <w:rFonts w:hint="eastAsia"/>
              </w:rPr>
              <w:t>应聘岗位</w:t>
            </w:r>
          </w:p>
        </w:tc>
        <w:tc>
          <w:tcPr>
            <w:tcW w:w="2084" w:type="dxa"/>
          </w:tcPr>
          <w:p w:rsidR="00AA1EE2" w:rsidRDefault="00D224D8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A1EE2" w:rsidRDefault="00AA1EE2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A1EE2" w:rsidRDefault="00AA1EE2" w:rsidP="00595AAA"/>
        </w:tc>
      </w:tr>
      <w:tr w:rsidR="00AA1EE2" w:rsidTr="00595AAA"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lastRenderedPageBreak/>
              <w:t>面试日期</w:t>
            </w:r>
          </w:p>
        </w:tc>
        <w:tc>
          <w:tcPr>
            <w:tcW w:w="2084" w:type="dxa"/>
          </w:tcPr>
          <w:p w:rsidR="00AA1EE2" w:rsidRDefault="00D224D8" w:rsidP="00595AAA">
            <w:r>
              <w:rPr>
                <w:rFonts w:hint="eastAsia"/>
              </w:rPr>
              <w:t>时间类型</w:t>
            </w:r>
          </w:p>
        </w:tc>
        <w:tc>
          <w:tcPr>
            <w:tcW w:w="2146" w:type="dxa"/>
          </w:tcPr>
          <w:p w:rsidR="00AA1EE2" w:rsidRDefault="00AA1EE2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A1EE2" w:rsidRDefault="00AA1EE2" w:rsidP="00595AAA"/>
        </w:tc>
      </w:tr>
      <w:tr w:rsidR="00AA1EE2" w:rsidTr="00595AAA">
        <w:tc>
          <w:tcPr>
            <w:tcW w:w="2146" w:type="dxa"/>
          </w:tcPr>
          <w:p w:rsidR="00AA1EE2" w:rsidRDefault="00D224D8" w:rsidP="00D224D8">
            <w:r>
              <w:rPr>
                <w:rFonts w:hint="eastAsia"/>
              </w:rPr>
              <w:t>综合面试意见</w:t>
            </w:r>
          </w:p>
        </w:tc>
        <w:tc>
          <w:tcPr>
            <w:tcW w:w="2084" w:type="dxa"/>
          </w:tcPr>
          <w:p w:rsidR="00AA1EE2" w:rsidRDefault="00D224D8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A1EE2" w:rsidRDefault="00AA1EE2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A1EE2" w:rsidRDefault="00AA1EE2" w:rsidP="00595AAA"/>
        </w:tc>
      </w:tr>
      <w:tr w:rsidR="00AA1EE2" w:rsidTr="00595AAA"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部门专业面试意见</w:t>
            </w:r>
          </w:p>
        </w:tc>
        <w:tc>
          <w:tcPr>
            <w:tcW w:w="2084" w:type="dxa"/>
          </w:tcPr>
          <w:p w:rsidR="00AA1EE2" w:rsidRPr="00BA5E0D" w:rsidRDefault="00D224D8" w:rsidP="00595AAA">
            <w:pPr>
              <w:rPr>
                <w:b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A1EE2" w:rsidRDefault="00AA1EE2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A1EE2" w:rsidRDefault="00AA1EE2" w:rsidP="00595AAA"/>
        </w:tc>
      </w:tr>
      <w:tr w:rsidR="00AA1EE2" w:rsidTr="00595AAA"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分管领导面试意见</w:t>
            </w:r>
          </w:p>
        </w:tc>
        <w:tc>
          <w:tcPr>
            <w:tcW w:w="2084" w:type="dxa"/>
          </w:tcPr>
          <w:p w:rsidR="00AA1EE2" w:rsidRDefault="00D224D8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A1EE2" w:rsidRDefault="00AA1EE2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AA1EE2" w:rsidRDefault="00AA1EE2" w:rsidP="00595AAA">
            <w:r>
              <w:rPr>
                <w:rFonts w:hint="eastAsia"/>
              </w:rPr>
              <w:t>E</w:t>
            </w:r>
          </w:p>
        </w:tc>
      </w:tr>
      <w:tr w:rsidR="00AA1EE2" w:rsidTr="00595AAA">
        <w:tc>
          <w:tcPr>
            <w:tcW w:w="2146" w:type="dxa"/>
          </w:tcPr>
          <w:p w:rsidR="00AA1EE2" w:rsidRDefault="00D224D8" w:rsidP="00595AAA">
            <w:r>
              <w:rPr>
                <w:rFonts w:hint="eastAsia"/>
              </w:rPr>
              <w:t>总经理面试意见</w:t>
            </w:r>
          </w:p>
        </w:tc>
        <w:tc>
          <w:tcPr>
            <w:tcW w:w="2084" w:type="dxa"/>
          </w:tcPr>
          <w:p w:rsidR="00AA1EE2" w:rsidRDefault="00D224D8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A1EE2" w:rsidRDefault="00AA1EE2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A1EE2" w:rsidRDefault="00AA1EE2" w:rsidP="00595AAA"/>
        </w:tc>
      </w:tr>
      <w:tr w:rsidR="00D224D8" w:rsidTr="00595AAA">
        <w:tc>
          <w:tcPr>
            <w:tcW w:w="2146" w:type="dxa"/>
          </w:tcPr>
          <w:p w:rsidR="00D224D8" w:rsidRDefault="00D224D8" w:rsidP="00595AAA">
            <w:r>
              <w:rPr>
                <w:rFonts w:hint="eastAsia"/>
              </w:rPr>
              <w:t>面试结果</w:t>
            </w:r>
          </w:p>
        </w:tc>
        <w:tc>
          <w:tcPr>
            <w:tcW w:w="2084" w:type="dxa"/>
          </w:tcPr>
          <w:p w:rsidR="00D224D8" w:rsidRDefault="00D224D8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D224D8" w:rsidRDefault="00D224D8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D224D8" w:rsidRDefault="00D224D8" w:rsidP="00595AAA"/>
        </w:tc>
      </w:tr>
      <w:tr w:rsidR="00D224D8" w:rsidTr="00595AAA">
        <w:tc>
          <w:tcPr>
            <w:tcW w:w="2146" w:type="dxa"/>
          </w:tcPr>
          <w:p w:rsidR="00D224D8" w:rsidRDefault="00D224D8" w:rsidP="00595AAA">
            <w:r>
              <w:rPr>
                <w:rFonts w:hint="eastAsia"/>
              </w:rPr>
              <w:t>备注</w:t>
            </w:r>
          </w:p>
        </w:tc>
        <w:tc>
          <w:tcPr>
            <w:tcW w:w="2084" w:type="dxa"/>
          </w:tcPr>
          <w:p w:rsidR="00D224D8" w:rsidRDefault="00D224D8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D224D8" w:rsidRDefault="00D224D8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D224D8" w:rsidRDefault="00D224D8" w:rsidP="00595AAA"/>
        </w:tc>
      </w:tr>
    </w:tbl>
    <w:p w:rsidR="00AA1EE2" w:rsidRDefault="00AA1EE2" w:rsidP="00AA1EE2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C00EEC" w:rsidRDefault="00C00EEC" w:rsidP="00C00EEC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08201D" w:rsidRDefault="009E0BDB" w:rsidP="0008201D">
      <w:pPr>
        <w:pStyle w:val="10"/>
        <w:ind w:left="840" w:firstLine="0"/>
      </w:pPr>
      <w:r w:rsidRPr="009E0BDB">
        <w:rPr>
          <w:noProof/>
        </w:rPr>
        <w:drawing>
          <wp:inline distT="0" distB="0" distL="0" distR="0">
            <wp:extent cx="5257598" cy="2067340"/>
            <wp:effectExtent l="19050" t="0" r="202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8B" w:rsidRDefault="0074768B" w:rsidP="0008201D">
      <w:pPr>
        <w:pStyle w:val="10"/>
        <w:ind w:left="840" w:firstLine="0"/>
      </w:pPr>
    </w:p>
    <w:p w:rsidR="0074768B" w:rsidRDefault="0074768B" w:rsidP="0008201D">
      <w:pPr>
        <w:pStyle w:val="10"/>
        <w:ind w:left="840" w:firstLine="0"/>
      </w:pPr>
    </w:p>
    <w:p w:rsidR="0074768B" w:rsidRDefault="0074768B" w:rsidP="0008201D">
      <w:pPr>
        <w:pStyle w:val="10"/>
        <w:ind w:left="840" w:firstLine="0"/>
      </w:pPr>
    </w:p>
    <w:p w:rsidR="0074768B" w:rsidRPr="000472CE" w:rsidRDefault="0074768B" w:rsidP="0008201D">
      <w:pPr>
        <w:pStyle w:val="10"/>
        <w:ind w:left="840" w:firstLine="0"/>
      </w:pPr>
    </w:p>
    <w:p w:rsidR="0008201D" w:rsidRDefault="0008201D" w:rsidP="00862BB8">
      <w:pPr>
        <w:pStyle w:val="10"/>
        <w:numPr>
          <w:ilvl w:val="0"/>
          <w:numId w:val="12"/>
        </w:numPr>
      </w:pPr>
      <w:r>
        <w:rPr>
          <w:rFonts w:hint="eastAsia"/>
        </w:rPr>
        <w:t>流程说明：</w:t>
      </w:r>
    </w:p>
    <w:tbl>
      <w:tblPr>
        <w:tblW w:w="8550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73"/>
        <w:gridCol w:w="2497"/>
        <w:gridCol w:w="1052"/>
        <w:gridCol w:w="1828"/>
      </w:tblGrid>
      <w:tr w:rsidR="0074768B" w:rsidTr="00595AAA">
        <w:trPr>
          <w:trHeight w:val="637"/>
          <w:jc w:val="center"/>
        </w:trPr>
        <w:tc>
          <w:tcPr>
            <w:tcW w:w="3173" w:type="dxa"/>
            <w:vAlign w:val="center"/>
          </w:tcPr>
          <w:p w:rsidR="0074768B" w:rsidRDefault="0074768B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97" w:type="dxa"/>
            <w:vAlign w:val="center"/>
          </w:tcPr>
          <w:p w:rsidR="0074768B" w:rsidRDefault="0074768B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52" w:type="dxa"/>
            <w:vAlign w:val="center"/>
          </w:tcPr>
          <w:p w:rsidR="0074768B" w:rsidRDefault="0074768B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28" w:type="dxa"/>
            <w:vAlign w:val="center"/>
          </w:tcPr>
          <w:p w:rsidR="0074768B" w:rsidRDefault="0074768B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74768B" w:rsidTr="00595AAA">
        <w:trPr>
          <w:trHeight w:val="990"/>
          <w:jc w:val="center"/>
        </w:trPr>
        <w:tc>
          <w:tcPr>
            <w:tcW w:w="3173" w:type="dxa"/>
            <w:vMerge w:val="restart"/>
          </w:tcPr>
          <w:p w:rsidR="0074768B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Text Box 69" o:spid="_x0000_s1053" type="#_x0000_t202" style="position:absolute;left:0;text-align:left;margin-left:18.75pt;margin-top:111.2pt;width:107.9pt;height:23.25pt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">
                  <v:textbox>
                    <w:txbxContent>
                      <w:p w:rsidR="00C44C62" w:rsidRDefault="00C44C62" w:rsidP="007476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67" o:spid="_x0000_s1140" style="position:absolute;left:0;text-align:left;flip:x;z-index:251728896;visibility:visible;mso-position-horizontal-relative:text;mso-position-vertical-relative:text" from="71.95pt,85.55pt" to="71.9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68" o:spid="_x0000_s1139" style="position:absolute;left:0;text-align:left;z-index:251729920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65" o:spid="_x0000_s1054" type="#_x0000_t202" style="position:absolute;left:0;text-align:left;margin-left:18.1pt;margin-top:15.5pt;width:107.9pt;height:23.25pt;z-index:25172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">
                  <v:textbox>
                    <w:txbxContent>
                      <w:p w:rsidR="00C44C62" w:rsidRDefault="00C44C62" w:rsidP="007476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面试管理员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66" o:spid="_x0000_s1055" type="#_x0000_t202" style="position:absolute;left:0;text-align:left;margin-left:18.1pt;margin-top:62.3pt;width:107.9pt;height:23.25pt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">
                  <v:textbox>
                    <w:txbxContent>
                      <w:p w:rsidR="00C44C62" w:rsidRDefault="00C44C62" w:rsidP="007476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97" w:type="dxa"/>
            <w:vAlign w:val="center"/>
          </w:tcPr>
          <w:p w:rsidR="0074768B" w:rsidRPr="00F34E26" w:rsidRDefault="00F34E26" w:rsidP="00F34E26">
            <w:pPr>
              <w:jc w:val="left"/>
            </w:pPr>
            <w:r>
              <w:rPr>
                <w:rFonts w:hint="eastAsia"/>
              </w:rPr>
              <w:t>面试记录员</w:t>
            </w:r>
          </w:p>
        </w:tc>
        <w:tc>
          <w:tcPr>
            <w:tcW w:w="1052" w:type="dxa"/>
            <w:vAlign w:val="center"/>
          </w:tcPr>
          <w:p w:rsidR="0074768B" w:rsidRDefault="0074768B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28" w:type="dxa"/>
            <w:vAlign w:val="center"/>
          </w:tcPr>
          <w:p w:rsidR="0074768B" w:rsidRDefault="0074768B" w:rsidP="00595AA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4768B" w:rsidTr="00595AAA">
        <w:trPr>
          <w:trHeight w:val="986"/>
          <w:jc w:val="center"/>
        </w:trPr>
        <w:tc>
          <w:tcPr>
            <w:tcW w:w="3173" w:type="dxa"/>
            <w:vMerge/>
          </w:tcPr>
          <w:p w:rsidR="0074768B" w:rsidRDefault="0074768B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74768B" w:rsidRDefault="0074768B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部门负责人</w:t>
            </w:r>
          </w:p>
        </w:tc>
        <w:tc>
          <w:tcPr>
            <w:tcW w:w="1052" w:type="dxa"/>
            <w:vAlign w:val="center"/>
          </w:tcPr>
          <w:p w:rsidR="0074768B" w:rsidRDefault="0074768B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74768B" w:rsidRDefault="0074768B" w:rsidP="00595AAA">
            <w:pPr>
              <w:rPr>
                <w:rFonts w:ascii="宋体" w:hAnsi="宋体"/>
              </w:rPr>
            </w:pPr>
          </w:p>
        </w:tc>
      </w:tr>
      <w:tr w:rsidR="0074768B" w:rsidTr="00595AAA">
        <w:trPr>
          <w:trHeight w:val="986"/>
          <w:jc w:val="center"/>
        </w:trPr>
        <w:tc>
          <w:tcPr>
            <w:tcW w:w="3173" w:type="dxa"/>
            <w:vMerge/>
          </w:tcPr>
          <w:p w:rsidR="0074768B" w:rsidRDefault="0074768B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74768B" w:rsidRDefault="0074768B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52" w:type="dxa"/>
            <w:vAlign w:val="center"/>
          </w:tcPr>
          <w:p w:rsidR="0074768B" w:rsidRDefault="0074768B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28" w:type="dxa"/>
            <w:vAlign w:val="center"/>
          </w:tcPr>
          <w:p w:rsidR="0074768B" w:rsidRDefault="0074768B" w:rsidP="00595AAA">
            <w:pPr>
              <w:rPr>
                <w:rFonts w:ascii="宋体" w:hAnsi="宋体"/>
              </w:rPr>
            </w:pPr>
          </w:p>
        </w:tc>
      </w:tr>
    </w:tbl>
    <w:p w:rsidR="00826275" w:rsidRDefault="00826275" w:rsidP="00826275">
      <w:pPr>
        <w:pStyle w:val="10"/>
        <w:ind w:left="840" w:firstLine="0"/>
      </w:pPr>
    </w:p>
    <w:p w:rsidR="0008201D" w:rsidRDefault="0008201D" w:rsidP="0008201D">
      <w:pPr>
        <w:pStyle w:val="10"/>
        <w:ind w:firstLine="0"/>
      </w:pPr>
    </w:p>
    <w:p w:rsidR="0008201D" w:rsidRDefault="0008201D" w:rsidP="00862BB8">
      <w:pPr>
        <w:pStyle w:val="10"/>
        <w:numPr>
          <w:ilvl w:val="0"/>
          <w:numId w:val="12"/>
        </w:numPr>
      </w:pPr>
      <w:r>
        <w:rPr>
          <w:rFonts w:hint="eastAsia"/>
        </w:rPr>
        <w:t>报表样式：</w:t>
      </w:r>
    </w:p>
    <w:p w:rsidR="0008201D" w:rsidRPr="0008201D" w:rsidRDefault="0008201D" w:rsidP="0008201D"/>
    <w:p w:rsidR="00822AAD" w:rsidRDefault="00822AAD" w:rsidP="00822AAD">
      <w:pPr>
        <w:pStyle w:val="5"/>
      </w:pPr>
      <w:r w:rsidRPr="006A425F">
        <w:rPr>
          <w:rFonts w:hint="eastAsia"/>
        </w:rPr>
        <w:lastRenderedPageBreak/>
        <w:t>面试记录台账</w:t>
      </w:r>
      <w:r w:rsidR="00601FF2">
        <w:rPr>
          <w:rFonts w:hint="eastAsia"/>
        </w:rPr>
        <w:t>（删除）</w:t>
      </w:r>
    </w:p>
    <w:p w:rsidR="0008201D" w:rsidRDefault="0008201D" w:rsidP="00862BB8">
      <w:pPr>
        <w:pStyle w:val="10"/>
        <w:numPr>
          <w:ilvl w:val="0"/>
          <w:numId w:val="13"/>
        </w:numPr>
      </w:pPr>
      <w:r>
        <w:rPr>
          <w:rFonts w:hint="eastAsia"/>
        </w:rPr>
        <w:t>功能说明：</w:t>
      </w:r>
    </w:p>
    <w:p w:rsidR="008E7F37" w:rsidRDefault="00B80C1D" w:rsidP="007807AB">
      <w:pPr>
        <w:pStyle w:val="10"/>
        <w:ind w:left="840" w:firstLine="0"/>
      </w:pPr>
      <w:r>
        <w:rPr>
          <w:rFonts w:hint="eastAsia"/>
        </w:rPr>
        <w:t>面试记录台账。</w:t>
      </w:r>
      <w:r w:rsidR="007807AB">
        <w:rPr>
          <w:rFonts w:hint="eastAsia"/>
        </w:rPr>
        <w:t>根据时间范围，面试结果进行</w:t>
      </w:r>
      <w:r w:rsidR="006D260F">
        <w:rPr>
          <w:rFonts w:hint="eastAsia"/>
        </w:rPr>
        <w:t>范围</w:t>
      </w:r>
      <w:r w:rsidR="007807AB">
        <w:rPr>
          <w:rFonts w:hint="eastAsia"/>
        </w:rPr>
        <w:t>查询，可导出</w:t>
      </w:r>
      <w:r w:rsidR="007807AB">
        <w:rPr>
          <w:rFonts w:hint="eastAsia"/>
        </w:rPr>
        <w:t>EXCEL</w:t>
      </w:r>
      <w:r w:rsidR="007807AB">
        <w:rPr>
          <w:rFonts w:hint="eastAsia"/>
        </w:rPr>
        <w:t>表。</w:t>
      </w:r>
    </w:p>
    <w:p w:rsidR="0008201D" w:rsidRDefault="0008201D" w:rsidP="0008201D">
      <w:pPr>
        <w:pStyle w:val="10"/>
        <w:ind w:left="840" w:firstLine="0"/>
      </w:pPr>
    </w:p>
    <w:p w:rsidR="0008201D" w:rsidRDefault="0008201D" w:rsidP="00862BB8">
      <w:pPr>
        <w:pStyle w:val="10"/>
        <w:numPr>
          <w:ilvl w:val="0"/>
          <w:numId w:val="13"/>
        </w:numPr>
      </w:pPr>
      <w:r>
        <w:rPr>
          <w:rFonts w:hint="eastAsia"/>
        </w:rPr>
        <w:t>流程说明：</w:t>
      </w:r>
    </w:p>
    <w:p w:rsidR="0008201D" w:rsidRDefault="0008201D" w:rsidP="0008201D">
      <w:pPr>
        <w:pStyle w:val="10"/>
        <w:ind w:firstLine="0"/>
      </w:pPr>
    </w:p>
    <w:p w:rsidR="0008201D" w:rsidRDefault="0008201D" w:rsidP="00862BB8">
      <w:pPr>
        <w:pStyle w:val="10"/>
        <w:numPr>
          <w:ilvl w:val="0"/>
          <w:numId w:val="13"/>
        </w:numPr>
      </w:pPr>
      <w:r>
        <w:rPr>
          <w:rFonts w:hint="eastAsia"/>
        </w:rPr>
        <w:t>报表样式：</w:t>
      </w:r>
    </w:p>
    <w:p w:rsidR="008E7F37" w:rsidRDefault="008E7F37" w:rsidP="008E7F37">
      <w:pPr>
        <w:pStyle w:val="10"/>
        <w:ind w:left="840" w:firstLine="0"/>
      </w:pPr>
      <w:r w:rsidRPr="008E7F37">
        <w:rPr>
          <w:noProof/>
        </w:rPr>
        <w:drawing>
          <wp:inline distT="0" distB="0" distL="0" distR="0">
            <wp:extent cx="5274310" cy="957190"/>
            <wp:effectExtent l="0" t="0" r="254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D" w:rsidRPr="0008201D" w:rsidRDefault="0008201D" w:rsidP="0008201D"/>
    <w:p w:rsidR="000501C4" w:rsidRDefault="00737021" w:rsidP="000501C4">
      <w:pPr>
        <w:pStyle w:val="4"/>
      </w:pPr>
      <w:bookmarkStart w:id="45" w:name="_Toc513186414"/>
      <w:r>
        <w:rPr>
          <w:rFonts w:hint="eastAsia"/>
        </w:rPr>
        <w:t>劳动</w:t>
      </w:r>
      <w:r w:rsidR="000501C4" w:rsidRPr="000501C4">
        <w:rPr>
          <w:rFonts w:hint="eastAsia"/>
        </w:rPr>
        <w:t>合同</w:t>
      </w:r>
      <w:bookmarkEnd w:id="45"/>
    </w:p>
    <w:p w:rsidR="00B10A81" w:rsidRDefault="00B10A81" w:rsidP="00B10A81">
      <w:pPr>
        <w:pStyle w:val="5"/>
      </w:pPr>
      <w:r w:rsidRPr="000E30D5">
        <w:rPr>
          <w:rFonts w:hint="eastAsia"/>
        </w:rPr>
        <w:t>员工入职单</w:t>
      </w:r>
    </w:p>
    <w:p w:rsidR="0008201D" w:rsidRDefault="0008201D" w:rsidP="00862BB8">
      <w:pPr>
        <w:pStyle w:val="10"/>
        <w:numPr>
          <w:ilvl w:val="0"/>
          <w:numId w:val="14"/>
        </w:numPr>
      </w:pPr>
      <w:r>
        <w:rPr>
          <w:rFonts w:hint="eastAsia"/>
        </w:rPr>
        <w:t>功能说明：</w:t>
      </w:r>
    </w:p>
    <w:p w:rsidR="0008201D" w:rsidRDefault="00C554BC" w:rsidP="0008201D">
      <w:pPr>
        <w:pStyle w:val="10"/>
        <w:ind w:left="840" w:firstLine="0"/>
      </w:pPr>
      <w:r>
        <w:rPr>
          <w:rFonts w:hint="eastAsia"/>
        </w:rPr>
        <w:t>记录员工基本信息。基本信息应包括姓名、性别、学历、专业、联系方式、入职时间等等相关信息，其他说明资料以附件形式上传。</w:t>
      </w:r>
      <w:r w:rsidR="00815BFB">
        <w:rPr>
          <w:rFonts w:hint="eastAsia"/>
        </w:rPr>
        <w:t>合同已附件形式上传</w:t>
      </w:r>
    </w:p>
    <w:p w:rsidR="008F248F" w:rsidRDefault="008F248F" w:rsidP="008F248F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81"/>
        <w:gridCol w:w="1829"/>
        <w:gridCol w:w="1881"/>
        <w:gridCol w:w="1881"/>
      </w:tblGrid>
      <w:tr w:rsidR="002F0A95" w:rsidTr="00DA0C19">
        <w:tc>
          <w:tcPr>
            <w:tcW w:w="2146" w:type="dxa"/>
            <w:shd w:val="clear" w:color="auto" w:fill="548DD4" w:themeFill="text2" w:themeFillTint="99"/>
          </w:tcPr>
          <w:p w:rsidR="002F0A95" w:rsidRDefault="002F0A95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2F0A95" w:rsidRDefault="002F0A95" w:rsidP="00595AAA"/>
        </w:tc>
        <w:tc>
          <w:tcPr>
            <w:tcW w:w="2146" w:type="dxa"/>
            <w:shd w:val="clear" w:color="auto" w:fill="548DD4" w:themeFill="text2" w:themeFillTint="99"/>
          </w:tcPr>
          <w:p w:rsidR="002F0A95" w:rsidRDefault="002F0A95" w:rsidP="00595AAA"/>
        </w:tc>
        <w:tc>
          <w:tcPr>
            <w:tcW w:w="2146" w:type="dxa"/>
            <w:shd w:val="clear" w:color="auto" w:fill="548DD4" w:themeFill="text2" w:themeFillTint="99"/>
          </w:tcPr>
          <w:p w:rsidR="002F0A95" w:rsidRDefault="002F0A95" w:rsidP="00595AAA"/>
        </w:tc>
      </w:tr>
      <w:tr w:rsidR="002F0A95" w:rsidTr="00DA0C19"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2F0A95" w:rsidRDefault="002F0A9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提供编码规则</w:t>
            </w:r>
          </w:p>
        </w:tc>
      </w:tr>
      <w:tr w:rsidR="002F0A95" w:rsidTr="00DA0C19"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2F0A95" w:rsidRDefault="002F0A9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根据审批情况</w:t>
            </w:r>
          </w:p>
        </w:tc>
      </w:tr>
      <w:tr w:rsidR="002F0A95" w:rsidTr="00DA0C19"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2F0A95" w:rsidRDefault="002F0A9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提供规则</w:t>
            </w:r>
          </w:p>
        </w:tc>
      </w:tr>
      <w:tr w:rsidR="002F0A95" w:rsidTr="00DA0C19"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姓名</w:t>
            </w:r>
          </w:p>
        </w:tc>
        <w:tc>
          <w:tcPr>
            <w:tcW w:w="2084" w:type="dxa"/>
          </w:tcPr>
          <w:p w:rsidR="002F0A95" w:rsidRDefault="002F0A9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2F0A95" w:rsidRDefault="002F0A95" w:rsidP="00595AAA"/>
        </w:tc>
      </w:tr>
      <w:tr w:rsidR="002F0A95" w:rsidTr="00DA0C19"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入职岗位</w:t>
            </w:r>
          </w:p>
        </w:tc>
        <w:tc>
          <w:tcPr>
            <w:tcW w:w="2084" w:type="dxa"/>
          </w:tcPr>
          <w:p w:rsidR="002F0A95" w:rsidRDefault="002F0A9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2F0A95" w:rsidRDefault="002F0A95" w:rsidP="00595AAA"/>
        </w:tc>
      </w:tr>
      <w:tr w:rsidR="002F0A95" w:rsidTr="00DA0C19"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专业及职称等级</w:t>
            </w:r>
          </w:p>
        </w:tc>
        <w:tc>
          <w:tcPr>
            <w:tcW w:w="2084" w:type="dxa"/>
          </w:tcPr>
          <w:p w:rsidR="002F0A95" w:rsidRDefault="002F0A9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2F0A95" w:rsidRDefault="002F0A95" w:rsidP="00595AAA"/>
        </w:tc>
      </w:tr>
      <w:tr w:rsidR="002F0A95" w:rsidTr="00DA0C19"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入职岗级</w:t>
            </w:r>
          </w:p>
        </w:tc>
        <w:tc>
          <w:tcPr>
            <w:tcW w:w="2084" w:type="dxa"/>
          </w:tcPr>
          <w:p w:rsidR="002F0A95" w:rsidRDefault="002F0A9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2F0A95" w:rsidRDefault="002F0A95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2F0A95" w:rsidRDefault="002F0A95" w:rsidP="00595AAA"/>
        </w:tc>
      </w:tr>
    </w:tbl>
    <w:p w:rsidR="00E95747" w:rsidRDefault="00E95747" w:rsidP="00E9574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752CE1" w:rsidRDefault="00752CE1" w:rsidP="00E9574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752CE1" w:rsidRDefault="00752CE1" w:rsidP="00E9574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752CE1" w:rsidRDefault="00752CE1" w:rsidP="00E9574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752CE1" w:rsidRDefault="00752CE1" w:rsidP="00E9574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752CE1" w:rsidRDefault="00752CE1" w:rsidP="00E9574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752CE1" w:rsidRDefault="00752CE1" w:rsidP="00E9574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752CE1" w:rsidRDefault="00752CE1" w:rsidP="00E9574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8F248F" w:rsidRDefault="008F248F" w:rsidP="008F248F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8F248F" w:rsidRDefault="008F6AB1" w:rsidP="0008201D">
      <w:pPr>
        <w:pStyle w:val="10"/>
        <w:ind w:left="840" w:firstLine="0"/>
      </w:pPr>
      <w:r w:rsidRPr="008F6AB1">
        <w:rPr>
          <w:noProof/>
        </w:rPr>
        <w:drawing>
          <wp:inline distT="0" distB="0" distL="0" distR="0">
            <wp:extent cx="5276519" cy="2703443"/>
            <wp:effectExtent l="19050" t="0" r="331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2A" w:rsidRDefault="006B2F2A" w:rsidP="0008201D">
      <w:pPr>
        <w:pStyle w:val="10"/>
        <w:ind w:left="840" w:firstLine="0"/>
      </w:pPr>
    </w:p>
    <w:p w:rsidR="006B2F2A" w:rsidRDefault="006B2F2A" w:rsidP="0008201D">
      <w:pPr>
        <w:pStyle w:val="10"/>
        <w:ind w:left="840" w:firstLine="0"/>
      </w:pPr>
    </w:p>
    <w:p w:rsidR="006B2F2A" w:rsidRDefault="006B2F2A" w:rsidP="0008201D">
      <w:pPr>
        <w:pStyle w:val="10"/>
        <w:ind w:left="840" w:firstLine="0"/>
      </w:pPr>
    </w:p>
    <w:p w:rsidR="0008201D" w:rsidRDefault="0008201D" w:rsidP="00862BB8">
      <w:pPr>
        <w:pStyle w:val="10"/>
        <w:numPr>
          <w:ilvl w:val="0"/>
          <w:numId w:val="14"/>
        </w:numPr>
      </w:pPr>
      <w:r>
        <w:rPr>
          <w:rFonts w:hint="eastAsia"/>
        </w:rPr>
        <w:t>流程说明：</w:t>
      </w:r>
    </w:p>
    <w:p w:rsidR="006B2F2A" w:rsidRDefault="006B2F2A" w:rsidP="0008201D">
      <w:pPr>
        <w:pStyle w:val="10"/>
        <w:ind w:firstLine="0"/>
      </w:pPr>
    </w:p>
    <w:tbl>
      <w:tblPr>
        <w:tblW w:w="8550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73"/>
        <w:gridCol w:w="2497"/>
        <w:gridCol w:w="1052"/>
        <w:gridCol w:w="1828"/>
      </w:tblGrid>
      <w:tr w:rsidR="006B2F2A" w:rsidTr="00595AAA">
        <w:trPr>
          <w:trHeight w:val="637"/>
          <w:jc w:val="center"/>
        </w:trPr>
        <w:tc>
          <w:tcPr>
            <w:tcW w:w="3173" w:type="dxa"/>
            <w:vAlign w:val="center"/>
          </w:tcPr>
          <w:p w:rsidR="006B2F2A" w:rsidRDefault="006B2F2A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97" w:type="dxa"/>
            <w:vAlign w:val="center"/>
          </w:tcPr>
          <w:p w:rsidR="006B2F2A" w:rsidRDefault="006B2F2A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52" w:type="dxa"/>
            <w:vAlign w:val="center"/>
          </w:tcPr>
          <w:p w:rsidR="006B2F2A" w:rsidRDefault="006B2F2A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28" w:type="dxa"/>
            <w:vAlign w:val="center"/>
          </w:tcPr>
          <w:p w:rsidR="006B2F2A" w:rsidRDefault="006B2F2A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6B2F2A" w:rsidTr="00595AAA">
        <w:trPr>
          <w:trHeight w:val="990"/>
          <w:jc w:val="center"/>
        </w:trPr>
        <w:tc>
          <w:tcPr>
            <w:tcW w:w="3173" w:type="dxa"/>
            <w:vMerge w:val="restart"/>
          </w:tcPr>
          <w:p w:rsidR="006B2F2A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Text Box 86" o:spid="_x0000_s1056" type="#_x0000_t202" style="position:absolute;left:0;text-align:left;margin-left:18.1pt;margin-top:257.9pt;width:107.9pt;height:23.2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">
                  <v:textbox>
                    <w:txbxContent>
                      <w:p w:rsidR="00C44C62" w:rsidRDefault="00C44C62" w:rsidP="006B2F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85" o:spid="_x0000_s1138" style="position:absolute;left:0;text-align:left;flip:x;z-index:251742208;visibility:visible;mso-position-horizontal-relative:text;mso-position-vertical-relative:text" from="71.3pt,232.25pt" to="71.3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84" o:spid="_x0000_s1057" type="#_x0000_t202" style="position:absolute;left:0;text-align:left;margin-left:18.85pt;margin-top:209pt;width:107.9pt;height:23.25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">
                  <v:textbox>
                    <w:txbxContent>
                      <w:p w:rsidR="00C44C62" w:rsidRDefault="00C44C62" w:rsidP="006B2F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总经理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83" o:spid="_x0000_s1137" style="position:absolute;left:0;text-align:left;flip:x;z-index:251740160;visibility:visible;mso-position-horizontal-relative:text;mso-position-vertical-relative:text" from="72.05pt,183.35pt" to="72.05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82" o:spid="_x0000_s1058" type="#_x0000_t202" style="position:absolute;left:0;text-align:left;margin-left:18.1pt;margin-top:160.1pt;width:107.9pt;height:23.25pt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">
                  <v:textbox>
                    <w:txbxContent>
                      <w:p w:rsidR="00C44C62" w:rsidRDefault="00C44C62" w:rsidP="006B2F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分管负责人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81" o:spid="_x0000_s1136" style="position:absolute;left:0;text-align:left;flip:x;z-index:251738112;visibility:visible;mso-position-horizontal-relative:text;mso-position-vertical-relative:text" from="71.3pt,134.45pt" to="71.3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80" o:spid="_x0000_s1059" type="#_x0000_t202" style="position:absolute;left:0;text-align:left;margin-left:18.75pt;margin-top:111.2pt;width:107.9pt;height:23.25pt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">
                  <v:textbox>
                    <w:txbxContent>
                      <w:p w:rsidR="00C44C62" w:rsidRDefault="00C44C62" w:rsidP="006B2F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入职部门负责人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78" o:spid="_x0000_s1135" style="position:absolute;left:0;text-align:left;flip:x;z-index:251735040;visibility:visible;mso-position-horizontal-relative:text;mso-position-vertical-relative:text" from="71.95pt,85.55pt" to="71.9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79" o:spid="_x0000_s1134" style="position:absolute;left:0;text-align:left;z-index:251736064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76" o:spid="_x0000_s1060" type="#_x0000_t202" style="position:absolute;left:0;text-align:left;margin-left:18.1pt;margin-top:15.5pt;width:107.9pt;height:23.25pt;z-index:251732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">
                  <v:textbox>
                    <w:txbxContent>
                      <w:p w:rsidR="00C44C62" w:rsidRDefault="006676D5" w:rsidP="006B2F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77" o:spid="_x0000_s1061" type="#_x0000_t202" style="position:absolute;left:0;text-align:left;margin-left:18.1pt;margin-top:62.3pt;width:107.9pt;height:23.25pt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">
                  <v:textbox>
                    <w:txbxContent>
                      <w:p w:rsidR="00C44C62" w:rsidRDefault="00C44C62" w:rsidP="006B2F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综合部负责人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97" w:type="dxa"/>
            <w:vAlign w:val="center"/>
          </w:tcPr>
          <w:p w:rsidR="006B2F2A" w:rsidRPr="00F34E26" w:rsidRDefault="001E2930" w:rsidP="001E2930">
            <w:pPr>
              <w:jc w:val="left"/>
            </w:pPr>
            <w:r>
              <w:rPr>
                <w:rFonts w:hint="eastAsia"/>
              </w:rPr>
              <w:t>人事管理员</w:t>
            </w:r>
          </w:p>
        </w:tc>
        <w:tc>
          <w:tcPr>
            <w:tcW w:w="1052" w:type="dxa"/>
            <w:vAlign w:val="center"/>
          </w:tcPr>
          <w:p w:rsidR="006B2F2A" w:rsidRDefault="006B2F2A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28" w:type="dxa"/>
            <w:vAlign w:val="center"/>
          </w:tcPr>
          <w:p w:rsidR="006B2F2A" w:rsidRDefault="006B2F2A" w:rsidP="00595AA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6B2F2A" w:rsidTr="00595AAA">
        <w:trPr>
          <w:trHeight w:val="986"/>
          <w:jc w:val="center"/>
        </w:trPr>
        <w:tc>
          <w:tcPr>
            <w:tcW w:w="3173" w:type="dxa"/>
            <w:vMerge/>
          </w:tcPr>
          <w:p w:rsidR="006B2F2A" w:rsidRDefault="006B2F2A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6B2F2A" w:rsidRDefault="006B2F2A" w:rsidP="006B2F2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综合部负责人</w:t>
            </w:r>
          </w:p>
        </w:tc>
        <w:tc>
          <w:tcPr>
            <w:tcW w:w="1052" w:type="dxa"/>
            <w:vAlign w:val="center"/>
          </w:tcPr>
          <w:p w:rsidR="006B2F2A" w:rsidRDefault="006B2F2A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6B2F2A" w:rsidRDefault="006B2F2A" w:rsidP="00595AAA">
            <w:pPr>
              <w:rPr>
                <w:rFonts w:ascii="宋体" w:hAnsi="宋体"/>
              </w:rPr>
            </w:pPr>
          </w:p>
        </w:tc>
      </w:tr>
      <w:tr w:rsidR="006B2F2A" w:rsidTr="00595AAA">
        <w:trPr>
          <w:trHeight w:val="986"/>
          <w:jc w:val="center"/>
        </w:trPr>
        <w:tc>
          <w:tcPr>
            <w:tcW w:w="3173" w:type="dxa"/>
            <w:vMerge/>
          </w:tcPr>
          <w:p w:rsidR="006B2F2A" w:rsidRDefault="006B2F2A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6B2F2A" w:rsidRDefault="006B2F2A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入职部门负责人</w:t>
            </w:r>
          </w:p>
        </w:tc>
        <w:tc>
          <w:tcPr>
            <w:tcW w:w="1052" w:type="dxa"/>
            <w:vAlign w:val="center"/>
          </w:tcPr>
          <w:p w:rsidR="006B2F2A" w:rsidRDefault="006B2F2A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6B2F2A" w:rsidRDefault="006B2F2A" w:rsidP="00595AAA">
            <w:pPr>
              <w:rPr>
                <w:rFonts w:ascii="宋体" w:hAnsi="宋体"/>
              </w:rPr>
            </w:pPr>
          </w:p>
        </w:tc>
      </w:tr>
      <w:tr w:rsidR="006B2F2A" w:rsidTr="00595AAA">
        <w:trPr>
          <w:trHeight w:val="986"/>
          <w:jc w:val="center"/>
        </w:trPr>
        <w:tc>
          <w:tcPr>
            <w:tcW w:w="3173" w:type="dxa"/>
            <w:vMerge/>
          </w:tcPr>
          <w:p w:rsidR="006B2F2A" w:rsidRDefault="006B2F2A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6B2F2A" w:rsidRDefault="006B2F2A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52" w:type="dxa"/>
            <w:vAlign w:val="center"/>
          </w:tcPr>
          <w:p w:rsidR="006B2F2A" w:rsidRDefault="006B2F2A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6B2F2A" w:rsidRDefault="006B2F2A" w:rsidP="00595AAA">
            <w:pPr>
              <w:rPr>
                <w:rFonts w:ascii="宋体" w:hAnsi="宋体"/>
              </w:rPr>
            </w:pPr>
          </w:p>
        </w:tc>
      </w:tr>
      <w:tr w:rsidR="006B2F2A" w:rsidTr="00595AAA">
        <w:trPr>
          <w:trHeight w:val="986"/>
          <w:jc w:val="center"/>
        </w:trPr>
        <w:tc>
          <w:tcPr>
            <w:tcW w:w="3173" w:type="dxa"/>
            <w:vMerge/>
          </w:tcPr>
          <w:p w:rsidR="006B2F2A" w:rsidRDefault="006B2F2A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6B2F2A" w:rsidRDefault="006B2F2A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总经理</w:t>
            </w:r>
          </w:p>
        </w:tc>
        <w:tc>
          <w:tcPr>
            <w:tcW w:w="1052" w:type="dxa"/>
            <w:vAlign w:val="center"/>
          </w:tcPr>
          <w:p w:rsidR="006B2F2A" w:rsidRDefault="006B2F2A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6B2F2A" w:rsidRDefault="006B2F2A" w:rsidP="00595AAA">
            <w:pPr>
              <w:rPr>
                <w:rFonts w:ascii="宋体" w:hAnsi="宋体"/>
              </w:rPr>
            </w:pPr>
          </w:p>
        </w:tc>
      </w:tr>
      <w:tr w:rsidR="006B2F2A" w:rsidTr="00595AAA">
        <w:trPr>
          <w:trHeight w:val="986"/>
          <w:jc w:val="center"/>
        </w:trPr>
        <w:tc>
          <w:tcPr>
            <w:tcW w:w="3173" w:type="dxa"/>
            <w:vMerge/>
          </w:tcPr>
          <w:p w:rsidR="006B2F2A" w:rsidRDefault="006B2F2A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6B2F2A" w:rsidRDefault="006B2F2A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52" w:type="dxa"/>
            <w:vAlign w:val="center"/>
          </w:tcPr>
          <w:p w:rsidR="006B2F2A" w:rsidRDefault="006B2F2A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28" w:type="dxa"/>
            <w:vAlign w:val="center"/>
          </w:tcPr>
          <w:p w:rsidR="006B2F2A" w:rsidRDefault="006B2F2A" w:rsidP="00595AAA">
            <w:pPr>
              <w:rPr>
                <w:rFonts w:ascii="宋体" w:hAnsi="宋体"/>
              </w:rPr>
            </w:pPr>
          </w:p>
        </w:tc>
      </w:tr>
    </w:tbl>
    <w:p w:rsidR="0008201D" w:rsidRDefault="0008201D" w:rsidP="0008201D">
      <w:pPr>
        <w:pStyle w:val="10"/>
        <w:ind w:firstLine="0"/>
      </w:pPr>
    </w:p>
    <w:p w:rsidR="0008201D" w:rsidRDefault="0008201D" w:rsidP="00862BB8">
      <w:pPr>
        <w:pStyle w:val="10"/>
        <w:numPr>
          <w:ilvl w:val="0"/>
          <w:numId w:val="14"/>
        </w:numPr>
      </w:pPr>
      <w:r>
        <w:rPr>
          <w:rFonts w:hint="eastAsia"/>
        </w:rPr>
        <w:lastRenderedPageBreak/>
        <w:t>报表样式：</w:t>
      </w:r>
    </w:p>
    <w:p w:rsidR="0008201D" w:rsidRPr="0008201D" w:rsidRDefault="0008201D" w:rsidP="0008201D"/>
    <w:p w:rsidR="00B10A81" w:rsidRDefault="00B10A81" w:rsidP="00B10A81">
      <w:pPr>
        <w:pStyle w:val="5"/>
      </w:pPr>
      <w:r w:rsidRPr="000E30D5">
        <w:rPr>
          <w:rFonts w:hint="eastAsia"/>
        </w:rPr>
        <w:t>合同签订</w:t>
      </w:r>
      <w:r w:rsidR="001371AB">
        <w:rPr>
          <w:rFonts w:hint="eastAsia"/>
        </w:rPr>
        <w:t>、续签</w:t>
      </w:r>
      <w:r w:rsidR="00700786">
        <w:rPr>
          <w:rFonts w:hint="eastAsia"/>
        </w:rPr>
        <w:t>（删除）</w:t>
      </w:r>
    </w:p>
    <w:p w:rsidR="0008201D" w:rsidRDefault="0008201D" w:rsidP="00862BB8">
      <w:pPr>
        <w:pStyle w:val="10"/>
        <w:numPr>
          <w:ilvl w:val="0"/>
          <w:numId w:val="15"/>
        </w:numPr>
      </w:pPr>
      <w:r>
        <w:rPr>
          <w:rFonts w:hint="eastAsia"/>
        </w:rPr>
        <w:t>功能说明：</w:t>
      </w:r>
    </w:p>
    <w:p w:rsidR="00337D9E" w:rsidRDefault="00857236" w:rsidP="00337D9E">
      <w:pPr>
        <w:pStyle w:val="10"/>
        <w:ind w:left="840" w:firstLine="0"/>
      </w:pPr>
      <w:r>
        <w:rPr>
          <w:rFonts w:hint="eastAsia"/>
        </w:rPr>
        <w:t>记录新员工合同签订</w:t>
      </w:r>
      <w:r w:rsidR="001371AB">
        <w:rPr>
          <w:rFonts w:hint="eastAsia"/>
        </w:rPr>
        <w:t>及合同续签</w:t>
      </w:r>
      <w:r>
        <w:rPr>
          <w:rFonts w:hint="eastAsia"/>
        </w:rPr>
        <w:t>信息。信息包括签订时间、合同期限、试用期时间等等相关信息。</w:t>
      </w:r>
      <w:r w:rsidR="00337D9E">
        <w:rPr>
          <w:rFonts w:hint="eastAsia"/>
        </w:rPr>
        <w:t>合同文件</w:t>
      </w:r>
      <w:r>
        <w:rPr>
          <w:rFonts w:hint="eastAsia"/>
        </w:rPr>
        <w:t>及其他资料以附件</w:t>
      </w:r>
      <w:r w:rsidR="00337D9E">
        <w:rPr>
          <w:rFonts w:hint="eastAsia"/>
        </w:rPr>
        <w:t>形式进行上传。</w:t>
      </w:r>
    </w:p>
    <w:p w:rsidR="001371AB" w:rsidRPr="00BA5CC2" w:rsidRDefault="001371AB" w:rsidP="00337D9E">
      <w:pPr>
        <w:pStyle w:val="10"/>
        <w:ind w:left="840" w:firstLine="0"/>
        <w:rPr>
          <w:color w:val="FF0000"/>
        </w:rPr>
      </w:pPr>
      <w:r w:rsidRPr="00BA5CC2">
        <w:rPr>
          <w:rFonts w:hint="eastAsia"/>
          <w:color w:val="FF0000"/>
        </w:rPr>
        <w:t>添加合同签订类型：首签、续签；</w:t>
      </w:r>
    </w:p>
    <w:p w:rsidR="00C00C20" w:rsidRPr="00BA5CC2" w:rsidRDefault="00C00C20" w:rsidP="00337D9E">
      <w:pPr>
        <w:pStyle w:val="10"/>
        <w:ind w:left="840" w:firstLine="0"/>
        <w:rPr>
          <w:color w:val="FF0000"/>
        </w:rPr>
      </w:pPr>
      <w:r w:rsidRPr="00BA5CC2">
        <w:rPr>
          <w:rFonts w:hint="eastAsia"/>
          <w:color w:val="FF0000"/>
        </w:rPr>
        <w:t>可多次续签合同</w:t>
      </w:r>
    </w:p>
    <w:p w:rsidR="0008201D" w:rsidRDefault="003F77C0" w:rsidP="003F77C0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72"/>
        <w:gridCol w:w="1821"/>
        <w:gridCol w:w="1873"/>
        <w:gridCol w:w="1906"/>
      </w:tblGrid>
      <w:tr w:rsidR="001B0936" w:rsidTr="00F47A38">
        <w:tc>
          <w:tcPr>
            <w:tcW w:w="2146" w:type="dxa"/>
            <w:shd w:val="clear" w:color="auto" w:fill="548DD4" w:themeFill="text2" w:themeFillTint="99"/>
          </w:tcPr>
          <w:p w:rsidR="001B0936" w:rsidRDefault="001B0936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1B0936" w:rsidRDefault="001B0936" w:rsidP="00595AAA"/>
        </w:tc>
        <w:tc>
          <w:tcPr>
            <w:tcW w:w="2146" w:type="dxa"/>
            <w:shd w:val="clear" w:color="auto" w:fill="548DD4" w:themeFill="text2" w:themeFillTint="99"/>
          </w:tcPr>
          <w:p w:rsidR="001B0936" w:rsidRDefault="001B0936" w:rsidP="00595AAA"/>
        </w:tc>
        <w:tc>
          <w:tcPr>
            <w:tcW w:w="2146" w:type="dxa"/>
            <w:shd w:val="clear" w:color="auto" w:fill="548DD4" w:themeFill="text2" w:themeFillTint="99"/>
          </w:tcPr>
          <w:p w:rsidR="001B0936" w:rsidRDefault="001B0936" w:rsidP="00595AAA"/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提供编码规则</w:t>
            </w:r>
          </w:p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根据审批情况</w:t>
            </w:r>
          </w:p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提供规则</w:t>
            </w:r>
          </w:p>
        </w:tc>
      </w:tr>
      <w:tr w:rsidR="006A29D9" w:rsidTr="00F47A38">
        <w:tc>
          <w:tcPr>
            <w:tcW w:w="2146" w:type="dxa"/>
          </w:tcPr>
          <w:p w:rsidR="006A29D9" w:rsidRDefault="006A29D9" w:rsidP="00595AAA">
            <w:r>
              <w:rPr>
                <w:rFonts w:hint="eastAsia"/>
              </w:rPr>
              <w:t>签订类型</w:t>
            </w:r>
          </w:p>
        </w:tc>
        <w:tc>
          <w:tcPr>
            <w:tcW w:w="2084" w:type="dxa"/>
          </w:tcPr>
          <w:p w:rsidR="006A29D9" w:rsidRDefault="006A29D9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6A29D9" w:rsidRDefault="006A29D9" w:rsidP="00595AAA">
            <w:r>
              <w:rPr>
                <w:rFonts w:hint="eastAsia"/>
              </w:rPr>
              <w:t>下拉框</w:t>
            </w:r>
          </w:p>
        </w:tc>
        <w:tc>
          <w:tcPr>
            <w:tcW w:w="2146" w:type="dxa"/>
          </w:tcPr>
          <w:p w:rsidR="006A29D9" w:rsidRDefault="006A29D9" w:rsidP="00595AAA">
            <w:r>
              <w:rPr>
                <w:rFonts w:hint="eastAsia"/>
              </w:rPr>
              <w:t>类型：首签、续签</w:t>
            </w:r>
          </w:p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劳动合同名称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1B0936" w:rsidRDefault="001B0936" w:rsidP="00595AAA"/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姓名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来源于人员信息</w:t>
            </w:r>
          </w:p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工号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来源于人员信息</w:t>
            </w:r>
          </w:p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性别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来源于人员信息</w:t>
            </w:r>
          </w:p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部门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来源于人员信息</w:t>
            </w:r>
          </w:p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岗位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来源于人员信息</w:t>
            </w:r>
          </w:p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出生年月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日期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来源于人员信息</w:t>
            </w:r>
          </w:p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学历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来源于人员信息</w:t>
            </w:r>
          </w:p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专业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来源于人员信息</w:t>
            </w:r>
          </w:p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毕业院校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来源于人员信息</w:t>
            </w:r>
          </w:p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合同期限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整型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1B0936" w:rsidRDefault="001B0936" w:rsidP="00595AAA"/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合同起始时间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日期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1B0936" w:rsidRDefault="001B0936" w:rsidP="00595AAA"/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合同截止时间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日期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1B0936" w:rsidRDefault="001B0936" w:rsidP="00595AAA"/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1B0936" w:rsidRDefault="001B0936" w:rsidP="00595AAA"/>
        </w:tc>
      </w:tr>
      <w:tr w:rsidR="001B0936" w:rsidTr="00F47A38"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1B0936" w:rsidRDefault="001B0936" w:rsidP="00595AAA">
            <w:r>
              <w:rPr>
                <w:rFonts w:hint="eastAsia"/>
              </w:rPr>
              <w:t>日期</w:t>
            </w:r>
          </w:p>
        </w:tc>
        <w:tc>
          <w:tcPr>
            <w:tcW w:w="2146" w:type="dxa"/>
          </w:tcPr>
          <w:p w:rsidR="001B0936" w:rsidRDefault="001B0936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1B0936" w:rsidRDefault="001B0936" w:rsidP="00595AAA"/>
        </w:tc>
      </w:tr>
    </w:tbl>
    <w:p w:rsidR="00F47A38" w:rsidRPr="003F77C0" w:rsidRDefault="00F47A38" w:rsidP="00F47A38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08201D" w:rsidRDefault="0008201D" w:rsidP="00862BB8">
      <w:pPr>
        <w:pStyle w:val="10"/>
        <w:numPr>
          <w:ilvl w:val="0"/>
          <w:numId w:val="15"/>
        </w:numPr>
      </w:pPr>
      <w:r>
        <w:rPr>
          <w:rFonts w:hint="eastAsia"/>
        </w:rPr>
        <w:t>流程说明：</w:t>
      </w:r>
    </w:p>
    <w:p w:rsidR="0008201D" w:rsidRDefault="0008201D" w:rsidP="0008201D">
      <w:pPr>
        <w:pStyle w:val="10"/>
        <w:ind w:firstLine="0"/>
      </w:pPr>
    </w:p>
    <w:p w:rsidR="0008201D" w:rsidRDefault="0008201D" w:rsidP="00862BB8">
      <w:pPr>
        <w:pStyle w:val="10"/>
        <w:numPr>
          <w:ilvl w:val="0"/>
          <w:numId w:val="15"/>
        </w:numPr>
      </w:pPr>
      <w:r>
        <w:rPr>
          <w:rFonts w:hint="eastAsia"/>
        </w:rPr>
        <w:t>报表样式：</w:t>
      </w:r>
    </w:p>
    <w:p w:rsidR="0008201D" w:rsidRDefault="00305035" w:rsidP="00305035">
      <w:pPr>
        <w:pStyle w:val="5"/>
      </w:pPr>
      <w:r>
        <w:rPr>
          <w:rFonts w:hint="eastAsia"/>
        </w:rPr>
        <w:t>试用期转正</w:t>
      </w:r>
      <w:r w:rsidR="00792ACF">
        <w:rPr>
          <w:rFonts w:hint="eastAsia"/>
        </w:rPr>
        <w:t>考评</w:t>
      </w:r>
    </w:p>
    <w:p w:rsidR="00305035" w:rsidRDefault="00305035" w:rsidP="00305035">
      <w:pPr>
        <w:pStyle w:val="10"/>
        <w:numPr>
          <w:ilvl w:val="0"/>
          <w:numId w:val="16"/>
        </w:numPr>
      </w:pPr>
      <w:r>
        <w:rPr>
          <w:rFonts w:hint="eastAsia"/>
        </w:rPr>
        <w:t>功能说明：</w:t>
      </w:r>
    </w:p>
    <w:p w:rsidR="00305035" w:rsidRPr="006469C4" w:rsidRDefault="006469C4" w:rsidP="00305035">
      <w:pPr>
        <w:pStyle w:val="10"/>
        <w:ind w:left="840" w:firstLine="0"/>
        <w:rPr>
          <w:sz w:val="24"/>
          <w:szCs w:val="24"/>
        </w:rPr>
      </w:pPr>
      <w:r>
        <w:rPr>
          <w:rFonts w:hint="eastAsia"/>
        </w:rPr>
        <w:t xml:space="preserve">   </w:t>
      </w:r>
      <w:r w:rsidR="00204847" w:rsidRPr="00204847">
        <w:rPr>
          <w:rFonts w:hint="eastAsia"/>
          <w:sz w:val="24"/>
          <w:szCs w:val="24"/>
        </w:rPr>
        <w:t>记录试用期转正考评。当职工发起转正申请时，综合部人员发起员工试用期考评表，下发至员工所属部门，由所属部门负责人提出综合意见，并反馈至综合部。</w:t>
      </w:r>
      <w:r w:rsidR="00116B13">
        <w:rPr>
          <w:rFonts w:hint="eastAsia"/>
          <w:sz w:val="24"/>
          <w:szCs w:val="24"/>
        </w:rPr>
        <w:t>上传员工转正申请表</w:t>
      </w:r>
    </w:p>
    <w:p w:rsidR="00C5165F" w:rsidRDefault="00C5165F" w:rsidP="00C5165F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81"/>
        <w:gridCol w:w="1829"/>
        <w:gridCol w:w="1881"/>
        <w:gridCol w:w="1881"/>
      </w:tblGrid>
      <w:tr w:rsidR="0093285C" w:rsidTr="0031012E">
        <w:tc>
          <w:tcPr>
            <w:tcW w:w="2146" w:type="dxa"/>
            <w:shd w:val="clear" w:color="auto" w:fill="548DD4" w:themeFill="text2" w:themeFillTint="99"/>
          </w:tcPr>
          <w:p w:rsidR="0093285C" w:rsidRDefault="0093285C" w:rsidP="00595AAA">
            <w:r>
              <w:rPr>
                <w:rFonts w:hint="eastAsia"/>
              </w:rPr>
              <w:lastRenderedPageBreak/>
              <w:t>基本信息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93285C" w:rsidRDefault="0093285C" w:rsidP="00595AAA"/>
        </w:tc>
        <w:tc>
          <w:tcPr>
            <w:tcW w:w="2146" w:type="dxa"/>
            <w:shd w:val="clear" w:color="auto" w:fill="548DD4" w:themeFill="text2" w:themeFillTint="99"/>
          </w:tcPr>
          <w:p w:rsidR="0093285C" w:rsidRDefault="0093285C" w:rsidP="00595AAA"/>
        </w:tc>
        <w:tc>
          <w:tcPr>
            <w:tcW w:w="2146" w:type="dxa"/>
            <w:shd w:val="clear" w:color="auto" w:fill="548DD4" w:themeFill="text2" w:themeFillTint="99"/>
          </w:tcPr>
          <w:p w:rsidR="0093285C" w:rsidRDefault="0093285C" w:rsidP="00595AAA"/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提供编码规则</w:t>
            </w:r>
          </w:p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根据审批情况</w:t>
            </w:r>
          </w:p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提供规则</w:t>
            </w:r>
          </w:p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姓名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从人员信息获取</w:t>
            </w:r>
          </w:p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转正前工资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浮点型保留两位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93285C" w:rsidRDefault="0093285C" w:rsidP="00595AAA"/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转正后岗级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下拉选择</w:t>
            </w:r>
          </w:p>
        </w:tc>
        <w:tc>
          <w:tcPr>
            <w:tcW w:w="2146" w:type="dxa"/>
          </w:tcPr>
          <w:p w:rsidR="0093285C" w:rsidRDefault="0093285C" w:rsidP="00595AAA"/>
        </w:tc>
      </w:tr>
      <w:tr w:rsidR="0093285C" w:rsidTr="0031012E">
        <w:tc>
          <w:tcPr>
            <w:tcW w:w="2146" w:type="dxa"/>
          </w:tcPr>
          <w:p w:rsidR="0093285C" w:rsidRPr="00C5537C" w:rsidRDefault="0093285C" w:rsidP="00595AAA">
            <w:pPr>
              <w:rPr>
                <w:highlight w:val="yellow"/>
              </w:rPr>
            </w:pPr>
            <w:r>
              <w:rPr>
                <w:rFonts w:hint="eastAsia"/>
              </w:rPr>
              <w:t>工作部门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从部门信息获取</w:t>
            </w:r>
          </w:p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岗位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从人员信息获取</w:t>
            </w:r>
          </w:p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学历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下拉选择</w:t>
            </w:r>
          </w:p>
        </w:tc>
        <w:tc>
          <w:tcPr>
            <w:tcW w:w="2146" w:type="dxa"/>
          </w:tcPr>
          <w:p w:rsidR="0093285C" w:rsidRDefault="0093285C" w:rsidP="00595AAA"/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技术职称</w:t>
            </w:r>
          </w:p>
        </w:tc>
        <w:tc>
          <w:tcPr>
            <w:tcW w:w="2084" w:type="dxa"/>
          </w:tcPr>
          <w:p w:rsidR="0093285C" w:rsidRPr="00BA5E0D" w:rsidRDefault="0093285C" w:rsidP="00595AAA">
            <w:pPr>
              <w:rPr>
                <w:b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93285C" w:rsidRDefault="0093285C" w:rsidP="00595AAA"/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所学专业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整型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93285C" w:rsidRDefault="0093285C" w:rsidP="00595AAA"/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签订劳动合同期限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93285C" w:rsidRDefault="0093285C" w:rsidP="00595AAA"/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签订劳动合同时间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整型</w:t>
            </w:r>
          </w:p>
        </w:tc>
        <w:tc>
          <w:tcPr>
            <w:tcW w:w="2146" w:type="dxa"/>
          </w:tcPr>
          <w:p w:rsidR="0093285C" w:rsidRDefault="0093285C" w:rsidP="00595AAA"/>
        </w:tc>
        <w:tc>
          <w:tcPr>
            <w:tcW w:w="2146" w:type="dxa"/>
          </w:tcPr>
          <w:p w:rsidR="0093285C" w:rsidRDefault="0093285C" w:rsidP="00595AAA"/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试用期期限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整形</w:t>
            </w:r>
          </w:p>
        </w:tc>
        <w:tc>
          <w:tcPr>
            <w:tcW w:w="2146" w:type="dxa"/>
          </w:tcPr>
          <w:p w:rsidR="0093285C" w:rsidRDefault="0093285C" w:rsidP="00595AAA"/>
        </w:tc>
        <w:tc>
          <w:tcPr>
            <w:tcW w:w="2146" w:type="dxa"/>
          </w:tcPr>
          <w:p w:rsidR="0093285C" w:rsidRDefault="0093285C" w:rsidP="00595AAA"/>
        </w:tc>
      </w:tr>
      <w:tr w:rsidR="0093285C" w:rsidTr="0031012E">
        <w:tc>
          <w:tcPr>
            <w:tcW w:w="2146" w:type="dxa"/>
          </w:tcPr>
          <w:p w:rsidR="0093285C" w:rsidRDefault="0093285C" w:rsidP="00595AAA">
            <w:r w:rsidRPr="00DA0A19">
              <w:rPr>
                <w:rFonts w:hint="eastAsia"/>
              </w:rPr>
              <w:t>试用期时间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时间</w:t>
            </w:r>
          </w:p>
        </w:tc>
        <w:tc>
          <w:tcPr>
            <w:tcW w:w="2146" w:type="dxa"/>
          </w:tcPr>
          <w:p w:rsidR="0093285C" w:rsidRDefault="0093285C" w:rsidP="00595AAA"/>
        </w:tc>
        <w:tc>
          <w:tcPr>
            <w:tcW w:w="2146" w:type="dxa"/>
          </w:tcPr>
          <w:p w:rsidR="0093285C" w:rsidRDefault="0093285C" w:rsidP="00595AAA"/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93285C" w:rsidRDefault="0093285C" w:rsidP="00595AAA"/>
        </w:tc>
      </w:tr>
      <w:tr w:rsidR="0093285C" w:rsidTr="0031012E"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93285C" w:rsidRDefault="0093285C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93285C" w:rsidRDefault="0093285C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93285C" w:rsidRDefault="0093285C" w:rsidP="00595AAA"/>
        </w:tc>
      </w:tr>
    </w:tbl>
    <w:p w:rsidR="0093285C" w:rsidRDefault="0093285C" w:rsidP="0093285C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C5165F" w:rsidRDefault="00C5165F" w:rsidP="00C5165F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305035" w:rsidRDefault="0031012E" w:rsidP="00305035">
      <w:pPr>
        <w:pStyle w:val="10"/>
        <w:ind w:left="840" w:firstLine="0"/>
      </w:pPr>
      <w:r>
        <w:rPr>
          <w:noProof/>
        </w:rPr>
        <w:lastRenderedPageBreak/>
        <w:drawing>
          <wp:inline distT="0" distB="0" distL="0" distR="0">
            <wp:extent cx="5467349" cy="6400800"/>
            <wp:effectExtent l="19050" t="0" r="1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13" cy="640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A3" w:rsidRDefault="00C161A3" w:rsidP="00305035">
      <w:pPr>
        <w:pStyle w:val="10"/>
        <w:ind w:left="840" w:firstLine="0"/>
      </w:pPr>
    </w:p>
    <w:p w:rsidR="00C161A3" w:rsidRDefault="00C161A3" w:rsidP="00305035">
      <w:pPr>
        <w:pStyle w:val="10"/>
        <w:ind w:left="840" w:firstLine="0"/>
      </w:pPr>
    </w:p>
    <w:p w:rsidR="00C161A3" w:rsidRDefault="00C161A3" w:rsidP="00305035">
      <w:pPr>
        <w:pStyle w:val="10"/>
        <w:ind w:left="840" w:firstLine="0"/>
      </w:pPr>
    </w:p>
    <w:p w:rsidR="00C161A3" w:rsidRDefault="00C161A3" w:rsidP="00305035">
      <w:pPr>
        <w:pStyle w:val="10"/>
        <w:ind w:left="840" w:firstLine="0"/>
      </w:pPr>
    </w:p>
    <w:p w:rsidR="00C161A3" w:rsidRDefault="00C161A3" w:rsidP="00305035">
      <w:pPr>
        <w:pStyle w:val="10"/>
        <w:ind w:left="840" w:firstLine="0"/>
      </w:pPr>
    </w:p>
    <w:p w:rsidR="00C161A3" w:rsidRDefault="00C161A3" w:rsidP="00305035">
      <w:pPr>
        <w:pStyle w:val="10"/>
        <w:ind w:left="840" w:firstLine="0"/>
      </w:pPr>
    </w:p>
    <w:p w:rsidR="00C161A3" w:rsidRDefault="00C161A3" w:rsidP="00305035">
      <w:pPr>
        <w:pStyle w:val="10"/>
        <w:ind w:left="840" w:firstLine="0"/>
      </w:pPr>
    </w:p>
    <w:p w:rsidR="003B5664" w:rsidRDefault="003B5664" w:rsidP="00305035">
      <w:pPr>
        <w:pStyle w:val="10"/>
        <w:ind w:left="840" w:firstLine="0"/>
      </w:pPr>
    </w:p>
    <w:p w:rsidR="003B5664" w:rsidRDefault="003B5664" w:rsidP="00305035">
      <w:pPr>
        <w:pStyle w:val="10"/>
        <w:ind w:left="840" w:firstLine="0"/>
      </w:pPr>
    </w:p>
    <w:p w:rsidR="003B5664" w:rsidRDefault="003B5664" w:rsidP="00305035">
      <w:pPr>
        <w:pStyle w:val="10"/>
        <w:ind w:left="840" w:firstLine="0"/>
      </w:pPr>
    </w:p>
    <w:p w:rsidR="003B5664" w:rsidRDefault="003B5664" w:rsidP="00305035">
      <w:pPr>
        <w:pStyle w:val="10"/>
        <w:ind w:left="840" w:firstLine="0"/>
      </w:pPr>
    </w:p>
    <w:p w:rsidR="00305035" w:rsidRDefault="00305035" w:rsidP="00305035">
      <w:pPr>
        <w:pStyle w:val="10"/>
        <w:numPr>
          <w:ilvl w:val="0"/>
          <w:numId w:val="16"/>
        </w:numPr>
      </w:pPr>
      <w:r>
        <w:rPr>
          <w:rFonts w:hint="eastAsia"/>
        </w:rPr>
        <w:lastRenderedPageBreak/>
        <w:t>流程说明：</w:t>
      </w:r>
    </w:p>
    <w:tbl>
      <w:tblPr>
        <w:tblW w:w="8550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73"/>
        <w:gridCol w:w="2497"/>
        <w:gridCol w:w="1052"/>
        <w:gridCol w:w="1828"/>
      </w:tblGrid>
      <w:tr w:rsidR="00BB04B8" w:rsidTr="00595AAA">
        <w:trPr>
          <w:trHeight w:val="637"/>
          <w:jc w:val="center"/>
        </w:trPr>
        <w:tc>
          <w:tcPr>
            <w:tcW w:w="3173" w:type="dxa"/>
            <w:vAlign w:val="center"/>
          </w:tcPr>
          <w:p w:rsidR="00BB04B8" w:rsidRDefault="00BB04B8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97" w:type="dxa"/>
            <w:vAlign w:val="center"/>
          </w:tcPr>
          <w:p w:rsidR="00BB04B8" w:rsidRDefault="00BB04B8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52" w:type="dxa"/>
            <w:vAlign w:val="center"/>
          </w:tcPr>
          <w:p w:rsidR="00BB04B8" w:rsidRDefault="00BB04B8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28" w:type="dxa"/>
            <w:vAlign w:val="center"/>
          </w:tcPr>
          <w:p w:rsidR="00BB04B8" w:rsidRDefault="00BB04B8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BB04B8" w:rsidTr="00595AAA">
        <w:trPr>
          <w:trHeight w:val="990"/>
          <w:jc w:val="center"/>
        </w:trPr>
        <w:tc>
          <w:tcPr>
            <w:tcW w:w="3173" w:type="dxa"/>
            <w:vMerge w:val="restart"/>
          </w:tcPr>
          <w:p w:rsidR="00BB04B8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Text Box 97" o:spid="_x0000_s1062" type="#_x0000_t202" style="position:absolute;left:0;text-align:left;margin-left:18.1pt;margin-top:257.9pt;width:107.9pt;height:23.25pt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">
                  <v:textbox>
                    <w:txbxContent>
                      <w:p w:rsidR="00C44C62" w:rsidRDefault="00C44C62" w:rsidP="00BB0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96" o:spid="_x0000_s1133" style="position:absolute;left:0;text-align:left;flip:x;z-index:251754496;visibility:visible;mso-position-horizontal-relative:text;mso-position-vertical-relative:text" from="71.3pt,232.25pt" to="71.3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95" o:spid="_x0000_s1063" type="#_x0000_t202" style="position:absolute;left:0;text-align:left;margin-left:18.85pt;margin-top:209pt;width:107.9pt;height:23.25pt;z-index:251753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">
                  <v:textbox>
                    <w:txbxContent>
                      <w:p w:rsidR="00C44C62" w:rsidRDefault="00C44C62" w:rsidP="00BB0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公司负责人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94" o:spid="_x0000_s1132" style="position:absolute;left:0;text-align:left;flip:x;z-index:251752448;visibility:visible;mso-position-horizontal-relative:text;mso-position-vertical-relative:text" from="72.05pt,183.35pt" to="72.05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93" o:spid="_x0000_s1064" type="#_x0000_t202" style="position:absolute;left:0;text-align:left;margin-left:18.1pt;margin-top:160.1pt;width:107.9pt;height:23.25pt;z-index:2517514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">
                  <v:textbox>
                    <w:txbxContent>
                      <w:p w:rsidR="00C44C62" w:rsidRDefault="00C44C62" w:rsidP="00BB0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公司分管领导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92" o:spid="_x0000_s1131" style="position:absolute;left:0;text-align:left;flip:x;z-index:251750400;visibility:visible;mso-position-horizontal-relative:text;mso-position-vertical-relative:text" from="71.3pt,134.45pt" to="71.3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91" o:spid="_x0000_s1065" type="#_x0000_t202" style="position:absolute;left:0;text-align:left;margin-left:18.75pt;margin-top:111.2pt;width:107.9pt;height:23.25pt;z-index:251749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">
                  <v:textbox>
                    <w:txbxContent>
                      <w:p w:rsidR="00C44C62" w:rsidRDefault="00C44C62" w:rsidP="00BB0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89" o:spid="_x0000_s1130" style="position:absolute;left:0;text-align:left;flip:x;z-index:251747328;visibility:visible;mso-position-horizontal-relative:text;mso-position-vertical-relative:text" from="71.95pt,85.55pt" to="71.9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90" o:spid="_x0000_s1129" style="position:absolute;left:0;text-align:left;z-index:251748352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87" o:spid="_x0000_s1066" type="#_x0000_t202" style="position:absolute;left:0;text-align:left;margin-left:18.1pt;margin-top:15.5pt;width:107.9pt;height:23.25pt;z-index:251745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">
                  <v:textbox>
                    <w:txbxContent>
                      <w:p w:rsidR="00C44C62" w:rsidRDefault="00C44C62" w:rsidP="00BB0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88" o:spid="_x0000_s1067" type="#_x0000_t202" style="position:absolute;left:0;text-align:left;margin-left:18.1pt;margin-top:62.3pt;width:107.9pt;height:23.25pt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">
                  <v:textbox>
                    <w:txbxContent>
                      <w:p w:rsidR="00C44C62" w:rsidRDefault="00C44C62" w:rsidP="00BB0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员工所属部门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97" w:type="dxa"/>
            <w:vAlign w:val="center"/>
          </w:tcPr>
          <w:p w:rsidR="00BB04B8" w:rsidRPr="00F34E26" w:rsidRDefault="00106B15" w:rsidP="00595AAA">
            <w:pPr>
              <w:jc w:val="left"/>
            </w:pPr>
            <w:r>
              <w:rPr>
                <w:rFonts w:hint="eastAsia"/>
              </w:rPr>
              <w:t>综合部人员</w:t>
            </w:r>
          </w:p>
        </w:tc>
        <w:tc>
          <w:tcPr>
            <w:tcW w:w="1052" w:type="dxa"/>
            <w:vAlign w:val="center"/>
          </w:tcPr>
          <w:p w:rsidR="00BB04B8" w:rsidRDefault="00BB04B8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28" w:type="dxa"/>
            <w:vAlign w:val="center"/>
          </w:tcPr>
          <w:p w:rsidR="00BB04B8" w:rsidRDefault="00106B15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提交试用期转正考评表</w:t>
            </w:r>
          </w:p>
        </w:tc>
      </w:tr>
      <w:tr w:rsidR="00BB04B8" w:rsidTr="00595AAA">
        <w:trPr>
          <w:trHeight w:val="986"/>
          <w:jc w:val="center"/>
        </w:trPr>
        <w:tc>
          <w:tcPr>
            <w:tcW w:w="3173" w:type="dxa"/>
            <w:vMerge/>
          </w:tcPr>
          <w:p w:rsidR="00BB04B8" w:rsidRDefault="00BB04B8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BB04B8" w:rsidRDefault="00106B15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员工所属部门负责人</w:t>
            </w:r>
          </w:p>
        </w:tc>
        <w:tc>
          <w:tcPr>
            <w:tcW w:w="1052" w:type="dxa"/>
            <w:vAlign w:val="center"/>
          </w:tcPr>
          <w:p w:rsidR="00BB04B8" w:rsidRDefault="00BB04B8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BB04B8" w:rsidRDefault="00BB04B8" w:rsidP="00595AAA">
            <w:pPr>
              <w:rPr>
                <w:rFonts w:ascii="宋体" w:hAnsi="宋体"/>
              </w:rPr>
            </w:pPr>
          </w:p>
        </w:tc>
      </w:tr>
      <w:tr w:rsidR="00BB04B8" w:rsidTr="00595AAA">
        <w:trPr>
          <w:trHeight w:val="986"/>
          <w:jc w:val="center"/>
        </w:trPr>
        <w:tc>
          <w:tcPr>
            <w:tcW w:w="3173" w:type="dxa"/>
            <w:vMerge/>
          </w:tcPr>
          <w:p w:rsidR="00BB04B8" w:rsidRDefault="00BB04B8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BB04B8" w:rsidRDefault="00106B15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综合部负责人</w:t>
            </w:r>
          </w:p>
        </w:tc>
        <w:tc>
          <w:tcPr>
            <w:tcW w:w="1052" w:type="dxa"/>
            <w:vAlign w:val="center"/>
          </w:tcPr>
          <w:p w:rsidR="00BB04B8" w:rsidRDefault="00BB04B8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BB04B8" w:rsidRDefault="00BB04B8" w:rsidP="00595AAA">
            <w:pPr>
              <w:rPr>
                <w:rFonts w:ascii="宋体" w:hAnsi="宋体"/>
              </w:rPr>
            </w:pPr>
          </w:p>
        </w:tc>
      </w:tr>
      <w:tr w:rsidR="00BB04B8" w:rsidTr="00595AAA">
        <w:trPr>
          <w:trHeight w:val="986"/>
          <w:jc w:val="center"/>
        </w:trPr>
        <w:tc>
          <w:tcPr>
            <w:tcW w:w="3173" w:type="dxa"/>
            <w:vMerge/>
          </w:tcPr>
          <w:p w:rsidR="00BB04B8" w:rsidRDefault="00BB04B8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BB04B8" w:rsidRDefault="00BB04B8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52" w:type="dxa"/>
            <w:vAlign w:val="center"/>
          </w:tcPr>
          <w:p w:rsidR="00BB04B8" w:rsidRDefault="00BB04B8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BB04B8" w:rsidRDefault="00BB04B8" w:rsidP="00595AAA">
            <w:pPr>
              <w:rPr>
                <w:rFonts w:ascii="宋体" w:hAnsi="宋体"/>
              </w:rPr>
            </w:pPr>
          </w:p>
        </w:tc>
      </w:tr>
      <w:tr w:rsidR="00BB04B8" w:rsidTr="00595AAA">
        <w:trPr>
          <w:trHeight w:val="986"/>
          <w:jc w:val="center"/>
        </w:trPr>
        <w:tc>
          <w:tcPr>
            <w:tcW w:w="3173" w:type="dxa"/>
            <w:vMerge/>
          </w:tcPr>
          <w:p w:rsidR="00BB04B8" w:rsidRDefault="00BB04B8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BB04B8" w:rsidRDefault="00106B15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公司负责人</w:t>
            </w:r>
          </w:p>
        </w:tc>
        <w:tc>
          <w:tcPr>
            <w:tcW w:w="1052" w:type="dxa"/>
            <w:vAlign w:val="center"/>
          </w:tcPr>
          <w:p w:rsidR="00BB04B8" w:rsidRDefault="00BB04B8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BB04B8" w:rsidRDefault="00BB04B8" w:rsidP="00595AAA">
            <w:pPr>
              <w:rPr>
                <w:rFonts w:ascii="宋体" w:hAnsi="宋体"/>
              </w:rPr>
            </w:pPr>
          </w:p>
        </w:tc>
      </w:tr>
      <w:tr w:rsidR="00BB04B8" w:rsidTr="00595AAA">
        <w:trPr>
          <w:trHeight w:val="986"/>
          <w:jc w:val="center"/>
        </w:trPr>
        <w:tc>
          <w:tcPr>
            <w:tcW w:w="3173" w:type="dxa"/>
            <w:vMerge/>
          </w:tcPr>
          <w:p w:rsidR="00BB04B8" w:rsidRDefault="00BB04B8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BB04B8" w:rsidRDefault="00BB04B8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52" w:type="dxa"/>
            <w:vAlign w:val="center"/>
          </w:tcPr>
          <w:p w:rsidR="00BB04B8" w:rsidRDefault="00BB04B8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28" w:type="dxa"/>
            <w:vAlign w:val="center"/>
          </w:tcPr>
          <w:p w:rsidR="00BB04B8" w:rsidRDefault="00BB04B8" w:rsidP="00595AAA">
            <w:pPr>
              <w:rPr>
                <w:rFonts w:ascii="宋体" w:hAnsi="宋体"/>
              </w:rPr>
            </w:pPr>
          </w:p>
        </w:tc>
      </w:tr>
    </w:tbl>
    <w:p w:rsidR="00BB04B8" w:rsidRDefault="00BB04B8" w:rsidP="00BB04B8">
      <w:pPr>
        <w:pStyle w:val="10"/>
        <w:ind w:left="840" w:firstLine="0"/>
      </w:pPr>
    </w:p>
    <w:p w:rsidR="00305035" w:rsidRDefault="00305035" w:rsidP="00305035">
      <w:pPr>
        <w:pStyle w:val="10"/>
        <w:ind w:firstLine="0"/>
      </w:pPr>
    </w:p>
    <w:p w:rsidR="00305035" w:rsidRDefault="00305035" w:rsidP="00305035">
      <w:pPr>
        <w:pStyle w:val="10"/>
        <w:numPr>
          <w:ilvl w:val="0"/>
          <w:numId w:val="16"/>
        </w:numPr>
      </w:pPr>
      <w:r>
        <w:rPr>
          <w:rFonts w:hint="eastAsia"/>
        </w:rPr>
        <w:t>报表样式：</w:t>
      </w:r>
    </w:p>
    <w:p w:rsidR="002A2935" w:rsidRPr="002A2935" w:rsidRDefault="00BE1ADF" w:rsidP="002A2935">
      <w:pPr>
        <w:pStyle w:val="5"/>
      </w:pPr>
      <w:r>
        <w:rPr>
          <w:rFonts w:hint="eastAsia"/>
        </w:rPr>
        <w:t>劳动合同续签申请</w:t>
      </w:r>
    </w:p>
    <w:p w:rsidR="009F259D" w:rsidRDefault="009F259D" w:rsidP="009F259D">
      <w:pPr>
        <w:pStyle w:val="10"/>
        <w:numPr>
          <w:ilvl w:val="0"/>
          <w:numId w:val="35"/>
        </w:numPr>
      </w:pPr>
      <w:r>
        <w:rPr>
          <w:rFonts w:hint="eastAsia"/>
        </w:rPr>
        <w:t>功能说明：</w:t>
      </w:r>
    </w:p>
    <w:p w:rsidR="009F259D" w:rsidRDefault="002A2935" w:rsidP="009F259D">
      <w:pPr>
        <w:pStyle w:val="10"/>
        <w:ind w:left="840" w:firstLine="0"/>
      </w:pPr>
      <w:r>
        <w:rPr>
          <w:rFonts w:hint="eastAsia"/>
        </w:rPr>
        <w:t xml:space="preserve">    </w:t>
      </w:r>
      <w:r w:rsidR="00EC1D1A">
        <w:rPr>
          <w:rFonts w:hint="eastAsia"/>
        </w:rPr>
        <w:t>劳动合同续签申请。当劳动合同服务年限到期时发起的续签申请。可线上审批。</w:t>
      </w:r>
      <w:r w:rsidR="00737021">
        <w:rPr>
          <w:rFonts w:hint="eastAsia"/>
        </w:rPr>
        <w:t>申请批准后，新增一条劳动合同签订的记录，综合部相关人员进行合同</w:t>
      </w:r>
      <w:r w:rsidR="00E314E5">
        <w:rPr>
          <w:rFonts w:hint="eastAsia"/>
        </w:rPr>
        <w:t>数据</w:t>
      </w:r>
      <w:r w:rsidR="00737021">
        <w:rPr>
          <w:rFonts w:hint="eastAsia"/>
        </w:rPr>
        <w:t>的录入</w:t>
      </w:r>
    </w:p>
    <w:p w:rsidR="002A2935" w:rsidRDefault="002A2935" w:rsidP="009F259D">
      <w:pPr>
        <w:pStyle w:val="10"/>
        <w:ind w:left="840" w:firstLine="0"/>
      </w:pPr>
      <w:r>
        <w:rPr>
          <w:rFonts w:hint="eastAsia"/>
        </w:rPr>
        <w:t>关联试用期转正考评，上传员工总结</w:t>
      </w:r>
    </w:p>
    <w:p w:rsidR="00EC1D1A" w:rsidRDefault="00EC1D1A" w:rsidP="00EC1D1A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46" w:type="dxa"/>
        <w:tblLook w:val="04A0"/>
      </w:tblPr>
      <w:tblGrid>
        <w:gridCol w:w="1873"/>
        <w:gridCol w:w="1822"/>
        <w:gridCol w:w="1874"/>
        <w:gridCol w:w="1907"/>
      </w:tblGrid>
      <w:tr w:rsidR="00141B7A" w:rsidTr="001407D9">
        <w:tc>
          <w:tcPr>
            <w:tcW w:w="2146" w:type="dxa"/>
            <w:shd w:val="clear" w:color="auto" w:fill="548DD4" w:themeFill="text2" w:themeFillTint="99"/>
          </w:tcPr>
          <w:p w:rsidR="00141B7A" w:rsidRDefault="00141B7A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141B7A" w:rsidRDefault="00141B7A" w:rsidP="00595AAA"/>
        </w:tc>
        <w:tc>
          <w:tcPr>
            <w:tcW w:w="2146" w:type="dxa"/>
            <w:shd w:val="clear" w:color="auto" w:fill="548DD4" w:themeFill="text2" w:themeFillTint="99"/>
          </w:tcPr>
          <w:p w:rsidR="00141B7A" w:rsidRDefault="00141B7A" w:rsidP="00595AAA"/>
        </w:tc>
        <w:tc>
          <w:tcPr>
            <w:tcW w:w="2146" w:type="dxa"/>
            <w:shd w:val="clear" w:color="auto" w:fill="548DD4" w:themeFill="text2" w:themeFillTint="99"/>
          </w:tcPr>
          <w:p w:rsidR="00141B7A" w:rsidRDefault="00141B7A" w:rsidP="00595AAA"/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141B7A" w:rsidRDefault="00141B7A" w:rsidP="00737021">
            <w:r>
              <w:rPr>
                <w:rFonts w:hint="eastAsia"/>
              </w:rPr>
              <w:t>编号</w:t>
            </w:r>
          </w:p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根据审批情况</w:t>
            </w:r>
          </w:p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提供规则</w:t>
            </w:r>
          </w:p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通知状态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通知单审批通过后回写</w:t>
            </w:r>
          </w:p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劳动合同编号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来源于劳动合同签订</w:t>
            </w:r>
          </w:p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原劳动合同到期时间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来源于劳动合同签订</w:t>
            </w:r>
          </w:p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来源于劳动合同签订</w:t>
            </w:r>
          </w:p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工号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来源于劳动合同签订</w:t>
            </w:r>
          </w:p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续签次数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下拉框选择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二签、三签</w:t>
            </w:r>
          </w:p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续签合同期限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整型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141B7A" w:rsidRDefault="00141B7A" w:rsidP="00595AAA"/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续签合同起始时间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时间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141B7A" w:rsidRDefault="00141B7A" w:rsidP="00595AAA"/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续签合同截止时间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时间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141B7A" w:rsidRDefault="00141B7A" w:rsidP="00595AAA"/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141B7A" w:rsidRDefault="00141B7A" w:rsidP="00595AAA"/>
        </w:tc>
      </w:tr>
      <w:tr w:rsidR="00141B7A" w:rsidTr="001407D9"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141B7A" w:rsidRDefault="00141B7A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141B7A" w:rsidRDefault="00141B7A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141B7A" w:rsidRDefault="00141B7A" w:rsidP="00595AAA"/>
        </w:tc>
      </w:tr>
    </w:tbl>
    <w:p w:rsidR="00141B7A" w:rsidRDefault="00141B7A" w:rsidP="00141B7A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EC1D1A" w:rsidRPr="00EC1D1A" w:rsidRDefault="00EC1D1A" w:rsidP="00EC1D1A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9F259D" w:rsidRDefault="001407D9" w:rsidP="009F259D">
      <w:pPr>
        <w:pStyle w:val="10"/>
        <w:ind w:left="840" w:firstLine="0"/>
      </w:pPr>
      <w:r>
        <w:rPr>
          <w:noProof/>
        </w:rPr>
        <w:drawing>
          <wp:inline distT="0" distB="0" distL="0" distR="0">
            <wp:extent cx="5352902" cy="4055166"/>
            <wp:effectExtent l="19050" t="0" r="148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56" cy="406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51B" w:rsidRDefault="0008751B" w:rsidP="009F259D">
      <w:pPr>
        <w:pStyle w:val="10"/>
        <w:ind w:left="840" w:firstLine="0"/>
      </w:pPr>
    </w:p>
    <w:p w:rsidR="0008751B" w:rsidRDefault="0008751B" w:rsidP="009F259D">
      <w:pPr>
        <w:pStyle w:val="10"/>
        <w:ind w:left="840" w:firstLine="0"/>
      </w:pPr>
    </w:p>
    <w:p w:rsidR="0008751B" w:rsidRDefault="0008751B" w:rsidP="009F259D">
      <w:pPr>
        <w:pStyle w:val="10"/>
        <w:ind w:left="840" w:firstLine="0"/>
      </w:pPr>
    </w:p>
    <w:p w:rsidR="0008751B" w:rsidRDefault="0008751B" w:rsidP="009F259D">
      <w:pPr>
        <w:pStyle w:val="10"/>
        <w:ind w:left="840" w:firstLine="0"/>
      </w:pPr>
    </w:p>
    <w:p w:rsidR="0008751B" w:rsidRDefault="0008751B" w:rsidP="009F259D">
      <w:pPr>
        <w:pStyle w:val="10"/>
        <w:ind w:left="840" w:firstLine="0"/>
      </w:pPr>
    </w:p>
    <w:p w:rsidR="0008751B" w:rsidRDefault="0008751B" w:rsidP="009F259D">
      <w:pPr>
        <w:pStyle w:val="10"/>
        <w:ind w:left="840" w:firstLine="0"/>
      </w:pPr>
    </w:p>
    <w:p w:rsidR="0008751B" w:rsidRDefault="0008751B" w:rsidP="009F259D">
      <w:pPr>
        <w:pStyle w:val="10"/>
        <w:ind w:left="840" w:firstLine="0"/>
      </w:pPr>
    </w:p>
    <w:p w:rsidR="0008751B" w:rsidRDefault="0008751B" w:rsidP="009F259D">
      <w:pPr>
        <w:pStyle w:val="10"/>
        <w:ind w:left="840" w:firstLine="0"/>
      </w:pPr>
    </w:p>
    <w:p w:rsidR="0008751B" w:rsidRDefault="0008751B" w:rsidP="009F259D">
      <w:pPr>
        <w:pStyle w:val="10"/>
        <w:ind w:left="840" w:firstLine="0"/>
      </w:pPr>
    </w:p>
    <w:p w:rsidR="0008751B" w:rsidRDefault="0008751B" w:rsidP="009F259D">
      <w:pPr>
        <w:pStyle w:val="10"/>
        <w:ind w:left="840" w:firstLine="0"/>
      </w:pPr>
    </w:p>
    <w:p w:rsidR="0008751B" w:rsidRDefault="0008751B" w:rsidP="009F259D">
      <w:pPr>
        <w:pStyle w:val="10"/>
        <w:ind w:left="840" w:firstLine="0"/>
      </w:pPr>
    </w:p>
    <w:p w:rsidR="009F259D" w:rsidRDefault="009F259D" w:rsidP="009F259D">
      <w:pPr>
        <w:pStyle w:val="10"/>
        <w:numPr>
          <w:ilvl w:val="0"/>
          <w:numId w:val="35"/>
        </w:numPr>
      </w:pPr>
      <w:r>
        <w:rPr>
          <w:rFonts w:hint="eastAsia"/>
        </w:rPr>
        <w:t>流程说明：</w:t>
      </w:r>
    </w:p>
    <w:tbl>
      <w:tblPr>
        <w:tblW w:w="8550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73"/>
        <w:gridCol w:w="2497"/>
        <w:gridCol w:w="1052"/>
        <w:gridCol w:w="1828"/>
      </w:tblGrid>
      <w:tr w:rsidR="001407D9" w:rsidTr="00595AAA">
        <w:trPr>
          <w:trHeight w:val="637"/>
          <w:jc w:val="center"/>
        </w:trPr>
        <w:tc>
          <w:tcPr>
            <w:tcW w:w="3173" w:type="dxa"/>
            <w:vAlign w:val="center"/>
          </w:tcPr>
          <w:p w:rsidR="001407D9" w:rsidRDefault="001407D9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97" w:type="dxa"/>
            <w:vAlign w:val="center"/>
          </w:tcPr>
          <w:p w:rsidR="001407D9" w:rsidRDefault="001407D9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52" w:type="dxa"/>
            <w:vAlign w:val="center"/>
          </w:tcPr>
          <w:p w:rsidR="001407D9" w:rsidRDefault="001407D9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28" w:type="dxa"/>
            <w:vAlign w:val="center"/>
          </w:tcPr>
          <w:p w:rsidR="001407D9" w:rsidRDefault="001407D9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1407D9" w:rsidTr="00595AAA">
        <w:trPr>
          <w:trHeight w:val="990"/>
          <w:jc w:val="center"/>
        </w:trPr>
        <w:tc>
          <w:tcPr>
            <w:tcW w:w="3173" w:type="dxa"/>
            <w:vMerge w:val="restart"/>
          </w:tcPr>
          <w:p w:rsidR="001407D9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Text Box 108" o:spid="_x0000_s1068" type="#_x0000_t202" style="position:absolute;left:0;text-align:left;margin-left:18.1pt;margin-top:257.9pt;width:107.9pt;height:23.25pt;z-index:2517678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">
                  <v:textbox>
                    <w:txbxContent>
                      <w:p w:rsidR="00C44C62" w:rsidRDefault="00C44C62" w:rsidP="001407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07" o:spid="_x0000_s1128" style="position:absolute;left:0;text-align:left;flip:x;z-index:251766784;visibility:visible;mso-position-horizontal-relative:text;mso-position-vertical-relative:text" from="71.3pt,232.25pt" to="71.3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06" o:spid="_x0000_s1069" type="#_x0000_t202" style="position:absolute;left:0;text-align:left;margin-left:18.85pt;margin-top:209pt;width:107.9pt;height:23.25pt;z-index:2517657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">
                  <v:textbox>
                    <w:txbxContent>
                      <w:p w:rsidR="00C44C62" w:rsidRDefault="00C44C62" w:rsidP="001407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公司负责人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05" o:spid="_x0000_s1127" style="position:absolute;left:0;text-align:left;flip:x;z-index:251764736;visibility:visible;mso-position-horizontal-relative:text;mso-position-vertical-relative:text" from="72.05pt,183.35pt" to="72.05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04" o:spid="_x0000_s1070" type="#_x0000_t202" style="position:absolute;left:0;text-align:left;margin-left:18.1pt;margin-top:160.1pt;width:107.9pt;height:23.25pt;z-index:251763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">
                  <v:textbox>
                    <w:txbxContent>
                      <w:p w:rsidR="00C44C62" w:rsidRDefault="00C44C62" w:rsidP="001407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公司分管领导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03" o:spid="_x0000_s1126" style="position:absolute;left:0;text-align:left;flip:x;z-index:251762688;visibility:visible;mso-position-horizontal-relative:text;mso-position-vertical-relative:text" from="71.3pt,134.45pt" to="71.3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02" o:spid="_x0000_s1071" type="#_x0000_t202" style="position:absolute;left:0;text-align:left;margin-left:18.75pt;margin-top:111.2pt;width:107.9pt;height:23.25pt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">
                  <v:textbox>
                    <w:txbxContent>
                      <w:p w:rsidR="00C44C62" w:rsidRDefault="00C44C62" w:rsidP="001407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00" o:spid="_x0000_s1125" style="position:absolute;left:0;text-align:left;flip:x;z-index:251759616;visibility:visible;mso-position-horizontal-relative:text;mso-position-vertical-relative:text" from="71.95pt,85.55pt" to="71.9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101" o:spid="_x0000_s1124" style="position:absolute;left:0;text-align:left;z-index:251760640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98" o:spid="_x0000_s1072" type="#_x0000_t202" style="position:absolute;left:0;text-align:left;margin-left:18.1pt;margin-top:15.5pt;width:107.9pt;height:23.2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">
                  <v:textbox>
                    <w:txbxContent>
                      <w:p w:rsidR="00C44C62" w:rsidRDefault="00C44C62" w:rsidP="001407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99" o:spid="_x0000_s1073" type="#_x0000_t202" style="position:absolute;left:0;text-align:left;margin-left:18.1pt;margin-top:62.3pt;width:107.9pt;height:23.2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">
                  <v:textbox>
                    <w:txbxContent>
                      <w:p w:rsidR="00C44C62" w:rsidRDefault="00C44C62" w:rsidP="001407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员工所属部门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97" w:type="dxa"/>
            <w:vAlign w:val="center"/>
          </w:tcPr>
          <w:p w:rsidR="001407D9" w:rsidRPr="00F34E26" w:rsidRDefault="00A756C4" w:rsidP="00595AAA">
            <w:pPr>
              <w:jc w:val="left"/>
            </w:pPr>
            <w:r>
              <w:rPr>
                <w:rFonts w:hint="eastAsia"/>
              </w:rPr>
              <w:t>综合部人员发起</w:t>
            </w:r>
          </w:p>
        </w:tc>
        <w:tc>
          <w:tcPr>
            <w:tcW w:w="1052" w:type="dxa"/>
            <w:vAlign w:val="center"/>
          </w:tcPr>
          <w:p w:rsidR="001407D9" w:rsidRDefault="001407D9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28" w:type="dxa"/>
            <w:vAlign w:val="center"/>
          </w:tcPr>
          <w:p w:rsidR="001407D9" w:rsidRDefault="001407D9" w:rsidP="00595AA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1407D9" w:rsidTr="00595AAA">
        <w:trPr>
          <w:trHeight w:val="986"/>
          <w:jc w:val="center"/>
        </w:trPr>
        <w:tc>
          <w:tcPr>
            <w:tcW w:w="3173" w:type="dxa"/>
            <w:vMerge/>
          </w:tcPr>
          <w:p w:rsidR="001407D9" w:rsidRDefault="001407D9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1407D9" w:rsidRDefault="001407D9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员工所属部门负责人</w:t>
            </w:r>
          </w:p>
        </w:tc>
        <w:tc>
          <w:tcPr>
            <w:tcW w:w="1052" w:type="dxa"/>
            <w:vAlign w:val="center"/>
          </w:tcPr>
          <w:p w:rsidR="001407D9" w:rsidRDefault="001407D9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1407D9" w:rsidRDefault="001407D9" w:rsidP="00595AAA">
            <w:pPr>
              <w:rPr>
                <w:rFonts w:ascii="宋体" w:hAnsi="宋体"/>
              </w:rPr>
            </w:pPr>
          </w:p>
        </w:tc>
      </w:tr>
      <w:tr w:rsidR="001407D9" w:rsidTr="00595AAA">
        <w:trPr>
          <w:trHeight w:val="986"/>
          <w:jc w:val="center"/>
        </w:trPr>
        <w:tc>
          <w:tcPr>
            <w:tcW w:w="3173" w:type="dxa"/>
            <w:vMerge/>
          </w:tcPr>
          <w:p w:rsidR="001407D9" w:rsidRDefault="001407D9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1407D9" w:rsidRDefault="001407D9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综合部负责人</w:t>
            </w:r>
          </w:p>
        </w:tc>
        <w:tc>
          <w:tcPr>
            <w:tcW w:w="1052" w:type="dxa"/>
            <w:vAlign w:val="center"/>
          </w:tcPr>
          <w:p w:rsidR="001407D9" w:rsidRDefault="001407D9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1407D9" w:rsidRDefault="001407D9" w:rsidP="00595AAA">
            <w:pPr>
              <w:rPr>
                <w:rFonts w:ascii="宋体" w:hAnsi="宋体"/>
              </w:rPr>
            </w:pPr>
          </w:p>
        </w:tc>
      </w:tr>
      <w:tr w:rsidR="001407D9" w:rsidTr="00595AAA">
        <w:trPr>
          <w:trHeight w:val="986"/>
          <w:jc w:val="center"/>
        </w:trPr>
        <w:tc>
          <w:tcPr>
            <w:tcW w:w="3173" w:type="dxa"/>
            <w:vMerge/>
          </w:tcPr>
          <w:p w:rsidR="001407D9" w:rsidRDefault="001407D9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1407D9" w:rsidRDefault="001407D9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52" w:type="dxa"/>
            <w:vAlign w:val="center"/>
          </w:tcPr>
          <w:p w:rsidR="001407D9" w:rsidRDefault="001407D9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1407D9" w:rsidRDefault="001407D9" w:rsidP="00595AAA">
            <w:pPr>
              <w:rPr>
                <w:rFonts w:ascii="宋体" w:hAnsi="宋体"/>
              </w:rPr>
            </w:pPr>
          </w:p>
        </w:tc>
      </w:tr>
      <w:tr w:rsidR="001407D9" w:rsidTr="00595AAA">
        <w:trPr>
          <w:trHeight w:val="986"/>
          <w:jc w:val="center"/>
        </w:trPr>
        <w:tc>
          <w:tcPr>
            <w:tcW w:w="3173" w:type="dxa"/>
            <w:vMerge/>
          </w:tcPr>
          <w:p w:rsidR="001407D9" w:rsidRDefault="001407D9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1407D9" w:rsidRDefault="001407D9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公司负责人</w:t>
            </w:r>
          </w:p>
        </w:tc>
        <w:tc>
          <w:tcPr>
            <w:tcW w:w="1052" w:type="dxa"/>
            <w:vAlign w:val="center"/>
          </w:tcPr>
          <w:p w:rsidR="001407D9" w:rsidRDefault="001407D9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1407D9" w:rsidRDefault="001407D9" w:rsidP="00595AAA">
            <w:pPr>
              <w:rPr>
                <w:rFonts w:ascii="宋体" w:hAnsi="宋体"/>
              </w:rPr>
            </w:pPr>
          </w:p>
        </w:tc>
      </w:tr>
      <w:tr w:rsidR="001407D9" w:rsidTr="00595AAA">
        <w:trPr>
          <w:trHeight w:val="986"/>
          <w:jc w:val="center"/>
        </w:trPr>
        <w:tc>
          <w:tcPr>
            <w:tcW w:w="3173" w:type="dxa"/>
            <w:vMerge/>
          </w:tcPr>
          <w:p w:rsidR="001407D9" w:rsidRDefault="001407D9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1407D9" w:rsidRDefault="001407D9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52" w:type="dxa"/>
            <w:vAlign w:val="center"/>
          </w:tcPr>
          <w:p w:rsidR="001407D9" w:rsidRDefault="001407D9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28" w:type="dxa"/>
            <w:vAlign w:val="center"/>
          </w:tcPr>
          <w:p w:rsidR="001407D9" w:rsidRDefault="001407D9" w:rsidP="00595AAA">
            <w:pPr>
              <w:rPr>
                <w:rFonts w:ascii="宋体" w:hAnsi="宋体"/>
              </w:rPr>
            </w:pPr>
          </w:p>
        </w:tc>
      </w:tr>
    </w:tbl>
    <w:p w:rsidR="001407D9" w:rsidRDefault="001407D9" w:rsidP="001407D9">
      <w:pPr>
        <w:pStyle w:val="10"/>
        <w:ind w:left="840" w:firstLine="0"/>
      </w:pPr>
    </w:p>
    <w:p w:rsidR="009F259D" w:rsidRDefault="009F259D" w:rsidP="009F259D">
      <w:pPr>
        <w:pStyle w:val="10"/>
        <w:ind w:firstLine="0"/>
      </w:pPr>
    </w:p>
    <w:p w:rsidR="009F259D" w:rsidRDefault="009F259D" w:rsidP="009F259D">
      <w:pPr>
        <w:pStyle w:val="10"/>
        <w:numPr>
          <w:ilvl w:val="0"/>
          <w:numId w:val="35"/>
        </w:numPr>
      </w:pPr>
      <w:r>
        <w:rPr>
          <w:rFonts w:hint="eastAsia"/>
        </w:rPr>
        <w:t>报表样式：</w:t>
      </w:r>
    </w:p>
    <w:p w:rsidR="003A5BC7" w:rsidRDefault="003A5BC7" w:rsidP="003A5BC7">
      <w:pPr>
        <w:pStyle w:val="5"/>
      </w:pPr>
      <w:r>
        <w:rPr>
          <w:rFonts w:hint="eastAsia"/>
        </w:rPr>
        <w:t>劳动合同不续签通知书</w:t>
      </w:r>
    </w:p>
    <w:p w:rsidR="003A5BC7" w:rsidRDefault="003A5BC7" w:rsidP="003A5BC7">
      <w:pPr>
        <w:pStyle w:val="10"/>
        <w:numPr>
          <w:ilvl w:val="0"/>
          <w:numId w:val="36"/>
        </w:numPr>
      </w:pPr>
      <w:r>
        <w:rPr>
          <w:rFonts w:hint="eastAsia"/>
        </w:rPr>
        <w:t>功能说明：</w:t>
      </w:r>
    </w:p>
    <w:p w:rsidR="003A5BC7" w:rsidRDefault="003A5BC7" w:rsidP="003A5BC7">
      <w:pPr>
        <w:pStyle w:val="10"/>
        <w:ind w:left="840" w:firstLine="0"/>
      </w:pPr>
      <w:r>
        <w:rPr>
          <w:rFonts w:hint="eastAsia"/>
        </w:rPr>
        <w:t>劳动合同不续签通知书</w:t>
      </w:r>
      <w:r w:rsidR="00167B64">
        <w:rPr>
          <w:rFonts w:hint="eastAsia"/>
        </w:rPr>
        <w:t>，</w:t>
      </w:r>
      <w:r>
        <w:rPr>
          <w:rFonts w:hint="eastAsia"/>
        </w:rPr>
        <w:t>编制不续签通知书并通知职工办理相应手续。</w:t>
      </w:r>
    </w:p>
    <w:p w:rsidR="00861229" w:rsidRDefault="00861229" w:rsidP="00861229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840" w:type="dxa"/>
        <w:tblLook w:val="04A0"/>
      </w:tblPr>
      <w:tblGrid>
        <w:gridCol w:w="1934"/>
        <w:gridCol w:w="1880"/>
        <w:gridCol w:w="1934"/>
        <w:gridCol w:w="1934"/>
      </w:tblGrid>
      <w:tr w:rsidR="00BA1181" w:rsidTr="00512F5D">
        <w:tc>
          <w:tcPr>
            <w:tcW w:w="2146" w:type="dxa"/>
            <w:shd w:val="clear" w:color="auto" w:fill="548DD4"/>
          </w:tcPr>
          <w:p w:rsidR="00BA1181" w:rsidRDefault="00BA1181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/>
          </w:tcPr>
          <w:p w:rsidR="00BA1181" w:rsidRDefault="00BA1181" w:rsidP="00595AAA"/>
        </w:tc>
        <w:tc>
          <w:tcPr>
            <w:tcW w:w="2146" w:type="dxa"/>
            <w:shd w:val="clear" w:color="auto" w:fill="548DD4"/>
          </w:tcPr>
          <w:p w:rsidR="00BA1181" w:rsidRDefault="00BA1181" w:rsidP="00595AAA"/>
        </w:tc>
        <w:tc>
          <w:tcPr>
            <w:tcW w:w="2146" w:type="dxa"/>
            <w:shd w:val="clear" w:color="auto" w:fill="548DD4"/>
          </w:tcPr>
          <w:p w:rsidR="00BA1181" w:rsidRDefault="00BA1181" w:rsidP="00595AAA"/>
        </w:tc>
      </w:tr>
      <w:tr w:rsidR="00BA1181" w:rsidTr="00512F5D"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BA1181" w:rsidRDefault="00BA118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提供规则</w:t>
            </w:r>
          </w:p>
        </w:tc>
      </w:tr>
      <w:tr w:rsidR="00BA1181" w:rsidTr="00512F5D"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BA1181" w:rsidRDefault="00BA118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根据审批情况</w:t>
            </w:r>
          </w:p>
        </w:tc>
      </w:tr>
      <w:tr w:rsidR="00BA1181" w:rsidTr="00512F5D"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BA1181" w:rsidRDefault="00BA118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提供规则</w:t>
            </w:r>
          </w:p>
        </w:tc>
      </w:tr>
      <w:tr w:rsidR="00BA1181" w:rsidTr="00512F5D"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劳动合同编号</w:t>
            </w:r>
          </w:p>
        </w:tc>
        <w:tc>
          <w:tcPr>
            <w:tcW w:w="2084" w:type="dxa"/>
          </w:tcPr>
          <w:p w:rsidR="00BA1181" w:rsidRDefault="00BA118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来源于劳动签订</w:t>
            </w:r>
          </w:p>
        </w:tc>
      </w:tr>
      <w:tr w:rsidR="00BA1181" w:rsidTr="00512F5D"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姓名</w:t>
            </w:r>
          </w:p>
        </w:tc>
        <w:tc>
          <w:tcPr>
            <w:tcW w:w="2084" w:type="dxa"/>
          </w:tcPr>
          <w:p w:rsidR="00BA1181" w:rsidRDefault="00BA118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来源于劳动签订</w:t>
            </w:r>
          </w:p>
        </w:tc>
      </w:tr>
      <w:tr w:rsidR="00BA1181" w:rsidTr="00512F5D"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工号</w:t>
            </w:r>
          </w:p>
        </w:tc>
        <w:tc>
          <w:tcPr>
            <w:tcW w:w="2084" w:type="dxa"/>
          </w:tcPr>
          <w:p w:rsidR="00BA1181" w:rsidRDefault="00BA118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来源于劳动签订</w:t>
            </w:r>
          </w:p>
        </w:tc>
      </w:tr>
      <w:tr w:rsidR="00BA1181" w:rsidTr="00512F5D"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合同起始时间</w:t>
            </w:r>
          </w:p>
        </w:tc>
        <w:tc>
          <w:tcPr>
            <w:tcW w:w="2084" w:type="dxa"/>
          </w:tcPr>
          <w:p w:rsidR="00BA1181" w:rsidRDefault="00BA118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来源于劳动签订</w:t>
            </w:r>
          </w:p>
        </w:tc>
      </w:tr>
      <w:tr w:rsidR="00BA1181" w:rsidTr="00512F5D"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合同截止时间</w:t>
            </w:r>
          </w:p>
        </w:tc>
        <w:tc>
          <w:tcPr>
            <w:tcW w:w="2084" w:type="dxa"/>
          </w:tcPr>
          <w:p w:rsidR="00BA1181" w:rsidRDefault="00BA118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来源于劳动签订</w:t>
            </w:r>
          </w:p>
        </w:tc>
      </w:tr>
      <w:tr w:rsidR="00BA1181" w:rsidTr="00512F5D"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终止合同日期</w:t>
            </w:r>
          </w:p>
        </w:tc>
        <w:tc>
          <w:tcPr>
            <w:tcW w:w="2084" w:type="dxa"/>
          </w:tcPr>
          <w:p w:rsidR="00BA1181" w:rsidRDefault="00BA1181" w:rsidP="00595AAA">
            <w:r>
              <w:rPr>
                <w:rFonts w:hint="eastAsia"/>
              </w:rPr>
              <w:t>时间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BA1181" w:rsidRDefault="00BA1181" w:rsidP="00595AAA"/>
        </w:tc>
      </w:tr>
      <w:tr w:rsidR="00BA1181" w:rsidTr="00512F5D"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BA1181" w:rsidRDefault="00BA118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BA1181" w:rsidRDefault="00BA1181" w:rsidP="00595AAA"/>
        </w:tc>
      </w:tr>
      <w:tr w:rsidR="00BA1181" w:rsidTr="00512F5D"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lastRenderedPageBreak/>
              <w:t>录入时间</w:t>
            </w:r>
          </w:p>
        </w:tc>
        <w:tc>
          <w:tcPr>
            <w:tcW w:w="2084" w:type="dxa"/>
          </w:tcPr>
          <w:p w:rsidR="00BA1181" w:rsidRDefault="00BA1181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A1181" w:rsidRDefault="00BA1181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BA1181" w:rsidRDefault="00BA1181" w:rsidP="00595AAA"/>
        </w:tc>
      </w:tr>
    </w:tbl>
    <w:p w:rsidR="00BA1181" w:rsidRDefault="00BA1181" w:rsidP="00BA1181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861229" w:rsidRPr="00EC1D1A" w:rsidRDefault="00861229" w:rsidP="00861229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861229" w:rsidRPr="00861229" w:rsidRDefault="00512F5D" w:rsidP="003A5BC7">
      <w:pPr>
        <w:pStyle w:val="10"/>
        <w:ind w:left="840" w:firstLine="0"/>
      </w:pPr>
      <w:r>
        <w:rPr>
          <w:noProof/>
        </w:rPr>
        <w:drawing>
          <wp:inline distT="0" distB="0" distL="0" distR="0">
            <wp:extent cx="5743672" cy="4467225"/>
            <wp:effectExtent l="19050" t="0" r="9428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47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BC7" w:rsidRDefault="003A5BC7" w:rsidP="003A5BC7">
      <w:pPr>
        <w:pStyle w:val="10"/>
        <w:ind w:left="840" w:firstLine="0"/>
      </w:pPr>
    </w:p>
    <w:p w:rsidR="003A5BC7" w:rsidRDefault="003A5BC7" w:rsidP="003A5BC7">
      <w:pPr>
        <w:pStyle w:val="10"/>
        <w:numPr>
          <w:ilvl w:val="0"/>
          <w:numId w:val="36"/>
        </w:numPr>
      </w:pPr>
      <w:r>
        <w:rPr>
          <w:rFonts w:hint="eastAsia"/>
        </w:rPr>
        <w:t>流程说明：</w:t>
      </w:r>
    </w:p>
    <w:tbl>
      <w:tblPr>
        <w:tblW w:w="8550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73"/>
        <w:gridCol w:w="2497"/>
        <w:gridCol w:w="1052"/>
        <w:gridCol w:w="1828"/>
      </w:tblGrid>
      <w:tr w:rsidR="00FD17FF" w:rsidTr="00595AAA">
        <w:trPr>
          <w:trHeight w:val="637"/>
          <w:jc w:val="center"/>
        </w:trPr>
        <w:tc>
          <w:tcPr>
            <w:tcW w:w="3173" w:type="dxa"/>
            <w:vAlign w:val="center"/>
          </w:tcPr>
          <w:p w:rsidR="00FD17FF" w:rsidRDefault="00FD17FF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97" w:type="dxa"/>
            <w:vAlign w:val="center"/>
          </w:tcPr>
          <w:p w:rsidR="00FD17FF" w:rsidRDefault="00FD17FF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52" w:type="dxa"/>
            <w:vAlign w:val="center"/>
          </w:tcPr>
          <w:p w:rsidR="00FD17FF" w:rsidRDefault="00FD17FF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28" w:type="dxa"/>
            <w:vAlign w:val="center"/>
          </w:tcPr>
          <w:p w:rsidR="00FD17FF" w:rsidRDefault="00FD17FF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D958A2" w:rsidTr="00595AAA">
        <w:trPr>
          <w:trHeight w:val="990"/>
          <w:jc w:val="center"/>
        </w:trPr>
        <w:tc>
          <w:tcPr>
            <w:tcW w:w="3173" w:type="dxa"/>
            <w:vMerge w:val="restart"/>
          </w:tcPr>
          <w:p w:rsidR="00D958A2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line id="Line 123" o:spid="_x0000_s1123" style="position:absolute;left:0;text-align:left;z-index:251779072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20" o:spid="_x0000_s1074" type="#_x0000_t202" style="position:absolute;left:0;text-align:left;margin-left:18.1pt;margin-top:15.5pt;width:107.9pt;height:23.25pt;z-index:251776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">
                  <v:textbox>
                    <w:txbxContent>
                      <w:p w:rsidR="00C44C62" w:rsidRPr="00FD17FF" w:rsidRDefault="00C44C62" w:rsidP="00FD17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综合部人员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121" o:spid="_x0000_s1075" type="#_x0000_t202" style="position:absolute;left:0;text-align:left;margin-left:18.1pt;margin-top:62.3pt;width:107.9pt;height:23.25pt;z-index:251777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">
                  <v:textbox>
                    <w:txbxContent>
                      <w:p w:rsidR="00C44C62" w:rsidRDefault="00C44C62" w:rsidP="00FD17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97" w:type="dxa"/>
            <w:vAlign w:val="center"/>
          </w:tcPr>
          <w:p w:rsidR="00D958A2" w:rsidRPr="00F34E26" w:rsidRDefault="00D958A2" w:rsidP="00595AAA">
            <w:pPr>
              <w:jc w:val="left"/>
            </w:pPr>
            <w:r>
              <w:rPr>
                <w:rFonts w:hint="eastAsia"/>
              </w:rPr>
              <w:t>综合部人员</w:t>
            </w:r>
          </w:p>
        </w:tc>
        <w:tc>
          <w:tcPr>
            <w:tcW w:w="1052" w:type="dxa"/>
            <w:vAlign w:val="center"/>
          </w:tcPr>
          <w:p w:rsidR="00D958A2" w:rsidRDefault="00D958A2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28" w:type="dxa"/>
            <w:vAlign w:val="center"/>
          </w:tcPr>
          <w:p w:rsidR="00D958A2" w:rsidRDefault="00D958A2" w:rsidP="00595AA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958A2" w:rsidTr="00595AAA">
        <w:trPr>
          <w:trHeight w:val="986"/>
          <w:jc w:val="center"/>
        </w:trPr>
        <w:tc>
          <w:tcPr>
            <w:tcW w:w="3173" w:type="dxa"/>
            <w:vMerge/>
          </w:tcPr>
          <w:p w:rsidR="00D958A2" w:rsidRDefault="00D958A2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D958A2" w:rsidRDefault="00D958A2" w:rsidP="00D958A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</w:t>
            </w:r>
          </w:p>
        </w:tc>
        <w:tc>
          <w:tcPr>
            <w:tcW w:w="1052" w:type="dxa"/>
            <w:vAlign w:val="center"/>
          </w:tcPr>
          <w:p w:rsidR="00D958A2" w:rsidRDefault="00D958A2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28" w:type="dxa"/>
            <w:vAlign w:val="center"/>
          </w:tcPr>
          <w:p w:rsidR="00D958A2" w:rsidRDefault="00D958A2" w:rsidP="00595AAA">
            <w:pPr>
              <w:rPr>
                <w:rFonts w:ascii="宋体" w:hAnsi="宋体"/>
              </w:rPr>
            </w:pPr>
          </w:p>
        </w:tc>
      </w:tr>
      <w:tr w:rsidR="00D958A2" w:rsidTr="00595AAA">
        <w:trPr>
          <w:trHeight w:val="986"/>
          <w:jc w:val="center"/>
        </w:trPr>
        <w:tc>
          <w:tcPr>
            <w:tcW w:w="3173" w:type="dxa"/>
            <w:vMerge/>
          </w:tcPr>
          <w:p w:rsidR="00D958A2" w:rsidRDefault="00D958A2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D958A2" w:rsidRDefault="00D958A2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52" w:type="dxa"/>
            <w:vAlign w:val="center"/>
          </w:tcPr>
          <w:p w:rsidR="00D958A2" w:rsidRDefault="00D958A2" w:rsidP="00595AAA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28" w:type="dxa"/>
            <w:vAlign w:val="center"/>
          </w:tcPr>
          <w:p w:rsidR="00D958A2" w:rsidRDefault="00D958A2" w:rsidP="00595AAA">
            <w:pPr>
              <w:rPr>
                <w:rFonts w:ascii="宋体" w:hAnsi="宋体"/>
              </w:rPr>
            </w:pPr>
          </w:p>
        </w:tc>
      </w:tr>
    </w:tbl>
    <w:p w:rsidR="00FD17FF" w:rsidRDefault="00FD17FF" w:rsidP="00FD17FF">
      <w:pPr>
        <w:pStyle w:val="10"/>
        <w:ind w:left="840" w:firstLine="0"/>
      </w:pPr>
    </w:p>
    <w:p w:rsidR="003A5BC7" w:rsidRDefault="003A5BC7" w:rsidP="003A5BC7">
      <w:pPr>
        <w:pStyle w:val="10"/>
        <w:ind w:firstLine="0"/>
      </w:pPr>
    </w:p>
    <w:p w:rsidR="003A5BC7" w:rsidRDefault="003A5BC7" w:rsidP="003A5BC7">
      <w:pPr>
        <w:pStyle w:val="10"/>
        <w:numPr>
          <w:ilvl w:val="0"/>
          <w:numId w:val="36"/>
        </w:numPr>
      </w:pPr>
      <w:r>
        <w:rPr>
          <w:rFonts w:hint="eastAsia"/>
        </w:rPr>
        <w:t>报表样式：</w:t>
      </w:r>
    </w:p>
    <w:p w:rsidR="00305035" w:rsidRPr="00305035" w:rsidRDefault="00305035" w:rsidP="00305035"/>
    <w:p w:rsidR="00B10A81" w:rsidRDefault="003D3242" w:rsidP="00B10A81">
      <w:pPr>
        <w:pStyle w:val="5"/>
      </w:pPr>
      <w:r>
        <w:rPr>
          <w:rFonts w:hint="eastAsia"/>
        </w:rPr>
        <w:t>离职手续办理</w:t>
      </w:r>
    </w:p>
    <w:p w:rsidR="0008201D" w:rsidRDefault="0008201D" w:rsidP="003D3242">
      <w:pPr>
        <w:pStyle w:val="10"/>
        <w:numPr>
          <w:ilvl w:val="0"/>
          <w:numId w:val="37"/>
        </w:numPr>
      </w:pPr>
      <w:r>
        <w:rPr>
          <w:rFonts w:hint="eastAsia"/>
        </w:rPr>
        <w:t>功能说明：</w:t>
      </w:r>
    </w:p>
    <w:p w:rsidR="00A56415" w:rsidRDefault="00A56415" w:rsidP="00A56415">
      <w:pPr>
        <w:pStyle w:val="10"/>
        <w:ind w:left="840" w:firstLine="0"/>
      </w:pPr>
      <w:r>
        <w:rPr>
          <w:rFonts w:hint="eastAsia"/>
        </w:rPr>
        <w:t>记录员工离职信息。信息包含离职原因、离职时间等相关信息。相应资料以附件形式上传。</w:t>
      </w:r>
      <w:r w:rsidR="00513E1C">
        <w:rPr>
          <w:rFonts w:hint="eastAsia"/>
        </w:rPr>
        <w:t>上传员工离职申请单（附件上传）</w:t>
      </w:r>
    </w:p>
    <w:p w:rsidR="003436C3" w:rsidRDefault="003436C3" w:rsidP="003436C3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81"/>
        <w:gridCol w:w="1829"/>
        <w:gridCol w:w="1881"/>
        <w:gridCol w:w="1881"/>
      </w:tblGrid>
      <w:tr w:rsidR="003436C3" w:rsidTr="003436C3">
        <w:tc>
          <w:tcPr>
            <w:tcW w:w="2146" w:type="dxa"/>
            <w:shd w:val="clear" w:color="auto" w:fill="548DD4"/>
          </w:tcPr>
          <w:p w:rsidR="003436C3" w:rsidRDefault="003436C3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/>
          </w:tcPr>
          <w:p w:rsidR="003436C3" w:rsidRDefault="003436C3" w:rsidP="00595AAA"/>
        </w:tc>
        <w:tc>
          <w:tcPr>
            <w:tcW w:w="2146" w:type="dxa"/>
            <w:shd w:val="clear" w:color="auto" w:fill="548DD4"/>
          </w:tcPr>
          <w:p w:rsidR="003436C3" w:rsidRDefault="003436C3" w:rsidP="00595AAA"/>
        </w:tc>
        <w:tc>
          <w:tcPr>
            <w:tcW w:w="2146" w:type="dxa"/>
            <w:shd w:val="clear" w:color="auto" w:fill="548DD4"/>
          </w:tcPr>
          <w:p w:rsidR="003436C3" w:rsidRDefault="003436C3" w:rsidP="00595AAA"/>
        </w:tc>
      </w:tr>
      <w:tr w:rsidR="003436C3" w:rsidTr="003436C3"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3436C3" w:rsidRDefault="003436C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提供规则</w:t>
            </w:r>
          </w:p>
        </w:tc>
      </w:tr>
      <w:tr w:rsidR="003436C3" w:rsidTr="003436C3"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3436C3" w:rsidRDefault="003436C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根据审批情况</w:t>
            </w:r>
          </w:p>
        </w:tc>
      </w:tr>
      <w:tr w:rsidR="003436C3" w:rsidTr="003436C3"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3436C3" w:rsidRDefault="003436C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提供规则</w:t>
            </w:r>
          </w:p>
        </w:tc>
      </w:tr>
      <w:tr w:rsidR="003436C3" w:rsidTr="003436C3"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姓名</w:t>
            </w:r>
          </w:p>
        </w:tc>
        <w:tc>
          <w:tcPr>
            <w:tcW w:w="2084" w:type="dxa"/>
          </w:tcPr>
          <w:p w:rsidR="003436C3" w:rsidRDefault="003436C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来源于人员信息</w:t>
            </w:r>
          </w:p>
        </w:tc>
      </w:tr>
      <w:tr w:rsidR="003436C3" w:rsidTr="003436C3"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工号</w:t>
            </w:r>
          </w:p>
        </w:tc>
        <w:tc>
          <w:tcPr>
            <w:tcW w:w="2084" w:type="dxa"/>
          </w:tcPr>
          <w:p w:rsidR="003436C3" w:rsidRDefault="003436C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来源于人员信息</w:t>
            </w:r>
          </w:p>
        </w:tc>
      </w:tr>
      <w:tr w:rsidR="003436C3" w:rsidTr="003436C3"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部门</w:t>
            </w:r>
          </w:p>
        </w:tc>
        <w:tc>
          <w:tcPr>
            <w:tcW w:w="2084" w:type="dxa"/>
          </w:tcPr>
          <w:p w:rsidR="003436C3" w:rsidRDefault="003436C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来源于人员信息</w:t>
            </w:r>
          </w:p>
        </w:tc>
      </w:tr>
      <w:tr w:rsidR="003436C3" w:rsidTr="003436C3"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岗位</w:t>
            </w:r>
          </w:p>
        </w:tc>
        <w:tc>
          <w:tcPr>
            <w:tcW w:w="2084" w:type="dxa"/>
          </w:tcPr>
          <w:p w:rsidR="003436C3" w:rsidRDefault="003436C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来源于人员信息</w:t>
            </w:r>
          </w:p>
        </w:tc>
      </w:tr>
      <w:tr w:rsidR="003436C3" w:rsidTr="003436C3"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3436C3" w:rsidRDefault="003436C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3436C3" w:rsidRDefault="003436C3" w:rsidP="00595AAA"/>
        </w:tc>
      </w:tr>
      <w:tr w:rsidR="003436C3" w:rsidTr="003436C3"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3436C3" w:rsidRDefault="003436C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3436C3" w:rsidRDefault="003436C3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3436C3" w:rsidRDefault="003436C3" w:rsidP="00595AAA"/>
        </w:tc>
      </w:tr>
    </w:tbl>
    <w:p w:rsidR="003436C3" w:rsidRDefault="003436C3" w:rsidP="003436C3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3436C3" w:rsidRPr="003436C3" w:rsidRDefault="003436C3" w:rsidP="003436C3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08201D" w:rsidRDefault="003436C3" w:rsidP="0008201D">
      <w:pPr>
        <w:pStyle w:val="10"/>
        <w:ind w:left="840" w:firstLine="0"/>
      </w:pPr>
      <w:r>
        <w:rPr>
          <w:noProof/>
        </w:rPr>
        <w:lastRenderedPageBreak/>
        <w:drawing>
          <wp:inline distT="0" distB="0" distL="0" distR="0">
            <wp:extent cx="3713480" cy="5088890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508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1D" w:rsidRDefault="0008201D" w:rsidP="003D3242">
      <w:pPr>
        <w:pStyle w:val="10"/>
        <w:numPr>
          <w:ilvl w:val="0"/>
          <w:numId w:val="37"/>
        </w:numPr>
      </w:pPr>
      <w:r>
        <w:rPr>
          <w:rFonts w:hint="eastAsia"/>
        </w:rPr>
        <w:t>流程说明：</w:t>
      </w:r>
      <w:r w:rsidR="00021EF2">
        <w:rPr>
          <w:rFonts w:hint="eastAsia"/>
        </w:rPr>
        <w:t>（无）</w:t>
      </w:r>
    </w:p>
    <w:p w:rsidR="00021EF2" w:rsidRDefault="00021EF2" w:rsidP="00021EF2">
      <w:pPr>
        <w:pStyle w:val="10"/>
        <w:ind w:left="840" w:firstLine="0"/>
      </w:pPr>
      <w:r>
        <w:rPr>
          <w:rFonts w:hint="eastAsia"/>
        </w:rPr>
        <w:t>建议直接走线下，线下流程走完扫描以附件形式进行上传。</w:t>
      </w:r>
    </w:p>
    <w:p w:rsidR="0008201D" w:rsidRDefault="004A29A4" w:rsidP="0008201D">
      <w:pPr>
        <w:pStyle w:val="10"/>
        <w:ind w:firstLine="0"/>
      </w:pPr>
      <w:r>
        <w:rPr>
          <w:rFonts w:hint="eastAsia"/>
        </w:rPr>
        <w:t xml:space="preserve">         </w:t>
      </w:r>
      <w:r>
        <w:rPr>
          <w:rFonts w:hint="eastAsia"/>
        </w:rPr>
        <w:t>流程走线上</w:t>
      </w:r>
      <w:r w:rsidR="00774B4F">
        <w:rPr>
          <w:rFonts w:hint="eastAsia"/>
        </w:rPr>
        <w:t xml:space="preserve"> </w:t>
      </w:r>
      <w:r w:rsidR="00774B4F">
        <w:rPr>
          <w:rFonts w:hint="eastAsia"/>
        </w:rPr>
        <w:t>已会签形式</w:t>
      </w:r>
    </w:p>
    <w:p w:rsidR="0008201D" w:rsidRPr="0008201D" w:rsidRDefault="0008201D" w:rsidP="0008201D">
      <w:pPr>
        <w:pStyle w:val="10"/>
        <w:numPr>
          <w:ilvl w:val="0"/>
          <w:numId w:val="37"/>
        </w:numPr>
      </w:pPr>
      <w:r>
        <w:rPr>
          <w:rFonts w:hint="eastAsia"/>
        </w:rPr>
        <w:t>报表样式：</w:t>
      </w:r>
    </w:p>
    <w:p w:rsidR="00B10A81" w:rsidRDefault="00B10A81" w:rsidP="00B10A81">
      <w:pPr>
        <w:pStyle w:val="5"/>
      </w:pPr>
      <w:r w:rsidRPr="000E30D5">
        <w:rPr>
          <w:rFonts w:hint="eastAsia"/>
        </w:rPr>
        <w:t>解除通知单</w:t>
      </w:r>
    </w:p>
    <w:p w:rsidR="0008201D" w:rsidRDefault="0008201D" w:rsidP="00862BB8">
      <w:pPr>
        <w:pStyle w:val="10"/>
        <w:numPr>
          <w:ilvl w:val="0"/>
          <w:numId w:val="18"/>
        </w:numPr>
      </w:pPr>
      <w:r>
        <w:rPr>
          <w:rFonts w:hint="eastAsia"/>
        </w:rPr>
        <w:t>功能说明：</w:t>
      </w:r>
    </w:p>
    <w:p w:rsidR="00376CAD" w:rsidRDefault="00F435F7" w:rsidP="00376CAD">
      <w:pPr>
        <w:pStyle w:val="10"/>
        <w:ind w:left="840" w:firstLine="0"/>
      </w:pPr>
      <w:r>
        <w:rPr>
          <w:rFonts w:hint="eastAsia"/>
        </w:rPr>
        <w:t>记录员工解除通知单信息。信息包含解除原因、事由、时间</w:t>
      </w:r>
      <w:r w:rsidR="007839E6">
        <w:rPr>
          <w:rFonts w:hint="eastAsia"/>
        </w:rPr>
        <w:t>等相关信息。相应资料以附件形式进行上传。</w:t>
      </w:r>
      <w:r w:rsidR="00FE3EF9">
        <w:rPr>
          <w:rFonts w:hint="eastAsia"/>
        </w:rPr>
        <w:t>解除后用户状态变为无效。</w:t>
      </w:r>
    </w:p>
    <w:p w:rsidR="003A34EB" w:rsidRDefault="003A34EB" w:rsidP="00376CAD">
      <w:pPr>
        <w:pStyle w:val="10"/>
        <w:ind w:left="840" w:firstLine="0"/>
      </w:pPr>
      <w:r>
        <w:rPr>
          <w:rFonts w:hint="eastAsia"/>
        </w:rPr>
        <w:t>关联离职手续</w:t>
      </w:r>
      <w:r w:rsidR="002C376B">
        <w:rPr>
          <w:rFonts w:hint="eastAsia"/>
        </w:rPr>
        <w:t>办理</w:t>
      </w:r>
    </w:p>
    <w:p w:rsidR="005D2AC7" w:rsidRDefault="005D2AC7" w:rsidP="005D2AC7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72"/>
        <w:gridCol w:w="1821"/>
        <w:gridCol w:w="1873"/>
        <w:gridCol w:w="1906"/>
      </w:tblGrid>
      <w:tr w:rsidR="008D1013" w:rsidTr="00AF019B">
        <w:tc>
          <w:tcPr>
            <w:tcW w:w="2146" w:type="dxa"/>
            <w:shd w:val="clear" w:color="auto" w:fill="548DD4"/>
          </w:tcPr>
          <w:p w:rsidR="008D1013" w:rsidRDefault="008D1013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/>
          </w:tcPr>
          <w:p w:rsidR="008D1013" w:rsidRDefault="008D1013" w:rsidP="00595AAA"/>
        </w:tc>
        <w:tc>
          <w:tcPr>
            <w:tcW w:w="2146" w:type="dxa"/>
            <w:shd w:val="clear" w:color="auto" w:fill="548DD4"/>
          </w:tcPr>
          <w:p w:rsidR="008D1013" w:rsidRDefault="008D1013" w:rsidP="00595AAA"/>
        </w:tc>
        <w:tc>
          <w:tcPr>
            <w:tcW w:w="2146" w:type="dxa"/>
            <w:shd w:val="clear" w:color="auto" w:fill="548DD4"/>
          </w:tcPr>
          <w:p w:rsidR="008D1013" w:rsidRDefault="008D1013" w:rsidP="00595AAA"/>
        </w:tc>
      </w:tr>
      <w:tr w:rsidR="008D1013" w:rsidTr="00AF019B"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8D1013" w:rsidRDefault="008D101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提供规则</w:t>
            </w:r>
          </w:p>
        </w:tc>
      </w:tr>
      <w:tr w:rsidR="008D1013" w:rsidTr="00AF019B"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8D1013" w:rsidRDefault="008D101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根据审批情况</w:t>
            </w:r>
          </w:p>
        </w:tc>
      </w:tr>
      <w:tr w:rsidR="008D1013" w:rsidTr="00AF019B"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8D1013" w:rsidRDefault="008D101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提供规则</w:t>
            </w:r>
          </w:p>
        </w:tc>
      </w:tr>
      <w:tr w:rsidR="008D1013" w:rsidTr="00AF019B"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劳动合同编号</w:t>
            </w:r>
          </w:p>
        </w:tc>
        <w:tc>
          <w:tcPr>
            <w:tcW w:w="2084" w:type="dxa"/>
          </w:tcPr>
          <w:p w:rsidR="008D1013" w:rsidRDefault="008D101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来源于劳动签订</w:t>
            </w:r>
          </w:p>
        </w:tc>
      </w:tr>
      <w:tr w:rsidR="008D1013" w:rsidTr="00AF019B"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lastRenderedPageBreak/>
              <w:t>合同类型</w:t>
            </w:r>
          </w:p>
        </w:tc>
        <w:tc>
          <w:tcPr>
            <w:tcW w:w="2084" w:type="dxa"/>
          </w:tcPr>
          <w:p w:rsidR="008D1013" w:rsidRDefault="008D101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下拉选择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固定期限、无固定期限、完成工作比例</w:t>
            </w:r>
          </w:p>
        </w:tc>
      </w:tr>
      <w:tr w:rsidR="008D1013" w:rsidTr="00AF019B"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姓名</w:t>
            </w:r>
          </w:p>
        </w:tc>
        <w:tc>
          <w:tcPr>
            <w:tcW w:w="2084" w:type="dxa"/>
          </w:tcPr>
          <w:p w:rsidR="008D1013" w:rsidRDefault="008D101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来源于劳动签订</w:t>
            </w:r>
          </w:p>
        </w:tc>
      </w:tr>
      <w:tr w:rsidR="008D1013" w:rsidTr="00AF019B"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工号</w:t>
            </w:r>
          </w:p>
        </w:tc>
        <w:tc>
          <w:tcPr>
            <w:tcW w:w="2084" w:type="dxa"/>
          </w:tcPr>
          <w:p w:rsidR="008D1013" w:rsidRDefault="008D101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来源于劳动签订</w:t>
            </w:r>
          </w:p>
        </w:tc>
      </w:tr>
      <w:tr w:rsidR="008D1013" w:rsidTr="00AF019B"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合同起始时间</w:t>
            </w:r>
          </w:p>
        </w:tc>
        <w:tc>
          <w:tcPr>
            <w:tcW w:w="2084" w:type="dxa"/>
          </w:tcPr>
          <w:p w:rsidR="008D1013" w:rsidRDefault="008D1013" w:rsidP="00595AAA">
            <w:r>
              <w:rPr>
                <w:rFonts w:hint="eastAsia"/>
              </w:rPr>
              <w:t>日期</w:t>
            </w:r>
          </w:p>
        </w:tc>
        <w:tc>
          <w:tcPr>
            <w:tcW w:w="2146" w:type="dxa"/>
          </w:tcPr>
          <w:p w:rsidR="008D1013" w:rsidRDefault="008D1013" w:rsidP="00595AAA"/>
        </w:tc>
        <w:tc>
          <w:tcPr>
            <w:tcW w:w="2146" w:type="dxa"/>
          </w:tcPr>
          <w:p w:rsidR="008D1013" w:rsidRDefault="008D1013" w:rsidP="00595AAA"/>
        </w:tc>
      </w:tr>
      <w:tr w:rsidR="008D1013" w:rsidTr="00AF019B"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合同截止时间</w:t>
            </w:r>
          </w:p>
        </w:tc>
        <w:tc>
          <w:tcPr>
            <w:tcW w:w="2084" w:type="dxa"/>
          </w:tcPr>
          <w:p w:rsidR="008D1013" w:rsidRDefault="008D1013" w:rsidP="00595AAA">
            <w:r>
              <w:rPr>
                <w:rFonts w:hint="eastAsia"/>
              </w:rPr>
              <w:t>日期</w:t>
            </w:r>
          </w:p>
        </w:tc>
        <w:tc>
          <w:tcPr>
            <w:tcW w:w="2146" w:type="dxa"/>
          </w:tcPr>
          <w:p w:rsidR="008D1013" w:rsidRDefault="008D1013" w:rsidP="00595AAA"/>
        </w:tc>
        <w:tc>
          <w:tcPr>
            <w:tcW w:w="2146" w:type="dxa"/>
          </w:tcPr>
          <w:p w:rsidR="008D1013" w:rsidRDefault="008D1013" w:rsidP="00595AAA"/>
        </w:tc>
      </w:tr>
      <w:tr w:rsidR="008D1013" w:rsidTr="00AF019B"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合同法项号</w:t>
            </w:r>
          </w:p>
        </w:tc>
        <w:tc>
          <w:tcPr>
            <w:tcW w:w="2084" w:type="dxa"/>
          </w:tcPr>
          <w:p w:rsidR="008D1013" w:rsidRDefault="008D1013" w:rsidP="00595AAA">
            <w:r>
              <w:rPr>
                <w:rFonts w:hint="eastAsia"/>
              </w:rPr>
              <w:t>数字</w:t>
            </w:r>
          </w:p>
        </w:tc>
        <w:tc>
          <w:tcPr>
            <w:tcW w:w="2146" w:type="dxa"/>
          </w:tcPr>
          <w:p w:rsidR="008D1013" w:rsidRDefault="008D1013" w:rsidP="00595AAA"/>
        </w:tc>
        <w:tc>
          <w:tcPr>
            <w:tcW w:w="2146" w:type="dxa"/>
          </w:tcPr>
          <w:p w:rsidR="008D1013" w:rsidRDefault="008D1013" w:rsidP="00595AAA"/>
        </w:tc>
      </w:tr>
      <w:tr w:rsidR="008D1013" w:rsidTr="00AF019B"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解除日期</w:t>
            </w:r>
          </w:p>
        </w:tc>
        <w:tc>
          <w:tcPr>
            <w:tcW w:w="2084" w:type="dxa"/>
          </w:tcPr>
          <w:p w:rsidR="008D1013" w:rsidRDefault="008D1013" w:rsidP="00595AAA">
            <w:r>
              <w:rPr>
                <w:rFonts w:hint="eastAsia"/>
              </w:rPr>
              <w:t>日期</w:t>
            </w:r>
          </w:p>
        </w:tc>
        <w:tc>
          <w:tcPr>
            <w:tcW w:w="2146" w:type="dxa"/>
          </w:tcPr>
          <w:p w:rsidR="008D1013" w:rsidRDefault="008D1013" w:rsidP="00595AAA"/>
        </w:tc>
        <w:tc>
          <w:tcPr>
            <w:tcW w:w="2146" w:type="dxa"/>
          </w:tcPr>
          <w:p w:rsidR="008D1013" w:rsidRDefault="008D1013" w:rsidP="00595AAA"/>
        </w:tc>
      </w:tr>
      <w:tr w:rsidR="008D1013" w:rsidTr="00AF019B"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8D1013" w:rsidRDefault="008D101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8D1013" w:rsidRDefault="008D1013" w:rsidP="00595AAA"/>
        </w:tc>
      </w:tr>
      <w:tr w:rsidR="008D1013" w:rsidTr="00AF019B"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8D1013" w:rsidRDefault="008D1013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8D1013" w:rsidRDefault="008D1013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8D1013" w:rsidRDefault="008D1013" w:rsidP="00595AAA"/>
        </w:tc>
      </w:tr>
    </w:tbl>
    <w:p w:rsidR="008D1013" w:rsidRDefault="008D1013" w:rsidP="008D1013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5D2AC7" w:rsidRPr="003436C3" w:rsidRDefault="005D2AC7" w:rsidP="005D2AC7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08201D" w:rsidRPr="00376CAD" w:rsidRDefault="00AF019B" w:rsidP="0008201D">
      <w:pPr>
        <w:pStyle w:val="10"/>
        <w:ind w:left="840" w:firstLine="0"/>
      </w:pPr>
      <w:r w:rsidRPr="00AF019B">
        <w:rPr>
          <w:noProof/>
        </w:rPr>
        <w:drawing>
          <wp:inline distT="0" distB="0" distL="0" distR="0">
            <wp:extent cx="4648376" cy="38946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6421" cy="38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D" w:rsidRDefault="0008201D" w:rsidP="00862BB8">
      <w:pPr>
        <w:pStyle w:val="10"/>
        <w:numPr>
          <w:ilvl w:val="0"/>
          <w:numId w:val="18"/>
        </w:numPr>
      </w:pPr>
      <w:r>
        <w:rPr>
          <w:rFonts w:hint="eastAsia"/>
        </w:rPr>
        <w:t>流程说明：</w:t>
      </w:r>
      <w:r w:rsidR="0053076F">
        <w:rPr>
          <w:rFonts w:hint="eastAsia"/>
        </w:rPr>
        <w:t>（无）</w:t>
      </w:r>
    </w:p>
    <w:p w:rsidR="0008201D" w:rsidRDefault="0008201D" w:rsidP="0008201D">
      <w:pPr>
        <w:pStyle w:val="10"/>
        <w:ind w:firstLine="0"/>
      </w:pPr>
    </w:p>
    <w:p w:rsidR="0008201D" w:rsidRDefault="0008201D" w:rsidP="00862BB8">
      <w:pPr>
        <w:pStyle w:val="10"/>
        <w:numPr>
          <w:ilvl w:val="0"/>
          <w:numId w:val="18"/>
        </w:numPr>
      </w:pPr>
      <w:r>
        <w:rPr>
          <w:rFonts w:hint="eastAsia"/>
        </w:rPr>
        <w:t>报表样式：</w:t>
      </w:r>
    </w:p>
    <w:p w:rsidR="0008201D" w:rsidRPr="0008201D" w:rsidRDefault="0008201D" w:rsidP="0008201D"/>
    <w:p w:rsidR="0008201D" w:rsidRPr="0008201D" w:rsidRDefault="0008201D" w:rsidP="0008201D"/>
    <w:p w:rsidR="000501C4" w:rsidRDefault="000501C4" w:rsidP="000501C4">
      <w:pPr>
        <w:pStyle w:val="4"/>
      </w:pPr>
      <w:bookmarkStart w:id="46" w:name="_Toc513186415"/>
      <w:r w:rsidRPr="000501C4">
        <w:rPr>
          <w:rFonts w:hint="eastAsia"/>
        </w:rPr>
        <w:lastRenderedPageBreak/>
        <w:t>人员</w:t>
      </w:r>
      <w:r w:rsidR="00163099">
        <w:rPr>
          <w:rFonts w:hint="eastAsia"/>
        </w:rPr>
        <w:t>调拨</w:t>
      </w:r>
      <w:bookmarkEnd w:id="46"/>
    </w:p>
    <w:p w:rsidR="00791DF6" w:rsidRDefault="00791DF6" w:rsidP="00791DF6">
      <w:pPr>
        <w:pStyle w:val="5"/>
      </w:pPr>
      <w:r w:rsidRPr="00791DF6">
        <w:rPr>
          <w:rFonts w:hint="eastAsia"/>
        </w:rPr>
        <w:t>人员调拨单</w:t>
      </w:r>
    </w:p>
    <w:p w:rsidR="0008201D" w:rsidRDefault="0008201D" w:rsidP="00862BB8">
      <w:pPr>
        <w:pStyle w:val="10"/>
        <w:numPr>
          <w:ilvl w:val="0"/>
          <w:numId w:val="20"/>
        </w:numPr>
      </w:pPr>
      <w:r>
        <w:rPr>
          <w:rFonts w:hint="eastAsia"/>
        </w:rPr>
        <w:t>功能说明：</w:t>
      </w:r>
    </w:p>
    <w:p w:rsidR="00CE0DA6" w:rsidRDefault="005F606A" w:rsidP="00CE0DA6">
      <w:pPr>
        <w:pStyle w:val="10"/>
        <w:ind w:left="840" w:firstLine="0"/>
      </w:pPr>
      <w:r>
        <w:rPr>
          <w:rFonts w:hint="eastAsia"/>
        </w:rPr>
        <w:t>记录人员调拨信息</w:t>
      </w:r>
      <w:r w:rsidR="00CE0DA6">
        <w:rPr>
          <w:rFonts w:hint="eastAsia"/>
        </w:rPr>
        <w:t>。</w:t>
      </w:r>
      <w:r>
        <w:rPr>
          <w:rFonts w:hint="eastAsia"/>
        </w:rPr>
        <w:t>信息包含调拨原因、调拨时间、调拨原部门，调拨部门等信息。</w:t>
      </w:r>
    </w:p>
    <w:p w:rsidR="00235688" w:rsidRDefault="00235688" w:rsidP="00235688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81"/>
        <w:gridCol w:w="1829"/>
        <w:gridCol w:w="1881"/>
        <w:gridCol w:w="1881"/>
      </w:tblGrid>
      <w:tr w:rsidR="00B33D06" w:rsidTr="00595AAA">
        <w:tc>
          <w:tcPr>
            <w:tcW w:w="2146" w:type="dxa"/>
            <w:shd w:val="clear" w:color="auto" w:fill="548DD4"/>
          </w:tcPr>
          <w:p w:rsidR="00B33D06" w:rsidRDefault="00B33D06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/>
          </w:tcPr>
          <w:p w:rsidR="00B33D06" w:rsidRDefault="00B33D06" w:rsidP="00595AAA"/>
        </w:tc>
        <w:tc>
          <w:tcPr>
            <w:tcW w:w="2146" w:type="dxa"/>
            <w:shd w:val="clear" w:color="auto" w:fill="548DD4"/>
          </w:tcPr>
          <w:p w:rsidR="00B33D06" w:rsidRDefault="00B33D06" w:rsidP="00595AAA"/>
        </w:tc>
        <w:tc>
          <w:tcPr>
            <w:tcW w:w="2146" w:type="dxa"/>
            <w:shd w:val="clear" w:color="auto" w:fill="548DD4"/>
          </w:tcPr>
          <w:p w:rsidR="00B33D06" w:rsidRDefault="00B33D06" w:rsidP="00595AAA"/>
        </w:tc>
      </w:tr>
      <w:tr w:rsidR="00B33D06" w:rsidTr="00595AAA">
        <w:tc>
          <w:tcPr>
            <w:tcW w:w="2146" w:type="dxa"/>
          </w:tcPr>
          <w:p w:rsidR="00B33D06" w:rsidRDefault="00B33D06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B33D06" w:rsidRDefault="00B33D0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33D06" w:rsidRDefault="00B33D06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B33D06" w:rsidRDefault="00B33D06" w:rsidP="00595AAA">
            <w:r>
              <w:rPr>
                <w:rFonts w:hint="eastAsia"/>
              </w:rPr>
              <w:t>提供规则</w:t>
            </w:r>
          </w:p>
        </w:tc>
      </w:tr>
      <w:tr w:rsidR="00B33D06" w:rsidTr="00595AAA">
        <w:tc>
          <w:tcPr>
            <w:tcW w:w="2146" w:type="dxa"/>
          </w:tcPr>
          <w:p w:rsidR="00B33D06" w:rsidRDefault="00B33D06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B33D06" w:rsidRDefault="00B33D0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33D06" w:rsidRDefault="00B33D06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B33D06" w:rsidRDefault="00B33D06" w:rsidP="00595AAA">
            <w:r>
              <w:rPr>
                <w:rFonts w:hint="eastAsia"/>
              </w:rPr>
              <w:t>根据审批情况</w:t>
            </w:r>
          </w:p>
        </w:tc>
      </w:tr>
      <w:tr w:rsidR="00B33D06" w:rsidTr="00595AAA">
        <w:tc>
          <w:tcPr>
            <w:tcW w:w="2146" w:type="dxa"/>
          </w:tcPr>
          <w:p w:rsidR="00B33D06" w:rsidRDefault="00B33D06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B33D06" w:rsidRDefault="00B33D0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33D06" w:rsidRDefault="00B33D06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B33D06" w:rsidRDefault="00B33D06" w:rsidP="00595AAA">
            <w:r>
              <w:rPr>
                <w:rFonts w:hint="eastAsia"/>
              </w:rPr>
              <w:t>提供规则</w:t>
            </w:r>
          </w:p>
        </w:tc>
      </w:tr>
      <w:tr w:rsidR="00B33D06" w:rsidTr="00595AAA">
        <w:tc>
          <w:tcPr>
            <w:tcW w:w="2146" w:type="dxa"/>
          </w:tcPr>
          <w:p w:rsidR="00B33D06" w:rsidRDefault="00B33D06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B33D06" w:rsidRDefault="00B33D0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33D06" w:rsidRDefault="00B33D06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B33D06" w:rsidRDefault="00B33D06" w:rsidP="00595AAA"/>
        </w:tc>
      </w:tr>
      <w:tr w:rsidR="00B33D06" w:rsidTr="00595AAA">
        <w:tc>
          <w:tcPr>
            <w:tcW w:w="2146" w:type="dxa"/>
          </w:tcPr>
          <w:p w:rsidR="00B33D06" w:rsidRDefault="00B33D06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B33D06" w:rsidRDefault="00B33D0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33D06" w:rsidRDefault="00B33D06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B33D06" w:rsidRDefault="00B33D06" w:rsidP="00595AAA"/>
        </w:tc>
      </w:tr>
      <w:tr w:rsidR="00B33D06" w:rsidTr="00B33D06">
        <w:tc>
          <w:tcPr>
            <w:tcW w:w="2146" w:type="dxa"/>
            <w:shd w:val="clear" w:color="auto" w:fill="4F81BD" w:themeFill="accent1"/>
          </w:tcPr>
          <w:p w:rsidR="00B33D06" w:rsidRDefault="00B33D06" w:rsidP="00595AAA">
            <w:r>
              <w:rPr>
                <w:rFonts w:hint="eastAsia"/>
              </w:rPr>
              <w:t>调拨明细</w:t>
            </w:r>
          </w:p>
        </w:tc>
        <w:tc>
          <w:tcPr>
            <w:tcW w:w="2084" w:type="dxa"/>
            <w:shd w:val="clear" w:color="auto" w:fill="4F81BD" w:themeFill="accent1"/>
          </w:tcPr>
          <w:p w:rsidR="00B33D06" w:rsidRDefault="00B33D06" w:rsidP="00595AAA"/>
        </w:tc>
        <w:tc>
          <w:tcPr>
            <w:tcW w:w="2146" w:type="dxa"/>
            <w:shd w:val="clear" w:color="auto" w:fill="4F81BD" w:themeFill="accent1"/>
          </w:tcPr>
          <w:p w:rsidR="00B33D06" w:rsidRDefault="00B33D06" w:rsidP="00595AAA"/>
        </w:tc>
        <w:tc>
          <w:tcPr>
            <w:tcW w:w="2146" w:type="dxa"/>
            <w:shd w:val="clear" w:color="auto" w:fill="4F81BD" w:themeFill="accent1"/>
          </w:tcPr>
          <w:p w:rsidR="00B33D06" w:rsidRDefault="00B33D06" w:rsidP="00595AAA"/>
        </w:tc>
      </w:tr>
      <w:tr w:rsidR="00B33D06" w:rsidTr="00B33D06"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姓名</w:t>
            </w:r>
          </w:p>
        </w:tc>
        <w:tc>
          <w:tcPr>
            <w:tcW w:w="2084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选择框</w:t>
            </w:r>
          </w:p>
        </w:tc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信息来源人员信息</w:t>
            </w:r>
          </w:p>
        </w:tc>
      </w:tr>
      <w:tr w:rsidR="00B33D06" w:rsidTr="00B33D06"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工号</w:t>
            </w:r>
          </w:p>
        </w:tc>
        <w:tc>
          <w:tcPr>
            <w:tcW w:w="2084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选择框</w:t>
            </w:r>
          </w:p>
        </w:tc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信息来源人员信息</w:t>
            </w:r>
          </w:p>
        </w:tc>
      </w:tr>
      <w:tr w:rsidR="00B33D06" w:rsidTr="00B33D06"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原部门</w:t>
            </w:r>
          </w:p>
        </w:tc>
        <w:tc>
          <w:tcPr>
            <w:tcW w:w="2084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选择框</w:t>
            </w:r>
          </w:p>
        </w:tc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信息来源部门信息</w:t>
            </w:r>
          </w:p>
        </w:tc>
      </w:tr>
      <w:tr w:rsidR="00B33D06" w:rsidTr="00B33D06"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调入部门</w:t>
            </w:r>
          </w:p>
        </w:tc>
        <w:tc>
          <w:tcPr>
            <w:tcW w:w="2084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选择框</w:t>
            </w:r>
          </w:p>
        </w:tc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信息来源部门信息</w:t>
            </w:r>
          </w:p>
        </w:tc>
      </w:tr>
      <w:tr w:rsidR="00B33D06" w:rsidTr="00B33D06"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调拨日期</w:t>
            </w:r>
          </w:p>
        </w:tc>
        <w:tc>
          <w:tcPr>
            <w:tcW w:w="2084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时间</w:t>
            </w:r>
          </w:p>
        </w:tc>
        <w:tc>
          <w:tcPr>
            <w:tcW w:w="2146" w:type="dxa"/>
            <w:shd w:val="clear" w:color="auto" w:fill="FFFFFF" w:themeFill="background1"/>
          </w:tcPr>
          <w:p w:rsidR="00B33D06" w:rsidRDefault="00B33D06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  <w:shd w:val="clear" w:color="auto" w:fill="FFFFFF" w:themeFill="background1"/>
          </w:tcPr>
          <w:p w:rsidR="00B33D06" w:rsidRDefault="00B33D06" w:rsidP="00595AAA"/>
        </w:tc>
      </w:tr>
    </w:tbl>
    <w:p w:rsidR="00B33D06" w:rsidRDefault="00B33D06" w:rsidP="00B33D06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235688" w:rsidRDefault="00235688" w:rsidP="00235688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  <w:r w:rsidR="00E51666">
        <w:rPr>
          <w:rFonts w:ascii="宋体" w:hAnsi="宋体" w:hint="eastAsia"/>
          <w:sz w:val="24"/>
        </w:rPr>
        <w:t>：去掉调入类型，因为只有部门到部门</w:t>
      </w:r>
    </w:p>
    <w:p w:rsidR="00A76768" w:rsidRDefault="00A76768" w:rsidP="00A76768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410075" cy="1455108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42" cy="145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D4F" w:rsidRDefault="00795D4F" w:rsidP="00A76768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619625" cy="9144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97" cy="91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1D" w:rsidRDefault="0008201D" w:rsidP="0008201D">
      <w:pPr>
        <w:pStyle w:val="10"/>
        <w:ind w:left="840" w:firstLine="0"/>
      </w:pPr>
    </w:p>
    <w:p w:rsidR="006D791B" w:rsidRDefault="006D791B" w:rsidP="0008201D">
      <w:pPr>
        <w:pStyle w:val="10"/>
        <w:ind w:left="840" w:firstLine="0"/>
      </w:pPr>
    </w:p>
    <w:p w:rsidR="00F771B5" w:rsidRDefault="00F771B5" w:rsidP="0008201D">
      <w:pPr>
        <w:pStyle w:val="10"/>
        <w:ind w:left="840" w:firstLine="0"/>
      </w:pPr>
    </w:p>
    <w:p w:rsidR="00F771B5" w:rsidRDefault="00F771B5" w:rsidP="0008201D">
      <w:pPr>
        <w:pStyle w:val="10"/>
        <w:ind w:left="840" w:firstLine="0"/>
      </w:pPr>
    </w:p>
    <w:p w:rsidR="00F771B5" w:rsidRDefault="00F771B5" w:rsidP="0008201D">
      <w:pPr>
        <w:pStyle w:val="10"/>
        <w:ind w:left="840" w:firstLine="0"/>
      </w:pPr>
    </w:p>
    <w:p w:rsidR="00F771B5" w:rsidRDefault="00F771B5" w:rsidP="0008201D">
      <w:pPr>
        <w:pStyle w:val="10"/>
        <w:ind w:left="840" w:firstLine="0"/>
      </w:pPr>
    </w:p>
    <w:p w:rsidR="00F771B5" w:rsidRDefault="00F771B5" w:rsidP="0008201D">
      <w:pPr>
        <w:pStyle w:val="10"/>
        <w:ind w:left="840" w:firstLine="0"/>
      </w:pPr>
    </w:p>
    <w:p w:rsidR="006D791B" w:rsidRDefault="006D791B" w:rsidP="0008201D">
      <w:pPr>
        <w:pStyle w:val="10"/>
        <w:ind w:left="840" w:firstLine="0"/>
      </w:pPr>
    </w:p>
    <w:p w:rsidR="009500D3" w:rsidRDefault="0008201D" w:rsidP="009500D3">
      <w:pPr>
        <w:pStyle w:val="10"/>
        <w:numPr>
          <w:ilvl w:val="0"/>
          <w:numId w:val="20"/>
        </w:numPr>
      </w:pPr>
      <w:r>
        <w:rPr>
          <w:rFonts w:hint="eastAsia"/>
        </w:rPr>
        <w:t>流程说明：</w:t>
      </w:r>
    </w:p>
    <w:tbl>
      <w:tblPr>
        <w:tblW w:w="8550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73"/>
        <w:gridCol w:w="2497"/>
        <w:gridCol w:w="1052"/>
        <w:gridCol w:w="1828"/>
      </w:tblGrid>
      <w:tr w:rsidR="006C2A89" w:rsidTr="00595AAA">
        <w:trPr>
          <w:trHeight w:val="637"/>
          <w:jc w:val="center"/>
        </w:trPr>
        <w:tc>
          <w:tcPr>
            <w:tcW w:w="3173" w:type="dxa"/>
            <w:vAlign w:val="center"/>
          </w:tcPr>
          <w:p w:rsidR="006C2A89" w:rsidRDefault="006C2A89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97" w:type="dxa"/>
            <w:vAlign w:val="center"/>
          </w:tcPr>
          <w:p w:rsidR="006C2A89" w:rsidRDefault="006C2A89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52" w:type="dxa"/>
            <w:vAlign w:val="center"/>
          </w:tcPr>
          <w:p w:rsidR="006C2A89" w:rsidRDefault="006C2A89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28" w:type="dxa"/>
            <w:vAlign w:val="center"/>
          </w:tcPr>
          <w:p w:rsidR="006C2A89" w:rsidRDefault="006C2A89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6C2A89" w:rsidTr="00595AAA">
        <w:trPr>
          <w:trHeight w:val="990"/>
          <w:jc w:val="center"/>
        </w:trPr>
        <w:tc>
          <w:tcPr>
            <w:tcW w:w="3173" w:type="dxa"/>
            <w:vMerge w:val="restart"/>
          </w:tcPr>
          <w:p w:rsidR="006C2A89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line id="Line 162" o:spid="_x0000_s1122" style="position:absolute;left:0;text-align:left;z-index:251820032;visibility:visible;mso-position-horizontal-relative:text;mso-position-vertical-relative:text" from="71.9pt,221.9pt" to="71.95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61" o:spid="_x0000_s1076" type="#_x0000_t202" style="position:absolute;left:0;text-align:left;margin-left:18pt;margin-top:244.1pt;width:107.9pt;height:23.25pt;z-index:251819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">
                  <v:textbox>
                    <w:txbxContent>
                      <w:p w:rsidR="00C44C62" w:rsidRDefault="00C44C62" w:rsidP="002238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60" o:spid="_x0000_s1121" style="position:absolute;left:0;text-align:left;z-index:251817984;visibility:visible;mso-position-horizontal-relative:text;mso-position-vertical-relative:text" from="71.95pt,176.45pt" to="1in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59" o:spid="_x0000_s1077" type="#_x0000_t202" style="position:absolute;left:0;text-align:left;margin-left:18.05pt;margin-top:198.65pt;width:107.9pt;height:23.25pt;z-index:251816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">
                  <v:textbox>
                    <w:txbxContent>
                      <w:p w:rsidR="00C44C62" w:rsidRDefault="00C44C62" w:rsidP="002238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公司负责人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58" o:spid="_x0000_s1120" style="position:absolute;left:0;text-align:left;z-index:251815936;visibility:visible;mso-position-horizontal-relative:text;mso-position-vertical-relative:text" from="72.1pt,131pt" to="72.1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57" o:spid="_x0000_s1078" type="#_x0000_t202" style="position:absolute;left:0;text-align:left;margin-left:18.2pt;margin-top:153.2pt;width:107.9pt;height:23.25pt;z-index:251814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">
                  <v:textbox>
                    <w:txbxContent>
                      <w:p w:rsidR="00C44C62" w:rsidRDefault="00C44C62" w:rsidP="002238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调入部门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56" o:spid="_x0000_s1119" style="position:absolute;left:0;text-align:left;z-index:251813888;visibility:visible;mso-position-horizontal-relative:text;mso-position-vertical-relative:text" from="72.05pt,85.55pt" to="72.1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55" o:spid="_x0000_s1079" type="#_x0000_t202" style="position:absolute;left:0;text-align:left;margin-left:18.15pt;margin-top:107.75pt;width:107.9pt;height:23.25pt;z-index:251812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">
                  <v:textbox>
                    <w:txbxContent>
                      <w:p w:rsidR="00C44C62" w:rsidRDefault="00C44C62" w:rsidP="002238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调出部门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54" o:spid="_x0000_s1118" style="position:absolute;left:0;text-align:left;z-index:251811840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52" o:spid="_x0000_s1080" type="#_x0000_t202" style="position:absolute;left:0;text-align:left;margin-left:18.1pt;margin-top:15.5pt;width:107.9pt;height:23.25pt;z-index:251809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">
                  <v:textbox>
                    <w:txbxContent>
                      <w:p w:rsidR="00C44C62" w:rsidRPr="00FD17FF" w:rsidRDefault="00C44C62" w:rsidP="006C2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综合部人员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153" o:spid="_x0000_s1081" type="#_x0000_t202" style="position:absolute;left:0;text-align:left;margin-left:18.1pt;margin-top:62.3pt;width:107.9pt;height:23.25pt;z-index:251810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">
                  <v:textbox>
                    <w:txbxContent>
                      <w:p w:rsidR="00C44C62" w:rsidRDefault="00C44C62" w:rsidP="006C2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综合部负责人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97" w:type="dxa"/>
            <w:vAlign w:val="center"/>
          </w:tcPr>
          <w:p w:rsidR="006C2A89" w:rsidRPr="00F34E26" w:rsidRDefault="006C2A89" w:rsidP="00595AAA">
            <w:pPr>
              <w:jc w:val="left"/>
            </w:pPr>
            <w:r>
              <w:rPr>
                <w:rFonts w:hint="eastAsia"/>
              </w:rPr>
              <w:t>综合部人员</w:t>
            </w:r>
          </w:p>
        </w:tc>
        <w:tc>
          <w:tcPr>
            <w:tcW w:w="1052" w:type="dxa"/>
            <w:vAlign w:val="center"/>
          </w:tcPr>
          <w:p w:rsidR="006C2A89" w:rsidRDefault="006C2A89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28" w:type="dxa"/>
            <w:vAlign w:val="center"/>
          </w:tcPr>
          <w:p w:rsidR="006C2A89" w:rsidRDefault="006C2A89" w:rsidP="0031371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</w:tr>
      <w:tr w:rsidR="006C2A89" w:rsidTr="00595AAA">
        <w:trPr>
          <w:trHeight w:val="986"/>
          <w:jc w:val="center"/>
        </w:trPr>
        <w:tc>
          <w:tcPr>
            <w:tcW w:w="3173" w:type="dxa"/>
            <w:vMerge/>
          </w:tcPr>
          <w:p w:rsidR="006C2A89" w:rsidRDefault="006C2A89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2238C4" w:rsidRDefault="002238C4" w:rsidP="002238C4">
            <w:pPr>
              <w:jc w:val="left"/>
            </w:pPr>
            <w:r>
              <w:rPr>
                <w:rFonts w:hint="eastAsia"/>
              </w:rPr>
              <w:t>综合部负责人</w:t>
            </w:r>
          </w:p>
          <w:p w:rsidR="006C2A89" w:rsidRDefault="006C2A89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52" w:type="dxa"/>
            <w:vAlign w:val="center"/>
          </w:tcPr>
          <w:p w:rsidR="006C2A89" w:rsidRDefault="002238C4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28" w:type="dxa"/>
            <w:vAlign w:val="center"/>
          </w:tcPr>
          <w:p w:rsidR="006C2A89" w:rsidRDefault="006C2A89" w:rsidP="00595AAA">
            <w:pPr>
              <w:rPr>
                <w:rFonts w:ascii="宋体" w:hAnsi="宋体"/>
              </w:rPr>
            </w:pPr>
          </w:p>
        </w:tc>
      </w:tr>
      <w:tr w:rsidR="002238C4" w:rsidTr="00595AAA">
        <w:trPr>
          <w:trHeight w:val="986"/>
          <w:jc w:val="center"/>
        </w:trPr>
        <w:tc>
          <w:tcPr>
            <w:tcW w:w="3173" w:type="dxa"/>
            <w:vMerge/>
          </w:tcPr>
          <w:p w:rsidR="002238C4" w:rsidRDefault="002238C4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2238C4" w:rsidRDefault="002238C4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调出部门负责人</w:t>
            </w:r>
          </w:p>
        </w:tc>
        <w:tc>
          <w:tcPr>
            <w:tcW w:w="1052" w:type="dxa"/>
            <w:vAlign w:val="center"/>
          </w:tcPr>
          <w:p w:rsidR="002238C4" w:rsidRDefault="002238C4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28" w:type="dxa"/>
            <w:vAlign w:val="center"/>
          </w:tcPr>
          <w:p w:rsidR="002238C4" w:rsidRDefault="002238C4" w:rsidP="00595AAA">
            <w:pPr>
              <w:rPr>
                <w:rFonts w:ascii="宋体" w:hAnsi="宋体"/>
              </w:rPr>
            </w:pPr>
          </w:p>
        </w:tc>
      </w:tr>
      <w:tr w:rsidR="002238C4" w:rsidTr="00595AAA">
        <w:trPr>
          <w:trHeight w:val="986"/>
          <w:jc w:val="center"/>
        </w:trPr>
        <w:tc>
          <w:tcPr>
            <w:tcW w:w="3173" w:type="dxa"/>
            <w:vMerge/>
          </w:tcPr>
          <w:p w:rsidR="002238C4" w:rsidRDefault="002238C4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2238C4" w:rsidRDefault="002238C4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调入部门负责人</w:t>
            </w:r>
          </w:p>
        </w:tc>
        <w:tc>
          <w:tcPr>
            <w:tcW w:w="1052" w:type="dxa"/>
            <w:vAlign w:val="center"/>
          </w:tcPr>
          <w:p w:rsidR="002238C4" w:rsidRDefault="002238C4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28" w:type="dxa"/>
            <w:vAlign w:val="center"/>
          </w:tcPr>
          <w:p w:rsidR="002238C4" w:rsidRDefault="002238C4" w:rsidP="00595AAA">
            <w:pPr>
              <w:rPr>
                <w:rFonts w:ascii="宋体" w:hAnsi="宋体"/>
              </w:rPr>
            </w:pPr>
          </w:p>
        </w:tc>
      </w:tr>
      <w:tr w:rsidR="002238C4" w:rsidTr="00595AAA">
        <w:trPr>
          <w:trHeight w:val="986"/>
          <w:jc w:val="center"/>
        </w:trPr>
        <w:tc>
          <w:tcPr>
            <w:tcW w:w="3173" w:type="dxa"/>
            <w:vMerge/>
          </w:tcPr>
          <w:p w:rsidR="002238C4" w:rsidRDefault="002238C4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2238C4" w:rsidRDefault="002238C4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公司负责人</w:t>
            </w:r>
          </w:p>
        </w:tc>
        <w:tc>
          <w:tcPr>
            <w:tcW w:w="1052" w:type="dxa"/>
            <w:vAlign w:val="center"/>
          </w:tcPr>
          <w:p w:rsidR="002238C4" w:rsidRDefault="002238C4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28" w:type="dxa"/>
            <w:vAlign w:val="center"/>
          </w:tcPr>
          <w:p w:rsidR="002238C4" w:rsidRDefault="002238C4" w:rsidP="00595AAA">
            <w:pPr>
              <w:rPr>
                <w:rFonts w:ascii="宋体" w:hAnsi="宋体"/>
              </w:rPr>
            </w:pPr>
          </w:p>
        </w:tc>
      </w:tr>
      <w:tr w:rsidR="006C2A89" w:rsidTr="00595AAA">
        <w:trPr>
          <w:trHeight w:val="986"/>
          <w:jc w:val="center"/>
        </w:trPr>
        <w:tc>
          <w:tcPr>
            <w:tcW w:w="3173" w:type="dxa"/>
            <w:vMerge/>
          </w:tcPr>
          <w:p w:rsidR="006C2A89" w:rsidRDefault="006C2A89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6C2A89" w:rsidRDefault="002238C4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调拨人员</w:t>
            </w:r>
          </w:p>
        </w:tc>
        <w:tc>
          <w:tcPr>
            <w:tcW w:w="1052" w:type="dxa"/>
            <w:vAlign w:val="center"/>
          </w:tcPr>
          <w:p w:rsidR="006C2A89" w:rsidRDefault="002238C4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28" w:type="dxa"/>
            <w:vAlign w:val="center"/>
          </w:tcPr>
          <w:p w:rsidR="006C2A89" w:rsidRDefault="006C2A89" w:rsidP="00595AAA">
            <w:pPr>
              <w:rPr>
                <w:rFonts w:ascii="宋体" w:hAnsi="宋体"/>
              </w:rPr>
            </w:pPr>
          </w:p>
        </w:tc>
      </w:tr>
    </w:tbl>
    <w:p w:rsidR="0008201D" w:rsidRDefault="0008201D" w:rsidP="0008201D">
      <w:pPr>
        <w:pStyle w:val="10"/>
        <w:ind w:firstLine="0"/>
      </w:pPr>
    </w:p>
    <w:p w:rsidR="0008201D" w:rsidRDefault="0008201D" w:rsidP="00862BB8">
      <w:pPr>
        <w:pStyle w:val="10"/>
        <w:numPr>
          <w:ilvl w:val="0"/>
          <w:numId w:val="20"/>
        </w:numPr>
      </w:pPr>
      <w:r>
        <w:rPr>
          <w:rFonts w:hint="eastAsia"/>
        </w:rPr>
        <w:t>报表样式：</w:t>
      </w:r>
    </w:p>
    <w:p w:rsidR="0008201D" w:rsidRPr="0008201D" w:rsidRDefault="0008201D" w:rsidP="0008201D"/>
    <w:p w:rsidR="00791DF6" w:rsidRDefault="00791DF6" w:rsidP="00791DF6">
      <w:pPr>
        <w:pStyle w:val="5"/>
      </w:pPr>
      <w:r w:rsidRPr="00791DF6">
        <w:rPr>
          <w:rFonts w:hint="eastAsia"/>
        </w:rPr>
        <w:t>人员</w:t>
      </w:r>
      <w:r w:rsidR="0009119F">
        <w:rPr>
          <w:rFonts w:hint="eastAsia"/>
        </w:rPr>
        <w:t>调拨</w:t>
      </w:r>
      <w:r w:rsidRPr="00791DF6">
        <w:rPr>
          <w:rFonts w:hint="eastAsia"/>
        </w:rPr>
        <w:t>台账</w:t>
      </w:r>
    </w:p>
    <w:p w:rsidR="0008201D" w:rsidRDefault="0008201D" w:rsidP="00862BB8">
      <w:pPr>
        <w:pStyle w:val="10"/>
        <w:numPr>
          <w:ilvl w:val="0"/>
          <w:numId w:val="21"/>
        </w:numPr>
      </w:pPr>
      <w:r>
        <w:rPr>
          <w:rFonts w:hint="eastAsia"/>
        </w:rPr>
        <w:t>功能说明：</w:t>
      </w:r>
    </w:p>
    <w:p w:rsidR="00FB0694" w:rsidRDefault="00FB0694" w:rsidP="0008201D">
      <w:pPr>
        <w:pStyle w:val="10"/>
        <w:ind w:left="840" w:firstLine="0"/>
      </w:pPr>
      <w:r>
        <w:rPr>
          <w:rFonts w:hint="eastAsia"/>
        </w:rPr>
        <w:t>人员调拨台账，</w:t>
      </w:r>
      <w:r w:rsidR="008B7833">
        <w:rPr>
          <w:rFonts w:hint="eastAsia"/>
        </w:rPr>
        <w:t>系统自动获取人员</w:t>
      </w:r>
      <w:r w:rsidR="000C5449">
        <w:rPr>
          <w:rFonts w:hint="eastAsia"/>
        </w:rPr>
        <w:t>调拨</w:t>
      </w:r>
      <w:r w:rsidR="008B7833">
        <w:rPr>
          <w:rFonts w:hint="eastAsia"/>
        </w:rPr>
        <w:t>业务信息汇总统计，</w:t>
      </w:r>
      <w:r>
        <w:rPr>
          <w:rFonts w:hint="eastAsia"/>
        </w:rPr>
        <w:t>根据</w:t>
      </w:r>
      <w:r w:rsidR="00163099">
        <w:rPr>
          <w:rFonts w:hint="eastAsia"/>
        </w:rPr>
        <w:t>姓名、部门、时间、调拨项目</w:t>
      </w:r>
      <w:r>
        <w:rPr>
          <w:rFonts w:hint="eastAsia"/>
        </w:rPr>
        <w:t>进行范围查询，</w:t>
      </w:r>
      <w:r w:rsidR="008B7833">
        <w:rPr>
          <w:rFonts w:hint="eastAsia"/>
        </w:rPr>
        <w:t>查询结果</w:t>
      </w:r>
      <w:r>
        <w:rPr>
          <w:rFonts w:hint="eastAsia"/>
        </w:rPr>
        <w:t>可导出</w:t>
      </w:r>
      <w:r>
        <w:rPr>
          <w:rFonts w:hint="eastAsia"/>
        </w:rPr>
        <w:t>EXCEL</w:t>
      </w:r>
      <w:r>
        <w:rPr>
          <w:rFonts w:hint="eastAsia"/>
        </w:rPr>
        <w:t>格式。</w:t>
      </w:r>
    </w:p>
    <w:p w:rsidR="0008201D" w:rsidRDefault="0008201D" w:rsidP="00862BB8">
      <w:pPr>
        <w:pStyle w:val="10"/>
        <w:numPr>
          <w:ilvl w:val="0"/>
          <w:numId w:val="21"/>
        </w:numPr>
      </w:pPr>
      <w:r>
        <w:rPr>
          <w:rFonts w:hint="eastAsia"/>
        </w:rPr>
        <w:t>流程说明：</w:t>
      </w:r>
    </w:p>
    <w:p w:rsidR="0008201D" w:rsidRDefault="0008201D" w:rsidP="0008201D">
      <w:pPr>
        <w:pStyle w:val="10"/>
        <w:ind w:firstLine="0"/>
      </w:pPr>
    </w:p>
    <w:p w:rsidR="0008201D" w:rsidRDefault="0008201D" w:rsidP="00862BB8">
      <w:pPr>
        <w:pStyle w:val="10"/>
        <w:numPr>
          <w:ilvl w:val="0"/>
          <w:numId w:val="21"/>
        </w:numPr>
      </w:pPr>
      <w:r>
        <w:rPr>
          <w:rFonts w:hint="eastAsia"/>
        </w:rPr>
        <w:t>报表样式：</w:t>
      </w:r>
    </w:p>
    <w:p w:rsidR="0008201D" w:rsidRDefault="004849BE" w:rsidP="004849BE">
      <w:pPr>
        <w:pStyle w:val="3"/>
      </w:pPr>
      <w:bookmarkStart w:id="47" w:name="_Toc513186416"/>
      <w:r>
        <w:rPr>
          <w:rFonts w:hint="eastAsia"/>
        </w:rPr>
        <w:lastRenderedPageBreak/>
        <w:t>培训管理</w:t>
      </w:r>
      <w:bookmarkEnd w:id="47"/>
    </w:p>
    <w:p w:rsidR="004849BE" w:rsidRDefault="004849BE" w:rsidP="004849BE">
      <w:pPr>
        <w:pStyle w:val="4"/>
      </w:pPr>
      <w:bookmarkStart w:id="48" w:name="_Toc513186417"/>
      <w:r w:rsidRPr="004849BE">
        <w:rPr>
          <w:rFonts w:hint="eastAsia"/>
        </w:rPr>
        <w:t>年度培训计划</w:t>
      </w:r>
      <w:bookmarkEnd w:id="48"/>
    </w:p>
    <w:p w:rsidR="00535C1D" w:rsidRDefault="00535C1D" w:rsidP="00862BB8">
      <w:pPr>
        <w:pStyle w:val="10"/>
        <w:numPr>
          <w:ilvl w:val="0"/>
          <w:numId w:val="22"/>
        </w:numPr>
      </w:pPr>
      <w:r>
        <w:rPr>
          <w:rFonts w:hint="eastAsia"/>
        </w:rPr>
        <w:t>功能说明：</w:t>
      </w:r>
    </w:p>
    <w:p w:rsidR="00CB0228" w:rsidRPr="00B85FF1" w:rsidRDefault="00CB0228" w:rsidP="00B85FF1">
      <w:pPr>
        <w:pStyle w:val="10"/>
        <w:spacing w:line="360" w:lineRule="auto"/>
        <w:ind w:left="840" w:firstLine="0"/>
        <w:rPr>
          <w:rFonts w:asciiTheme="minorEastAsia" w:eastAsiaTheme="minorEastAsia" w:hAnsiTheme="minorEastAsia"/>
          <w:sz w:val="24"/>
          <w:szCs w:val="24"/>
        </w:rPr>
      </w:pPr>
      <w:r w:rsidRPr="00B85FF1">
        <w:rPr>
          <w:rFonts w:asciiTheme="minorEastAsia" w:eastAsiaTheme="minorEastAsia" w:hAnsiTheme="minorEastAsia" w:hint="eastAsia"/>
          <w:sz w:val="24"/>
          <w:szCs w:val="24"/>
        </w:rPr>
        <w:t>编制年度培训计划，由负责人审批；计划分内部、外部、入职三类培训类型；</w:t>
      </w:r>
      <w:r w:rsidR="00860F99" w:rsidRPr="00B85FF1">
        <w:rPr>
          <w:rFonts w:asciiTheme="minorEastAsia" w:eastAsiaTheme="minorEastAsia" w:hAnsiTheme="minorEastAsia" w:hint="eastAsia"/>
          <w:sz w:val="24"/>
          <w:szCs w:val="24"/>
        </w:rPr>
        <w:t>支持EXCEL文件导入</w:t>
      </w:r>
      <w:r w:rsidR="00E82B15" w:rsidRPr="00B85FF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90AB0" w:rsidRPr="00B85FF1" w:rsidRDefault="0057482C" w:rsidP="00B85FF1">
      <w:pPr>
        <w:pStyle w:val="10"/>
        <w:spacing w:line="360" w:lineRule="auto"/>
        <w:ind w:left="840" w:firstLine="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B85FF1">
        <w:rPr>
          <w:rFonts w:asciiTheme="minorEastAsia" w:eastAsiaTheme="minorEastAsia" w:hAnsiTheme="minorEastAsia" w:hint="eastAsia"/>
          <w:color w:val="FF0000"/>
          <w:sz w:val="24"/>
          <w:szCs w:val="24"/>
        </w:rPr>
        <w:t>培训类别</w:t>
      </w:r>
      <w:r w:rsidR="00C90AB0" w:rsidRPr="00B85FF1">
        <w:rPr>
          <w:rFonts w:asciiTheme="minorEastAsia" w:eastAsiaTheme="minorEastAsia" w:hAnsiTheme="minorEastAsia" w:hint="eastAsia"/>
          <w:color w:val="FF0000"/>
          <w:sz w:val="24"/>
          <w:szCs w:val="24"/>
        </w:rPr>
        <w:t>：专业技术人员培训、经营管理人员培训、生产运行维护人员培训、新员工入职培训、特种作业持证培训、其他；</w:t>
      </w:r>
    </w:p>
    <w:p w:rsidR="004B2FAB" w:rsidRPr="00B85FF1" w:rsidRDefault="004B2FAB" w:rsidP="00B85FF1">
      <w:pPr>
        <w:pStyle w:val="10"/>
        <w:spacing w:line="360" w:lineRule="auto"/>
        <w:ind w:left="840" w:firstLine="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B85FF1">
        <w:rPr>
          <w:rFonts w:asciiTheme="minorEastAsia" w:eastAsiaTheme="minorEastAsia" w:hAnsiTheme="minorEastAsia" w:hint="eastAsia"/>
          <w:color w:val="FF0000"/>
          <w:sz w:val="24"/>
          <w:szCs w:val="24"/>
        </w:rPr>
        <w:t>培训方式：企业内培、送外培训</w:t>
      </w:r>
    </w:p>
    <w:p w:rsidR="002A7009" w:rsidRDefault="002A7009" w:rsidP="00CB0228">
      <w:pPr>
        <w:pStyle w:val="10"/>
        <w:ind w:left="840" w:firstLine="0"/>
      </w:pPr>
      <w:r w:rsidRPr="002A7009">
        <w:rPr>
          <w:noProof/>
        </w:rPr>
        <w:drawing>
          <wp:inline distT="0" distB="0" distL="0" distR="0">
            <wp:extent cx="5273979" cy="4198289"/>
            <wp:effectExtent l="19050" t="0" r="2871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0D" w:rsidRDefault="0014640D" w:rsidP="00F43596">
      <w:pPr>
        <w:pStyle w:val="10"/>
        <w:ind w:firstLine="0"/>
      </w:pPr>
    </w:p>
    <w:p w:rsidR="004D40E5" w:rsidRDefault="004D40E5" w:rsidP="00F43596">
      <w:pPr>
        <w:pStyle w:val="10"/>
        <w:ind w:firstLine="0"/>
      </w:pPr>
    </w:p>
    <w:p w:rsidR="004D40E5" w:rsidRDefault="004D40E5" w:rsidP="00F43596">
      <w:pPr>
        <w:pStyle w:val="10"/>
        <w:ind w:firstLine="0"/>
      </w:pPr>
    </w:p>
    <w:p w:rsidR="004D40E5" w:rsidRDefault="004D40E5" w:rsidP="00F43596">
      <w:pPr>
        <w:pStyle w:val="10"/>
        <w:ind w:firstLine="0"/>
      </w:pPr>
    </w:p>
    <w:p w:rsidR="004D40E5" w:rsidRDefault="004D40E5" w:rsidP="00F43596">
      <w:pPr>
        <w:pStyle w:val="10"/>
        <w:ind w:firstLine="0"/>
      </w:pPr>
    </w:p>
    <w:p w:rsidR="004D40E5" w:rsidRDefault="004D40E5" w:rsidP="00F43596">
      <w:pPr>
        <w:pStyle w:val="10"/>
        <w:ind w:firstLine="0"/>
      </w:pPr>
    </w:p>
    <w:p w:rsidR="004D40E5" w:rsidRDefault="004D40E5" w:rsidP="00F43596">
      <w:pPr>
        <w:pStyle w:val="10"/>
        <w:ind w:firstLine="0"/>
      </w:pPr>
    </w:p>
    <w:p w:rsidR="004D40E5" w:rsidRDefault="004D40E5" w:rsidP="00F43596">
      <w:pPr>
        <w:pStyle w:val="10"/>
        <w:ind w:firstLine="0"/>
      </w:pPr>
    </w:p>
    <w:p w:rsidR="004D40E5" w:rsidRDefault="004D40E5" w:rsidP="00F43596">
      <w:pPr>
        <w:pStyle w:val="10"/>
        <w:ind w:firstLine="0"/>
      </w:pPr>
    </w:p>
    <w:p w:rsidR="00535C1D" w:rsidRDefault="00535C1D" w:rsidP="00862BB8">
      <w:pPr>
        <w:pStyle w:val="10"/>
        <w:numPr>
          <w:ilvl w:val="0"/>
          <w:numId w:val="22"/>
        </w:numPr>
      </w:pPr>
      <w:r>
        <w:rPr>
          <w:rFonts w:hint="eastAsia"/>
        </w:rPr>
        <w:lastRenderedPageBreak/>
        <w:t>流程说明：</w:t>
      </w:r>
    </w:p>
    <w:tbl>
      <w:tblPr>
        <w:tblW w:w="8550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73"/>
        <w:gridCol w:w="2497"/>
        <w:gridCol w:w="1052"/>
        <w:gridCol w:w="1828"/>
      </w:tblGrid>
      <w:tr w:rsidR="001B233D" w:rsidTr="00595AAA">
        <w:trPr>
          <w:trHeight w:val="637"/>
          <w:jc w:val="center"/>
        </w:trPr>
        <w:tc>
          <w:tcPr>
            <w:tcW w:w="3173" w:type="dxa"/>
            <w:vAlign w:val="center"/>
          </w:tcPr>
          <w:p w:rsidR="001B233D" w:rsidRDefault="001B233D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97" w:type="dxa"/>
            <w:vAlign w:val="center"/>
          </w:tcPr>
          <w:p w:rsidR="001B233D" w:rsidRDefault="001B233D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52" w:type="dxa"/>
            <w:vAlign w:val="center"/>
          </w:tcPr>
          <w:p w:rsidR="001B233D" w:rsidRDefault="001B233D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28" w:type="dxa"/>
            <w:vAlign w:val="center"/>
          </w:tcPr>
          <w:p w:rsidR="001B233D" w:rsidRDefault="001B233D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7F64C3" w:rsidTr="00595AAA">
        <w:trPr>
          <w:trHeight w:val="990"/>
          <w:jc w:val="center"/>
        </w:trPr>
        <w:tc>
          <w:tcPr>
            <w:tcW w:w="3173" w:type="dxa"/>
            <w:vMerge w:val="restart"/>
          </w:tcPr>
          <w:p w:rsidR="007F64C3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line id="_x0000_s1164" style="position:absolute;left:0;text-align:left;z-index:251842560;visibility:visible;mso-position-horizontal-relative:text;mso-position-vertical-relative:text" from="71.95pt,221.9pt" to="1in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163" type="#_x0000_t202" style="position:absolute;left:0;text-align:left;margin-left:18.15pt;margin-top:250.5pt;width:107.9pt;height:23.25pt;z-index:251841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">
                  <v:textbox>
                    <w:txbxContent>
                      <w:p w:rsidR="00D61F7D" w:rsidRDefault="00D61F7D" w:rsidP="00D61F7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42" o:spid="_x0000_s1117" style="position:absolute;left:0;text-align:left;z-index:251797504;visibility:visible;mso-position-horizontal-relative:text;mso-position-vertical-relative:text" from="71.9pt,176.45pt" to="71.9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41" o:spid="_x0000_s1082" type="#_x0000_t202" style="position:absolute;left:0;text-align:left;margin-left:18pt;margin-top:198.65pt;width:107.9pt;height:23.25pt;z-index:251796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">
                  <v:textbox>
                    <w:txbxContent>
                      <w:p w:rsidR="00C44C62" w:rsidRDefault="00D61F7D" w:rsidP="007F64C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40" o:spid="_x0000_s1116" style="position:absolute;left:0;text-align:left;z-index:251795456;visibility:visible;mso-position-horizontal-relative:text;mso-position-vertical-relative:text" from="72.05pt,131pt" to="72.1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39" o:spid="_x0000_s1083" type="#_x0000_t202" style="position:absolute;left:0;text-align:left;margin-left:18.15pt;margin-top:153.2pt;width:107.9pt;height:23.25pt;z-index:251794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">
                  <v:textbox>
                    <w:txbxContent>
                      <w:p w:rsidR="00C44C62" w:rsidRDefault="00C44C62" w:rsidP="007F64C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公司负责人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38" o:spid="_x0000_s1115" style="position:absolute;left:0;text-align:left;z-index:251793408;visibility:visible;mso-position-horizontal-relative:text;mso-position-vertical-relative:text" from="71.95pt,85.55pt" to="1in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37" o:spid="_x0000_s1084" type="#_x0000_t202" style="position:absolute;left:0;text-align:left;margin-left:18.05pt;margin-top:107.75pt;width:107.9pt;height:23.25pt;z-index:251792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">
                  <v:textbox>
                    <w:txbxContent>
                      <w:p w:rsidR="00C44C62" w:rsidRDefault="00C44C62" w:rsidP="007F64C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36" o:spid="_x0000_s1114" style="position:absolute;left:0;text-align:left;z-index:251791360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34" o:spid="_x0000_s1085" type="#_x0000_t202" style="position:absolute;left:0;text-align:left;margin-left:18.1pt;margin-top:15.5pt;width:107.9pt;height:23.25pt;z-index:251789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">
                  <v:textbox>
                    <w:txbxContent>
                      <w:p w:rsidR="00C44C62" w:rsidRPr="00FD17FF" w:rsidRDefault="00C44C62" w:rsidP="001B233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填报人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135" o:spid="_x0000_s1086" type="#_x0000_t202" style="position:absolute;left:0;text-align:left;margin-left:18.1pt;margin-top:62.3pt;width:107.9pt;height:23.25pt;z-index:251790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">
                  <v:textbox>
                    <w:txbxContent>
                      <w:p w:rsidR="00C44C62" w:rsidRDefault="00C44C62" w:rsidP="001B233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97" w:type="dxa"/>
            <w:vAlign w:val="center"/>
          </w:tcPr>
          <w:p w:rsidR="007F64C3" w:rsidRPr="00F34E26" w:rsidRDefault="00507044" w:rsidP="00595AAA">
            <w:pPr>
              <w:jc w:val="left"/>
            </w:pPr>
            <w:r>
              <w:rPr>
                <w:rFonts w:hint="eastAsia"/>
              </w:rPr>
              <w:t>各部门提出</w:t>
            </w:r>
          </w:p>
        </w:tc>
        <w:tc>
          <w:tcPr>
            <w:tcW w:w="1052" w:type="dxa"/>
            <w:vAlign w:val="center"/>
          </w:tcPr>
          <w:p w:rsidR="007F64C3" w:rsidRDefault="007F64C3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28" w:type="dxa"/>
            <w:vAlign w:val="center"/>
          </w:tcPr>
          <w:p w:rsidR="007F64C3" w:rsidRDefault="007F64C3" w:rsidP="007F64C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提交培训计划</w:t>
            </w:r>
          </w:p>
        </w:tc>
      </w:tr>
      <w:tr w:rsidR="007F64C3" w:rsidTr="00595AAA">
        <w:trPr>
          <w:trHeight w:val="986"/>
          <w:jc w:val="center"/>
        </w:trPr>
        <w:tc>
          <w:tcPr>
            <w:tcW w:w="3173" w:type="dxa"/>
            <w:vMerge/>
          </w:tcPr>
          <w:p w:rsidR="007F64C3" w:rsidRDefault="007F64C3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7F64C3" w:rsidRDefault="00507044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提出</w:t>
            </w:r>
            <w:r w:rsidR="007F64C3">
              <w:rPr>
                <w:rFonts w:ascii="宋体" w:hAnsi="宋体" w:hint="eastAsia"/>
              </w:rPr>
              <w:t>部门负责人</w:t>
            </w:r>
          </w:p>
        </w:tc>
        <w:tc>
          <w:tcPr>
            <w:tcW w:w="1052" w:type="dxa"/>
            <w:vAlign w:val="center"/>
          </w:tcPr>
          <w:p w:rsidR="007F64C3" w:rsidRDefault="007F64C3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7F64C3" w:rsidRDefault="007F64C3" w:rsidP="00595AAA">
            <w:pPr>
              <w:rPr>
                <w:rFonts w:ascii="宋体" w:hAnsi="宋体"/>
              </w:rPr>
            </w:pPr>
          </w:p>
        </w:tc>
      </w:tr>
      <w:tr w:rsidR="007F64C3" w:rsidTr="00595AAA">
        <w:trPr>
          <w:trHeight w:val="986"/>
          <w:jc w:val="center"/>
        </w:trPr>
        <w:tc>
          <w:tcPr>
            <w:tcW w:w="3173" w:type="dxa"/>
            <w:vMerge/>
          </w:tcPr>
          <w:p w:rsidR="007F64C3" w:rsidRDefault="007F64C3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7F64C3" w:rsidRDefault="007F64C3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52" w:type="dxa"/>
            <w:vAlign w:val="center"/>
          </w:tcPr>
          <w:p w:rsidR="007F64C3" w:rsidRDefault="007F64C3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7F64C3" w:rsidRDefault="007F64C3" w:rsidP="00595AAA">
            <w:pPr>
              <w:rPr>
                <w:rFonts w:ascii="宋体" w:hAnsi="宋体"/>
              </w:rPr>
            </w:pPr>
          </w:p>
        </w:tc>
      </w:tr>
      <w:tr w:rsidR="007F64C3" w:rsidTr="00595AAA">
        <w:trPr>
          <w:trHeight w:val="986"/>
          <w:jc w:val="center"/>
        </w:trPr>
        <w:tc>
          <w:tcPr>
            <w:tcW w:w="3173" w:type="dxa"/>
            <w:vMerge/>
          </w:tcPr>
          <w:p w:rsidR="007F64C3" w:rsidRDefault="007F64C3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7F64C3" w:rsidRDefault="007F64C3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公司负责人</w:t>
            </w:r>
          </w:p>
        </w:tc>
        <w:tc>
          <w:tcPr>
            <w:tcW w:w="1052" w:type="dxa"/>
            <w:vAlign w:val="center"/>
          </w:tcPr>
          <w:p w:rsidR="007F64C3" w:rsidRDefault="007F64C3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7F64C3" w:rsidRDefault="007F64C3" w:rsidP="00595AAA">
            <w:pPr>
              <w:rPr>
                <w:rFonts w:ascii="宋体" w:hAnsi="宋体"/>
              </w:rPr>
            </w:pPr>
          </w:p>
          <w:p w:rsidR="00D61F7D" w:rsidRDefault="00D61F7D" w:rsidP="00595AAA">
            <w:pPr>
              <w:rPr>
                <w:rFonts w:ascii="宋体" w:hAnsi="宋体"/>
              </w:rPr>
            </w:pPr>
          </w:p>
        </w:tc>
      </w:tr>
      <w:tr w:rsidR="00D61F7D" w:rsidTr="00595AAA">
        <w:trPr>
          <w:trHeight w:val="986"/>
          <w:jc w:val="center"/>
        </w:trPr>
        <w:tc>
          <w:tcPr>
            <w:tcW w:w="3173" w:type="dxa"/>
            <w:vMerge/>
          </w:tcPr>
          <w:p w:rsidR="00D61F7D" w:rsidRDefault="00D61F7D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D61F7D" w:rsidRDefault="00D61F7D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综合部</w:t>
            </w:r>
          </w:p>
        </w:tc>
        <w:tc>
          <w:tcPr>
            <w:tcW w:w="1052" w:type="dxa"/>
            <w:vAlign w:val="center"/>
          </w:tcPr>
          <w:p w:rsidR="00D61F7D" w:rsidRDefault="009C060A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汇总</w:t>
            </w:r>
            <w:r w:rsidR="004715AB">
              <w:rPr>
                <w:rFonts w:ascii="宋体" w:hAnsi="宋体" w:hint="eastAsia"/>
              </w:rPr>
              <w:t>备案</w:t>
            </w:r>
          </w:p>
        </w:tc>
        <w:tc>
          <w:tcPr>
            <w:tcW w:w="1828" w:type="dxa"/>
            <w:vAlign w:val="center"/>
          </w:tcPr>
          <w:p w:rsidR="00D61F7D" w:rsidRDefault="00D61F7D" w:rsidP="00595AAA">
            <w:pPr>
              <w:rPr>
                <w:rFonts w:ascii="宋体" w:hAnsi="宋体"/>
              </w:rPr>
            </w:pPr>
          </w:p>
        </w:tc>
      </w:tr>
      <w:tr w:rsidR="007F64C3" w:rsidTr="00595AAA">
        <w:trPr>
          <w:trHeight w:val="986"/>
          <w:jc w:val="center"/>
        </w:trPr>
        <w:tc>
          <w:tcPr>
            <w:tcW w:w="3173" w:type="dxa"/>
            <w:vMerge/>
          </w:tcPr>
          <w:p w:rsidR="007F64C3" w:rsidRDefault="007F64C3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7F64C3" w:rsidRDefault="007F64C3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52" w:type="dxa"/>
            <w:vAlign w:val="center"/>
          </w:tcPr>
          <w:p w:rsidR="007F64C3" w:rsidRDefault="00F659D5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28" w:type="dxa"/>
            <w:vAlign w:val="center"/>
          </w:tcPr>
          <w:p w:rsidR="007F64C3" w:rsidRDefault="007F64C3" w:rsidP="00595AAA">
            <w:pPr>
              <w:rPr>
                <w:rFonts w:ascii="宋体" w:hAnsi="宋体"/>
              </w:rPr>
            </w:pPr>
          </w:p>
        </w:tc>
      </w:tr>
    </w:tbl>
    <w:p w:rsidR="001B233D" w:rsidRDefault="001B233D" w:rsidP="001B233D">
      <w:pPr>
        <w:pStyle w:val="10"/>
        <w:ind w:left="840" w:firstLine="0"/>
      </w:pPr>
    </w:p>
    <w:p w:rsidR="00535C1D" w:rsidRDefault="00535C1D" w:rsidP="00535C1D">
      <w:pPr>
        <w:pStyle w:val="10"/>
        <w:ind w:firstLine="0"/>
      </w:pPr>
    </w:p>
    <w:p w:rsidR="00535C1D" w:rsidRDefault="00535C1D" w:rsidP="00862BB8">
      <w:pPr>
        <w:pStyle w:val="10"/>
        <w:numPr>
          <w:ilvl w:val="0"/>
          <w:numId w:val="22"/>
        </w:numPr>
      </w:pPr>
      <w:r>
        <w:rPr>
          <w:rFonts w:hint="eastAsia"/>
        </w:rPr>
        <w:t>报表样式：</w:t>
      </w:r>
    </w:p>
    <w:p w:rsidR="00535C1D" w:rsidRPr="00535C1D" w:rsidRDefault="00535C1D" w:rsidP="00535C1D">
      <w:pPr>
        <w:pStyle w:val="10"/>
      </w:pPr>
    </w:p>
    <w:p w:rsidR="006443A9" w:rsidRDefault="006443A9" w:rsidP="006443A9">
      <w:pPr>
        <w:pStyle w:val="4"/>
      </w:pPr>
      <w:bookmarkStart w:id="49" w:name="_Toc513186418"/>
      <w:r w:rsidRPr="006443A9">
        <w:rPr>
          <w:rFonts w:hint="eastAsia"/>
        </w:rPr>
        <w:t>培训记录</w:t>
      </w:r>
      <w:bookmarkEnd w:id="49"/>
    </w:p>
    <w:p w:rsidR="00535C1D" w:rsidRDefault="00535C1D" w:rsidP="00862BB8">
      <w:pPr>
        <w:pStyle w:val="10"/>
        <w:numPr>
          <w:ilvl w:val="0"/>
          <w:numId w:val="23"/>
        </w:numPr>
      </w:pPr>
      <w:r>
        <w:rPr>
          <w:rFonts w:hint="eastAsia"/>
        </w:rPr>
        <w:t>功能说明：</w:t>
      </w:r>
    </w:p>
    <w:p w:rsidR="00CB0228" w:rsidRDefault="00CB0228" w:rsidP="00CB0228">
      <w:pPr>
        <w:pStyle w:val="10"/>
        <w:ind w:left="840" w:firstLine="0"/>
      </w:pPr>
      <w:r>
        <w:rPr>
          <w:rFonts w:hint="eastAsia"/>
        </w:rPr>
        <w:t>根据培训计划执行培训，将培训情况形成记录录入系统，资料以附件形式上传。</w:t>
      </w:r>
    </w:p>
    <w:p w:rsidR="00B83C5D" w:rsidRDefault="00B83C5D" w:rsidP="00B83C5D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81"/>
        <w:gridCol w:w="1829"/>
        <w:gridCol w:w="1881"/>
        <w:gridCol w:w="1881"/>
      </w:tblGrid>
      <w:tr w:rsidR="00B83C5D" w:rsidTr="00595AAA">
        <w:tc>
          <w:tcPr>
            <w:tcW w:w="2146" w:type="dxa"/>
            <w:shd w:val="clear" w:color="auto" w:fill="548DD4"/>
          </w:tcPr>
          <w:p w:rsidR="00B83C5D" w:rsidRDefault="00B83C5D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/>
          </w:tcPr>
          <w:p w:rsidR="00B83C5D" w:rsidRDefault="00B83C5D" w:rsidP="00595AAA"/>
        </w:tc>
        <w:tc>
          <w:tcPr>
            <w:tcW w:w="2146" w:type="dxa"/>
            <w:shd w:val="clear" w:color="auto" w:fill="548DD4"/>
          </w:tcPr>
          <w:p w:rsidR="00B83C5D" w:rsidRDefault="00B83C5D" w:rsidP="00595AAA"/>
        </w:tc>
        <w:tc>
          <w:tcPr>
            <w:tcW w:w="2146" w:type="dxa"/>
            <w:shd w:val="clear" w:color="auto" w:fill="548DD4"/>
          </w:tcPr>
          <w:p w:rsidR="00B83C5D" w:rsidRDefault="00B83C5D" w:rsidP="00595AAA"/>
        </w:tc>
      </w:tr>
      <w:tr w:rsidR="00B83C5D" w:rsidTr="00595AAA">
        <w:tc>
          <w:tcPr>
            <w:tcW w:w="2146" w:type="dxa"/>
          </w:tcPr>
          <w:p w:rsidR="00B83C5D" w:rsidRDefault="00B83C5D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B83C5D" w:rsidRDefault="00B83C5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83C5D" w:rsidRDefault="00B83C5D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B83C5D" w:rsidRDefault="00B83C5D" w:rsidP="00595AAA">
            <w:r>
              <w:rPr>
                <w:rFonts w:hint="eastAsia"/>
              </w:rPr>
              <w:t>提供规则</w:t>
            </w:r>
          </w:p>
        </w:tc>
      </w:tr>
      <w:tr w:rsidR="00B83C5D" w:rsidTr="00595AAA">
        <w:tc>
          <w:tcPr>
            <w:tcW w:w="2146" w:type="dxa"/>
          </w:tcPr>
          <w:p w:rsidR="00B83C5D" w:rsidRDefault="00B83C5D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B83C5D" w:rsidRDefault="00B83C5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83C5D" w:rsidRDefault="00B83C5D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B83C5D" w:rsidRDefault="00B83C5D" w:rsidP="00595AAA">
            <w:r>
              <w:rPr>
                <w:rFonts w:hint="eastAsia"/>
              </w:rPr>
              <w:t>根据审批情况</w:t>
            </w:r>
          </w:p>
        </w:tc>
      </w:tr>
      <w:tr w:rsidR="00B83C5D" w:rsidTr="00595AAA">
        <w:tc>
          <w:tcPr>
            <w:tcW w:w="2146" w:type="dxa"/>
          </w:tcPr>
          <w:p w:rsidR="00B83C5D" w:rsidRDefault="00B83C5D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B83C5D" w:rsidRDefault="00B83C5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83C5D" w:rsidRDefault="00B83C5D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B83C5D" w:rsidRDefault="00B83C5D" w:rsidP="00595AAA">
            <w:r>
              <w:rPr>
                <w:rFonts w:hint="eastAsia"/>
              </w:rPr>
              <w:t>提供规则</w:t>
            </w:r>
          </w:p>
        </w:tc>
      </w:tr>
      <w:tr w:rsidR="004C0D50" w:rsidTr="00595AAA">
        <w:tc>
          <w:tcPr>
            <w:tcW w:w="2146" w:type="dxa"/>
          </w:tcPr>
          <w:p w:rsidR="004C0D50" w:rsidRDefault="004C0D50" w:rsidP="00595AAA">
            <w:r>
              <w:rPr>
                <w:rFonts w:hint="eastAsia"/>
              </w:rPr>
              <w:t>培训计划</w:t>
            </w:r>
          </w:p>
        </w:tc>
        <w:tc>
          <w:tcPr>
            <w:tcW w:w="2084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</w:tr>
      <w:tr w:rsidR="004C0D50" w:rsidTr="00595AAA">
        <w:tc>
          <w:tcPr>
            <w:tcW w:w="2146" w:type="dxa"/>
          </w:tcPr>
          <w:p w:rsidR="004C0D50" w:rsidRDefault="004C0D50" w:rsidP="00595AAA">
            <w:r>
              <w:rPr>
                <w:rFonts w:hint="eastAsia"/>
              </w:rPr>
              <w:t>培训类别</w:t>
            </w:r>
          </w:p>
        </w:tc>
        <w:tc>
          <w:tcPr>
            <w:tcW w:w="2084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</w:tr>
      <w:tr w:rsidR="004C0D50" w:rsidTr="00595AAA">
        <w:tc>
          <w:tcPr>
            <w:tcW w:w="2146" w:type="dxa"/>
          </w:tcPr>
          <w:p w:rsidR="004C0D50" w:rsidRDefault="004C0D50" w:rsidP="00595AAA">
            <w:r>
              <w:rPr>
                <w:rFonts w:hint="eastAsia"/>
              </w:rPr>
              <w:t>培训方式</w:t>
            </w:r>
          </w:p>
        </w:tc>
        <w:tc>
          <w:tcPr>
            <w:tcW w:w="2084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</w:tr>
      <w:tr w:rsidR="004C0D50" w:rsidTr="00595AAA">
        <w:tc>
          <w:tcPr>
            <w:tcW w:w="2146" w:type="dxa"/>
          </w:tcPr>
          <w:p w:rsidR="004C0D50" w:rsidRDefault="004C0D50" w:rsidP="00595AAA">
            <w:r>
              <w:rPr>
                <w:rFonts w:hint="eastAsia"/>
              </w:rPr>
              <w:t>培训地点</w:t>
            </w:r>
          </w:p>
        </w:tc>
        <w:tc>
          <w:tcPr>
            <w:tcW w:w="2084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</w:tr>
      <w:tr w:rsidR="004C0D50" w:rsidTr="00595AAA">
        <w:tc>
          <w:tcPr>
            <w:tcW w:w="2146" w:type="dxa"/>
          </w:tcPr>
          <w:p w:rsidR="004C0D50" w:rsidRDefault="004C0D50" w:rsidP="00595AAA">
            <w:r>
              <w:rPr>
                <w:rFonts w:hint="eastAsia"/>
              </w:rPr>
              <w:t>培训起始时间</w:t>
            </w:r>
          </w:p>
        </w:tc>
        <w:tc>
          <w:tcPr>
            <w:tcW w:w="2084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</w:tr>
      <w:tr w:rsidR="004C0D50" w:rsidTr="00595AAA">
        <w:tc>
          <w:tcPr>
            <w:tcW w:w="2146" w:type="dxa"/>
          </w:tcPr>
          <w:p w:rsidR="004C0D50" w:rsidRDefault="004C0D50" w:rsidP="00595AAA">
            <w:r>
              <w:rPr>
                <w:rFonts w:hint="eastAsia"/>
              </w:rPr>
              <w:t>培训结束时间</w:t>
            </w:r>
          </w:p>
        </w:tc>
        <w:tc>
          <w:tcPr>
            <w:tcW w:w="2084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</w:tr>
      <w:tr w:rsidR="004C0D50" w:rsidTr="00595AAA">
        <w:tc>
          <w:tcPr>
            <w:tcW w:w="2146" w:type="dxa"/>
          </w:tcPr>
          <w:p w:rsidR="004C0D50" w:rsidRDefault="004C0D50" w:rsidP="00595AAA">
            <w:r>
              <w:rPr>
                <w:rFonts w:hint="eastAsia"/>
              </w:rPr>
              <w:t>培训机构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讲师</w:t>
            </w:r>
          </w:p>
        </w:tc>
        <w:tc>
          <w:tcPr>
            <w:tcW w:w="2084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</w:tr>
      <w:tr w:rsidR="004C0D50" w:rsidTr="00595AAA">
        <w:tc>
          <w:tcPr>
            <w:tcW w:w="2146" w:type="dxa"/>
          </w:tcPr>
          <w:p w:rsidR="004C0D50" w:rsidRDefault="004C0D50" w:rsidP="00595AAA">
            <w:r>
              <w:rPr>
                <w:rFonts w:hint="eastAsia"/>
              </w:rPr>
              <w:lastRenderedPageBreak/>
              <w:t>培训内容</w:t>
            </w:r>
          </w:p>
        </w:tc>
        <w:tc>
          <w:tcPr>
            <w:tcW w:w="2084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  <w:tc>
          <w:tcPr>
            <w:tcW w:w="2146" w:type="dxa"/>
          </w:tcPr>
          <w:p w:rsidR="004C0D50" w:rsidRDefault="004C0D50" w:rsidP="00595AAA"/>
        </w:tc>
      </w:tr>
      <w:tr w:rsidR="00224386" w:rsidTr="00595AAA">
        <w:tc>
          <w:tcPr>
            <w:tcW w:w="2146" w:type="dxa"/>
          </w:tcPr>
          <w:p w:rsidR="00224386" w:rsidRDefault="00224386" w:rsidP="00595AAA">
            <w:r>
              <w:rPr>
                <w:rFonts w:hint="eastAsia"/>
              </w:rPr>
              <w:t>备注说明</w:t>
            </w:r>
          </w:p>
        </w:tc>
        <w:tc>
          <w:tcPr>
            <w:tcW w:w="2084" w:type="dxa"/>
          </w:tcPr>
          <w:p w:rsidR="00224386" w:rsidRDefault="00224386" w:rsidP="00595AAA"/>
        </w:tc>
        <w:tc>
          <w:tcPr>
            <w:tcW w:w="2146" w:type="dxa"/>
          </w:tcPr>
          <w:p w:rsidR="00224386" w:rsidRDefault="00224386" w:rsidP="00595AAA"/>
        </w:tc>
        <w:tc>
          <w:tcPr>
            <w:tcW w:w="2146" w:type="dxa"/>
          </w:tcPr>
          <w:p w:rsidR="00224386" w:rsidRDefault="00224386" w:rsidP="00595AAA"/>
        </w:tc>
      </w:tr>
      <w:tr w:rsidR="00B83C5D" w:rsidTr="00595AAA">
        <w:tc>
          <w:tcPr>
            <w:tcW w:w="2146" w:type="dxa"/>
          </w:tcPr>
          <w:p w:rsidR="00B83C5D" w:rsidRDefault="00B83C5D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B83C5D" w:rsidRDefault="00B83C5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83C5D" w:rsidRDefault="00B83C5D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B83C5D" w:rsidRDefault="00B83C5D" w:rsidP="00595AAA"/>
        </w:tc>
      </w:tr>
      <w:tr w:rsidR="00B83C5D" w:rsidTr="00595AAA">
        <w:tc>
          <w:tcPr>
            <w:tcW w:w="2146" w:type="dxa"/>
          </w:tcPr>
          <w:p w:rsidR="00B83C5D" w:rsidRDefault="00B83C5D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B83C5D" w:rsidRDefault="00B83C5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B83C5D" w:rsidRDefault="00B83C5D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B83C5D" w:rsidRDefault="00B83C5D" w:rsidP="00595AAA"/>
        </w:tc>
      </w:tr>
      <w:tr w:rsidR="00B83C5D" w:rsidTr="00595AAA">
        <w:tc>
          <w:tcPr>
            <w:tcW w:w="2146" w:type="dxa"/>
            <w:shd w:val="clear" w:color="auto" w:fill="4F81BD" w:themeFill="accent1"/>
          </w:tcPr>
          <w:p w:rsidR="00B83C5D" w:rsidRDefault="004C0D50" w:rsidP="00595AAA">
            <w:r>
              <w:rPr>
                <w:rFonts w:hint="eastAsia"/>
              </w:rPr>
              <w:t>培训参与人员</w:t>
            </w:r>
          </w:p>
        </w:tc>
        <w:tc>
          <w:tcPr>
            <w:tcW w:w="2084" w:type="dxa"/>
            <w:shd w:val="clear" w:color="auto" w:fill="4F81BD" w:themeFill="accent1"/>
          </w:tcPr>
          <w:p w:rsidR="00B83C5D" w:rsidRDefault="00B83C5D" w:rsidP="00595AAA"/>
        </w:tc>
        <w:tc>
          <w:tcPr>
            <w:tcW w:w="2146" w:type="dxa"/>
            <w:shd w:val="clear" w:color="auto" w:fill="4F81BD" w:themeFill="accent1"/>
          </w:tcPr>
          <w:p w:rsidR="00B83C5D" w:rsidRDefault="00B83C5D" w:rsidP="00595AAA"/>
        </w:tc>
        <w:tc>
          <w:tcPr>
            <w:tcW w:w="2146" w:type="dxa"/>
            <w:shd w:val="clear" w:color="auto" w:fill="4F81BD" w:themeFill="accent1"/>
          </w:tcPr>
          <w:p w:rsidR="00B83C5D" w:rsidRDefault="00B83C5D" w:rsidP="00595AAA"/>
        </w:tc>
      </w:tr>
      <w:tr w:rsidR="00B83C5D" w:rsidTr="00595AAA">
        <w:tc>
          <w:tcPr>
            <w:tcW w:w="2146" w:type="dxa"/>
            <w:shd w:val="clear" w:color="auto" w:fill="FFFFFF" w:themeFill="background1"/>
          </w:tcPr>
          <w:p w:rsidR="00B83C5D" w:rsidRDefault="004C0D50" w:rsidP="00595AAA">
            <w:r>
              <w:rPr>
                <w:rFonts w:hint="eastAsia"/>
              </w:rPr>
              <w:t>部门</w:t>
            </w:r>
          </w:p>
        </w:tc>
        <w:tc>
          <w:tcPr>
            <w:tcW w:w="2084" w:type="dxa"/>
            <w:shd w:val="clear" w:color="auto" w:fill="FFFFFF" w:themeFill="background1"/>
          </w:tcPr>
          <w:p w:rsidR="00B83C5D" w:rsidRDefault="00B83C5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  <w:shd w:val="clear" w:color="auto" w:fill="FFFFFF" w:themeFill="background1"/>
          </w:tcPr>
          <w:p w:rsidR="00B83C5D" w:rsidRDefault="00B83C5D" w:rsidP="00595AAA">
            <w:r>
              <w:rPr>
                <w:rFonts w:hint="eastAsia"/>
              </w:rPr>
              <w:t>选择框</w:t>
            </w:r>
          </w:p>
        </w:tc>
        <w:tc>
          <w:tcPr>
            <w:tcW w:w="2146" w:type="dxa"/>
            <w:shd w:val="clear" w:color="auto" w:fill="FFFFFF" w:themeFill="background1"/>
          </w:tcPr>
          <w:p w:rsidR="00B83C5D" w:rsidRDefault="00B83C5D" w:rsidP="00595AAA">
            <w:r>
              <w:rPr>
                <w:rFonts w:hint="eastAsia"/>
              </w:rPr>
              <w:t>信息来源人员信息</w:t>
            </w:r>
          </w:p>
        </w:tc>
      </w:tr>
      <w:tr w:rsidR="00B83C5D" w:rsidTr="00595AAA">
        <w:tc>
          <w:tcPr>
            <w:tcW w:w="2146" w:type="dxa"/>
            <w:shd w:val="clear" w:color="auto" w:fill="FFFFFF" w:themeFill="background1"/>
          </w:tcPr>
          <w:p w:rsidR="00B83C5D" w:rsidRDefault="004C0D50" w:rsidP="00595AAA">
            <w:r>
              <w:rPr>
                <w:rFonts w:hint="eastAsia"/>
              </w:rPr>
              <w:t>姓名</w:t>
            </w:r>
          </w:p>
        </w:tc>
        <w:tc>
          <w:tcPr>
            <w:tcW w:w="2084" w:type="dxa"/>
            <w:shd w:val="clear" w:color="auto" w:fill="FFFFFF" w:themeFill="background1"/>
          </w:tcPr>
          <w:p w:rsidR="00B83C5D" w:rsidRDefault="00B83C5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  <w:shd w:val="clear" w:color="auto" w:fill="FFFFFF" w:themeFill="background1"/>
          </w:tcPr>
          <w:p w:rsidR="00B83C5D" w:rsidRDefault="00B83C5D" w:rsidP="00595AAA">
            <w:r>
              <w:rPr>
                <w:rFonts w:hint="eastAsia"/>
              </w:rPr>
              <w:t>选择框</w:t>
            </w:r>
          </w:p>
        </w:tc>
        <w:tc>
          <w:tcPr>
            <w:tcW w:w="2146" w:type="dxa"/>
            <w:shd w:val="clear" w:color="auto" w:fill="FFFFFF" w:themeFill="background1"/>
          </w:tcPr>
          <w:p w:rsidR="00B83C5D" w:rsidRDefault="00B83C5D" w:rsidP="00595AAA">
            <w:r>
              <w:rPr>
                <w:rFonts w:hint="eastAsia"/>
              </w:rPr>
              <w:t>信息来源人员信息</w:t>
            </w:r>
          </w:p>
        </w:tc>
      </w:tr>
      <w:tr w:rsidR="00B83C5D" w:rsidTr="00595AAA">
        <w:tc>
          <w:tcPr>
            <w:tcW w:w="2146" w:type="dxa"/>
            <w:shd w:val="clear" w:color="auto" w:fill="FFFFFF" w:themeFill="background1"/>
          </w:tcPr>
          <w:p w:rsidR="00B83C5D" w:rsidRDefault="004C0D50" w:rsidP="00595AAA">
            <w:r>
              <w:rPr>
                <w:rFonts w:hint="eastAsia"/>
              </w:rPr>
              <w:t>工号</w:t>
            </w:r>
          </w:p>
        </w:tc>
        <w:tc>
          <w:tcPr>
            <w:tcW w:w="2084" w:type="dxa"/>
            <w:shd w:val="clear" w:color="auto" w:fill="FFFFFF" w:themeFill="background1"/>
          </w:tcPr>
          <w:p w:rsidR="00B83C5D" w:rsidRDefault="00B83C5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  <w:shd w:val="clear" w:color="auto" w:fill="FFFFFF" w:themeFill="background1"/>
          </w:tcPr>
          <w:p w:rsidR="00B83C5D" w:rsidRDefault="00B83C5D" w:rsidP="00595AAA">
            <w:r>
              <w:rPr>
                <w:rFonts w:hint="eastAsia"/>
              </w:rPr>
              <w:t>选择框</w:t>
            </w:r>
          </w:p>
        </w:tc>
        <w:tc>
          <w:tcPr>
            <w:tcW w:w="2146" w:type="dxa"/>
            <w:shd w:val="clear" w:color="auto" w:fill="FFFFFF" w:themeFill="background1"/>
          </w:tcPr>
          <w:p w:rsidR="00B83C5D" w:rsidRDefault="00B83C5D" w:rsidP="00595AAA">
            <w:r>
              <w:rPr>
                <w:rFonts w:hint="eastAsia"/>
              </w:rPr>
              <w:t>信息来源部门信息</w:t>
            </w:r>
          </w:p>
        </w:tc>
      </w:tr>
      <w:tr w:rsidR="00B83C5D" w:rsidTr="00595AAA">
        <w:tc>
          <w:tcPr>
            <w:tcW w:w="2146" w:type="dxa"/>
            <w:shd w:val="clear" w:color="auto" w:fill="FFFFFF" w:themeFill="background1"/>
          </w:tcPr>
          <w:p w:rsidR="00B83C5D" w:rsidRDefault="00224386" w:rsidP="00595AAA">
            <w:r>
              <w:rPr>
                <w:rFonts w:hint="eastAsia"/>
              </w:rPr>
              <w:t>培训费用</w:t>
            </w:r>
          </w:p>
        </w:tc>
        <w:tc>
          <w:tcPr>
            <w:tcW w:w="2084" w:type="dxa"/>
            <w:shd w:val="clear" w:color="auto" w:fill="FFFFFF" w:themeFill="background1"/>
          </w:tcPr>
          <w:p w:rsidR="00B83C5D" w:rsidRDefault="00224386" w:rsidP="00595AAA">
            <w:r>
              <w:rPr>
                <w:rFonts w:hint="eastAsia"/>
              </w:rPr>
              <w:t>数值型</w:t>
            </w:r>
          </w:p>
        </w:tc>
        <w:tc>
          <w:tcPr>
            <w:tcW w:w="2146" w:type="dxa"/>
            <w:shd w:val="clear" w:color="auto" w:fill="FFFFFF" w:themeFill="background1"/>
          </w:tcPr>
          <w:p w:rsidR="00B83C5D" w:rsidRDefault="00224386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  <w:shd w:val="clear" w:color="auto" w:fill="FFFFFF" w:themeFill="background1"/>
          </w:tcPr>
          <w:p w:rsidR="00B83C5D" w:rsidRDefault="00B83C5D" w:rsidP="00595AAA"/>
        </w:tc>
      </w:tr>
      <w:tr w:rsidR="00224386" w:rsidTr="00595AAA">
        <w:tc>
          <w:tcPr>
            <w:tcW w:w="2146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培训结果</w:t>
            </w:r>
          </w:p>
        </w:tc>
        <w:tc>
          <w:tcPr>
            <w:tcW w:w="2084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  <w:shd w:val="clear" w:color="auto" w:fill="FFFFFF" w:themeFill="background1"/>
          </w:tcPr>
          <w:p w:rsidR="00224386" w:rsidRDefault="00224386" w:rsidP="00595AAA"/>
        </w:tc>
      </w:tr>
      <w:tr w:rsidR="00224386" w:rsidTr="00595AAA">
        <w:tc>
          <w:tcPr>
            <w:tcW w:w="2146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补考费用</w:t>
            </w:r>
          </w:p>
        </w:tc>
        <w:tc>
          <w:tcPr>
            <w:tcW w:w="2084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数值型</w:t>
            </w:r>
          </w:p>
        </w:tc>
        <w:tc>
          <w:tcPr>
            <w:tcW w:w="2146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  <w:shd w:val="clear" w:color="auto" w:fill="FFFFFF" w:themeFill="background1"/>
          </w:tcPr>
          <w:p w:rsidR="00224386" w:rsidRDefault="00224386" w:rsidP="00595AAA"/>
        </w:tc>
      </w:tr>
      <w:tr w:rsidR="00224386" w:rsidTr="00595AAA">
        <w:tc>
          <w:tcPr>
            <w:tcW w:w="2146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补考结果</w:t>
            </w:r>
          </w:p>
        </w:tc>
        <w:tc>
          <w:tcPr>
            <w:tcW w:w="2084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  <w:shd w:val="clear" w:color="auto" w:fill="FFFFFF" w:themeFill="background1"/>
          </w:tcPr>
          <w:p w:rsidR="00224386" w:rsidRDefault="00224386" w:rsidP="00595AAA"/>
        </w:tc>
      </w:tr>
      <w:tr w:rsidR="00224386" w:rsidTr="00595AAA">
        <w:tc>
          <w:tcPr>
            <w:tcW w:w="2146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正式领取</w:t>
            </w:r>
          </w:p>
        </w:tc>
        <w:tc>
          <w:tcPr>
            <w:tcW w:w="2084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  <w:shd w:val="clear" w:color="auto" w:fill="FFFFFF" w:themeFill="background1"/>
          </w:tcPr>
          <w:p w:rsidR="00224386" w:rsidRDefault="00224386" w:rsidP="00595AAA"/>
        </w:tc>
      </w:tr>
      <w:tr w:rsidR="00224386" w:rsidTr="00595AAA">
        <w:tc>
          <w:tcPr>
            <w:tcW w:w="2146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备注</w:t>
            </w:r>
          </w:p>
        </w:tc>
        <w:tc>
          <w:tcPr>
            <w:tcW w:w="2084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  <w:shd w:val="clear" w:color="auto" w:fill="FFFFFF" w:themeFill="background1"/>
          </w:tcPr>
          <w:p w:rsidR="00224386" w:rsidRDefault="00224386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  <w:shd w:val="clear" w:color="auto" w:fill="FFFFFF" w:themeFill="background1"/>
          </w:tcPr>
          <w:p w:rsidR="00224386" w:rsidRDefault="00224386" w:rsidP="00595AAA"/>
        </w:tc>
      </w:tr>
    </w:tbl>
    <w:p w:rsidR="00B83C5D" w:rsidRDefault="00B83C5D" w:rsidP="00B83C5D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B83C5D" w:rsidRDefault="00B83C5D" w:rsidP="00B83C5D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B83C5D" w:rsidRDefault="002A283D" w:rsidP="00CB0228">
      <w:pPr>
        <w:pStyle w:val="10"/>
        <w:ind w:left="840" w:firstLine="0"/>
      </w:pPr>
      <w:r>
        <w:rPr>
          <w:noProof/>
        </w:rPr>
        <w:drawing>
          <wp:inline distT="0" distB="0" distL="0" distR="0">
            <wp:extent cx="6148705" cy="1646385"/>
            <wp:effectExtent l="1905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64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1D" w:rsidRDefault="00535C1D" w:rsidP="00535C1D">
      <w:pPr>
        <w:pStyle w:val="10"/>
        <w:ind w:left="840" w:firstLine="0"/>
      </w:pPr>
    </w:p>
    <w:p w:rsidR="00535C1D" w:rsidRDefault="00535C1D" w:rsidP="00862BB8">
      <w:pPr>
        <w:pStyle w:val="10"/>
        <w:numPr>
          <w:ilvl w:val="0"/>
          <w:numId w:val="23"/>
        </w:numPr>
      </w:pPr>
      <w:r>
        <w:rPr>
          <w:rFonts w:hint="eastAsia"/>
        </w:rPr>
        <w:t>流程说明：</w:t>
      </w:r>
    </w:p>
    <w:p w:rsidR="002A283D" w:rsidRDefault="002A283D" w:rsidP="002A283D">
      <w:pPr>
        <w:pStyle w:val="10"/>
        <w:ind w:left="840" w:firstLine="0"/>
      </w:pPr>
      <w:r>
        <w:rPr>
          <w:rFonts w:hint="eastAsia"/>
        </w:rPr>
        <w:t>无</w:t>
      </w:r>
    </w:p>
    <w:p w:rsidR="00535C1D" w:rsidRDefault="00535C1D" w:rsidP="00535C1D">
      <w:pPr>
        <w:pStyle w:val="10"/>
        <w:ind w:firstLine="0"/>
      </w:pPr>
    </w:p>
    <w:p w:rsidR="00535C1D" w:rsidRDefault="00535C1D" w:rsidP="00862BB8">
      <w:pPr>
        <w:pStyle w:val="10"/>
        <w:numPr>
          <w:ilvl w:val="0"/>
          <w:numId w:val="23"/>
        </w:numPr>
      </w:pPr>
      <w:r>
        <w:rPr>
          <w:rFonts w:hint="eastAsia"/>
        </w:rPr>
        <w:t>报表样式：</w:t>
      </w:r>
    </w:p>
    <w:p w:rsidR="00535C1D" w:rsidRPr="00535C1D" w:rsidRDefault="002A283D" w:rsidP="00535C1D">
      <w:pPr>
        <w:pStyle w:val="10"/>
      </w:pPr>
      <w:r>
        <w:rPr>
          <w:rFonts w:hint="eastAsia"/>
          <w:noProof/>
        </w:rPr>
        <w:drawing>
          <wp:inline distT="0" distB="0" distL="0" distR="0">
            <wp:extent cx="5354734" cy="1645853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466" cy="164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1D" w:rsidRPr="00535C1D" w:rsidRDefault="00535C1D" w:rsidP="00535C1D">
      <w:pPr>
        <w:pStyle w:val="10"/>
      </w:pPr>
    </w:p>
    <w:p w:rsidR="00535C1D" w:rsidRDefault="00530A35" w:rsidP="00530A35">
      <w:pPr>
        <w:pStyle w:val="3"/>
      </w:pPr>
      <w:bookmarkStart w:id="50" w:name="_Toc513186419"/>
      <w:r w:rsidRPr="00530A35">
        <w:rPr>
          <w:rFonts w:hint="eastAsia"/>
        </w:rPr>
        <w:lastRenderedPageBreak/>
        <w:t>差旅管理</w:t>
      </w:r>
      <w:bookmarkEnd w:id="50"/>
    </w:p>
    <w:p w:rsidR="00DA15A4" w:rsidRDefault="00DA15A4" w:rsidP="00DA15A4">
      <w:pPr>
        <w:pStyle w:val="4"/>
      </w:pPr>
      <w:bookmarkStart w:id="51" w:name="_Toc513186420"/>
      <w:r w:rsidRPr="00DA15A4">
        <w:rPr>
          <w:rFonts w:hint="eastAsia"/>
        </w:rPr>
        <w:t>出差申请</w:t>
      </w:r>
      <w:bookmarkEnd w:id="51"/>
    </w:p>
    <w:p w:rsidR="00FD085E" w:rsidRDefault="00FD085E" w:rsidP="00862BB8">
      <w:pPr>
        <w:pStyle w:val="10"/>
        <w:numPr>
          <w:ilvl w:val="0"/>
          <w:numId w:val="26"/>
        </w:numPr>
      </w:pPr>
      <w:r>
        <w:rPr>
          <w:rFonts w:hint="eastAsia"/>
        </w:rPr>
        <w:t>功能说明：</w:t>
      </w:r>
    </w:p>
    <w:p w:rsidR="0047181F" w:rsidRPr="003F06EF" w:rsidRDefault="00C80D3E" w:rsidP="0047181F">
      <w:pPr>
        <w:pStyle w:val="10"/>
        <w:spacing w:line="360" w:lineRule="auto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47181F">
        <w:rPr>
          <w:sz w:val="24"/>
          <w:szCs w:val="24"/>
        </w:rPr>
        <w:t>出差</w:t>
      </w:r>
      <w:r w:rsidR="00643E1B"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>时</w:t>
      </w:r>
      <w:r w:rsidR="0047181F">
        <w:rPr>
          <w:sz w:val="24"/>
          <w:szCs w:val="24"/>
        </w:rPr>
        <w:t>进行填报，信息包括出差起始日期、到达地点、差旅费、交通费等信息。相关票据以附件形式上传，并可在线审批以及在线打印出差报销单。</w:t>
      </w:r>
    </w:p>
    <w:p w:rsidR="000034D5" w:rsidRDefault="000034D5" w:rsidP="000034D5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81"/>
        <w:gridCol w:w="1829"/>
        <w:gridCol w:w="1881"/>
        <w:gridCol w:w="1881"/>
      </w:tblGrid>
      <w:tr w:rsidR="000034D5" w:rsidTr="00C7461B">
        <w:tc>
          <w:tcPr>
            <w:tcW w:w="2146" w:type="dxa"/>
            <w:shd w:val="clear" w:color="auto" w:fill="548DD4"/>
          </w:tcPr>
          <w:p w:rsidR="000034D5" w:rsidRDefault="000034D5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/>
          </w:tcPr>
          <w:p w:rsidR="000034D5" w:rsidRDefault="000034D5" w:rsidP="00595AAA"/>
        </w:tc>
        <w:tc>
          <w:tcPr>
            <w:tcW w:w="2146" w:type="dxa"/>
            <w:shd w:val="clear" w:color="auto" w:fill="548DD4"/>
          </w:tcPr>
          <w:p w:rsidR="000034D5" w:rsidRDefault="000034D5" w:rsidP="00595AAA"/>
        </w:tc>
        <w:tc>
          <w:tcPr>
            <w:tcW w:w="2146" w:type="dxa"/>
            <w:shd w:val="clear" w:color="auto" w:fill="548DD4"/>
          </w:tcPr>
          <w:p w:rsidR="000034D5" w:rsidRDefault="000034D5" w:rsidP="00595AAA"/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提供规则</w:t>
            </w:r>
          </w:p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根据审批情况</w:t>
            </w:r>
          </w:p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提供规则</w:t>
            </w:r>
          </w:p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申请人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来源于人员信息</w:t>
            </w:r>
          </w:p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申请部门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来源于人员信息</w:t>
            </w:r>
          </w:p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出差人员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来源于人员信息</w:t>
            </w:r>
          </w:p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出差地点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0034D5" w:rsidRDefault="000034D5" w:rsidP="00595AAA"/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出差时间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0034D5" w:rsidRDefault="000034D5" w:rsidP="00595AAA"/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返回时间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0034D5" w:rsidRDefault="000034D5" w:rsidP="00595AAA"/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交通工具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0034D5" w:rsidRDefault="000034D5" w:rsidP="00595AAA"/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出差事由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0034D5" w:rsidRDefault="000034D5" w:rsidP="00595AAA"/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备注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0034D5" w:rsidRDefault="000034D5" w:rsidP="00595AAA"/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0034D5" w:rsidRDefault="000034D5" w:rsidP="00595AAA"/>
        </w:tc>
      </w:tr>
      <w:tr w:rsidR="000034D5" w:rsidTr="00C7461B"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0034D5" w:rsidRDefault="000034D5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0034D5" w:rsidRDefault="000034D5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0034D5" w:rsidRDefault="000034D5" w:rsidP="00595AAA"/>
        </w:tc>
      </w:tr>
    </w:tbl>
    <w:p w:rsidR="000034D5" w:rsidRDefault="000034D5" w:rsidP="000034D5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0034D5" w:rsidRDefault="000034D5" w:rsidP="000034D5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47181F" w:rsidRPr="0047181F" w:rsidRDefault="009C60E5" w:rsidP="0047181F">
      <w:pPr>
        <w:pStyle w:val="10"/>
        <w:ind w:left="840" w:firstLine="0"/>
      </w:pPr>
      <w:r w:rsidRPr="009C60E5">
        <w:rPr>
          <w:noProof/>
        </w:rPr>
        <w:lastRenderedPageBreak/>
        <w:drawing>
          <wp:inline distT="0" distB="0" distL="0" distR="0">
            <wp:extent cx="5276225" cy="3633746"/>
            <wp:effectExtent l="19050" t="0" r="625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5E" w:rsidRDefault="00FD085E" w:rsidP="00FD085E">
      <w:pPr>
        <w:pStyle w:val="10"/>
        <w:ind w:left="840" w:firstLine="0"/>
      </w:pPr>
    </w:p>
    <w:p w:rsidR="00FD085E" w:rsidRDefault="00FD085E" w:rsidP="00862BB8">
      <w:pPr>
        <w:pStyle w:val="10"/>
        <w:numPr>
          <w:ilvl w:val="0"/>
          <w:numId w:val="26"/>
        </w:numPr>
      </w:pPr>
      <w:r>
        <w:rPr>
          <w:rFonts w:hint="eastAsia"/>
        </w:rPr>
        <w:t>流程说明：</w:t>
      </w:r>
    </w:p>
    <w:tbl>
      <w:tblPr>
        <w:tblW w:w="8550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73"/>
        <w:gridCol w:w="2497"/>
        <w:gridCol w:w="1052"/>
        <w:gridCol w:w="1828"/>
      </w:tblGrid>
      <w:tr w:rsidR="00FA2DEA" w:rsidTr="00595AAA">
        <w:trPr>
          <w:trHeight w:val="637"/>
          <w:jc w:val="center"/>
        </w:trPr>
        <w:tc>
          <w:tcPr>
            <w:tcW w:w="3173" w:type="dxa"/>
            <w:vAlign w:val="center"/>
          </w:tcPr>
          <w:p w:rsidR="00FA2DEA" w:rsidRDefault="00FA2DEA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97" w:type="dxa"/>
            <w:vAlign w:val="center"/>
          </w:tcPr>
          <w:p w:rsidR="00FA2DEA" w:rsidRDefault="00FA2DEA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52" w:type="dxa"/>
            <w:vAlign w:val="center"/>
          </w:tcPr>
          <w:p w:rsidR="00FA2DEA" w:rsidRDefault="00FA2DEA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28" w:type="dxa"/>
            <w:vAlign w:val="center"/>
          </w:tcPr>
          <w:p w:rsidR="00FA2DEA" w:rsidRDefault="00FA2DEA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FA2DEA" w:rsidTr="00595AAA">
        <w:trPr>
          <w:trHeight w:val="990"/>
          <w:jc w:val="center"/>
        </w:trPr>
        <w:tc>
          <w:tcPr>
            <w:tcW w:w="3173" w:type="dxa"/>
            <w:vMerge w:val="restart"/>
          </w:tcPr>
          <w:p w:rsidR="00FA2DEA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165" type="#_x0000_t202" style="position:absolute;left:0;text-align:left;margin-left:18.15pt;margin-top:199.85pt;width:107.9pt;height:23.25pt;z-index:251843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">
                  <v:textbox>
                    <w:txbxContent>
                      <w:p w:rsidR="00B77E21" w:rsidRDefault="00B77E21" w:rsidP="00B77E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166" style="position:absolute;left:0;text-align:left;z-index:251844608;visibility:visible;mso-position-horizontal-relative:text;mso-position-vertical-relative:text" from="72.1pt,176.45pt" to="72.1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Line 169" o:spid="_x0000_s1113" style="position:absolute;left:0;text-align:left;z-index:251828224;visibility:visible;mso-position-horizontal-relative:text;mso-position-vertical-relative:text" from="72.05pt,131pt" to="72.1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68" o:spid="_x0000_s1087" type="#_x0000_t202" style="position:absolute;left:0;text-align:left;margin-left:18.15pt;margin-top:153.2pt;width:107.9pt;height:23.25pt;z-index:251827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">
                  <v:textbox>
                    <w:txbxContent>
                      <w:p w:rsidR="00C44C62" w:rsidRDefault="00B77E21" w:rsidP="00FA2DE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67" o:spid="_x0000_s1112" style="position:absolute;left:0;text-align:left;z-index:251826176;visibility:visible;mso-position-horizontal-relative:text;mso-position-vertical-relative:text" from="71.95pt,85.55pt" to="1in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66" o:spid="_x0000_s1088" type="#_x0000_t202" style="position:absolute;left:0;text-align:left;margin-left:18.05pt;margin-top:107.75pt;width:107.9pt;height:23.25pt;z-index:251825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">
                  <v:textbox>
                    <w:txbxContent>
                      <w:p w:rsidR="00C44C62" w:rsidRDefault="00C44C62" w:rsidP="00FA2DE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65" o:spid="_x0000_s1111" style="position:absolute;left:0;text-align:left;z-index:251824128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63" o:spid="_x0000_s1089" type="#_x0000_t202" style="position:absolute;left:0;text-align:left;margin-left:18.1pt;margin-top:15.5pt;width:107.9pt;height:23.25pt;z-index:251822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">
                  <v:textbox>
                    <w:txbxContent>
                      <w:p w:rsidR="00C44C62" w:rsidRPr="00FD17FF" w:rsidRDefault="00C44C62" w:rsidP="00FA2DE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164" o:spid="_x0000_s1090" type="#_x0000_t202" style="position:absolute;left:0;text-align:left;margin-left:18.1pt;margin-top:62.3pt;width:107.9pt;height:23.25pt;z-index:251823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">
                  <v:textbox>
                    <w:txbxContent>
                      <w:p w:rsidR="00C44C62" w:rsidRDefault="00C44C62" w:rsidP="00FA2DE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97" w:type="dxa"/>
            <w:vAlign w:val="center"/>
          </w:tcPr>
          <w:p w:rsidR="00FA2DEA" w:rsidRPr="00F34E26" w:rsidRDefault="00A06DE0" w:rsidP="00595AAA"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052" w:type="dxa"/>
            <w:vAlign w:val="center"/>
          </w:tcPr>
          <w:p w:rsidR="00FA2DEA" w:rsidRDefault="00FA2DEA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28" w:type="dxa"/>
            <w:vAlign w:val="center"/>
          </w:tcPr>
          <w:p w:rsidR="00FA2DEA" w:rsidRDefault="00FA2DEA" w:rsidP="00A06DE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  <w:r w:rsidR="00A06DE0">
              <w:rPr>
                <w:rFonts w:ascii="宋体" w:hAnsi="宋体" w:hint="eastAsia"/>
              </w:rPr>
              <w:t>出差申请</w:t>
            </w:r>
          </w:p>
        </w:tc>
      </w:tr>
      <w:tr w:rsidR="00FA2DEA" w:rsidTr="00595AAA">
        <w:trPr>
          <w:trHeight w:val="986"/>
          <w:jc w:val="center"/>
        </w:trPr>
        <w:tc>
          <w:tcPr>
            <w:tcW w:w="3173" w:type="dxa"/>
            <w:vMerge/>
          </w:tcPr>
          <w:p w:rsidR="00FA2DEA" w:rsidRDefault="00FA2DEA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FA2DEA" w:rsidRDefault="00FA2DEA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部门负责人</w:t>
            </w:r>
          </w:p>
        </w:tc>
        <w:tc>
          <w:tcPr>
            <w:tcW w:w="1052" w:type="dxa"/>
            <w:vAlign w:val="center"/>
          </w:tcPr>
          <w:p w:rsidR="00FA2DEA" w:rsidRDefault="00FA2DEA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FA2DEA" w:rsidRDefault="00FA2DEA" w:rsidP="00595AAA">
            <w:pPr>
              <w:rPr>
                <w:rFonts w:ascii="宋体" w:hAnsi="宋体"/>
              </w:rPr>
            </w:pPr>
          </w:p>
        </w:tc>
      </w:tr>
      <w:tr w:rsidR="00FA2DEA" w:rsidTr="00595AAA">
        <w:trPr>
          <w:trHeight w:val="986"/>
          <w:jc w:val="center"/>
        </w:trPr>
        <w:tc>
          <w:tcPr>
            <w:tcW w:w="3173" w:type="dxa"/>
            <w:vMerge/>
          </w:tcPr>
          <w:p w:rsidR="00FA2DEA" w:rsidRDefault="00FA2DEA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FA2DEA" w:rsidRDefault="00FA2DEA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52" w:type="dxa"/>
            <w:vAlign w:val="center"/>
          </w:tcPr>
          <w:p w:rsidR="00FA2DEA" w:rsidRDefault="00FA2DEA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FA2DEA" w:rsidRDefault="00FA2DEA" w:rsidP="00595AAA">
            <w:pPr>
              <w:rPr>
                <w:rFonts w:ascii="宋体" w:hAnsi="宋体"/>
              </w:rPr>
            </w:pPr>
          </w:p>
        </w:tc>
      </w:tr>
      <w:tr w:rsidR="00B77E21" w:rsidTr="00595AAA">
        <w:trPr>
          <w:trHeight w:val="986"/>
          <w:jc w:val="center"/>
        </w:trPr>
        <w:tc>
          <w:tcPr>
            <w:tcW w:w="3173" w:type="dxa"/>
            <w:vMerge/>
          </w:tcPr>
          <w:p w:rsidR="00B77E21" w:rsidRDefault="00B77E21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B77E21" w:rsidRDefault="00B77E21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综合部</w:t>
            </w:r>
          </w:p>
        </w:tc>
        <w:tc>
          <w:tcPr>
            <w:tcW w:w="1052" w:type="dxa"/>
            <w:vAlign w:val="center"/>
          </w:tcPr>
          <w:p w:rsidR="00B77E21" w:rsidRDefault="00B77E21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28" w:type="dxa"/>
            <w:vAlign w:val="center"/>
          </w:tcPr>
          <w:p w:rsidR="00B77E21" w:rsidRDefault="00B77E21" w:rsidP="00595AAA">
            <w:pPr>
              <w:rPr>
                <w:rFonts w:ascii="宋体" w:hAnsi="宋体"/>
              </w:rPr>
            </w:pPr>
          </w:p>
        </w:tc>
      </w:tr>
      <w:tr w:rsidR="00FA2DEA" w:rsidTr="00595AAA">
        <w:trPr>
          <w:trHeight w:val="986"/>
          <w:jc w:val="center"/>
        </w:trPr>
        <w:tc>
          <w:tcPr>
            <w:tcW w:w="3173" w:type="dxa"/>
            <w:vMerge/>
          </w:tcPr>
          <w:p w:rsidR="00FA2DEA" w:rsidRDefault="00FA2DEA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FA2DEA" w:rsidRDefault="00FA2DEA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52" w:type="dxa"/>
            <w:vAlign w:val="center"/>
          </w:tcPr>
          <w:p w:rsidR="00FA2DEA" w:rsidRDefault="009010C5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</w:t>
            </w:r>
          </w:p>
        </w:tc>
        <w:tc>
          <w:tcPr>
            <w:tcW w:w="1828" w:type="dxa"/>
            <w:vAlign w:val="center"/>
          </w:tcPr>
          <w:p w:rsidR="00FA2DEA" w:rsidRDefault="00FA2DEA" w:rsidP="00595AAA">
            <w:pPr>
              <w:rPr>
                <w:rFonts w:ascii="宋体" w:hAnsi="宋体"/>
              </w:rPr>
            </w:pPr>
          </w:p>
        </w:tc>
      </w:tr>
    </w:tbl>
    <w:p w:rsidR="00FA2DEA" w:rsidRDefault="00FA2DEA" w:rsidP="00FA2DEA">
      <w:pPr>
        <w:pStyle w:val="10"/>
        <w:ind w:left="840" w:firstLine="0"/>
      </w:pPr>
    </w:p>
    <w:p w:rsidR="00FD085E" w:rsidRDefault="00FD085E" w:rsidP="00FD085E">
      <w:pPr>
        <w:pStyle w:val="10"/>
        <w:ind w:firstLine="0"/>
      </w:pPr>
    </w:p>
    <w:p w:rsidR="00FD085E" w:rsidRDefault="00FD085E" w:rsidP="00862BB8">
      <w:pPr>
        <w:pStyle w:val="10"/>
        <w:numPr>
          <w:ilvl w:val="0"/>
          <w:numId w:val="26"/>
        </w:numPr>
      </w:pPr>
      <w:r>
        <w:rPr>
          <w:rFonts w:hint="eastAsia"/>
        </w:rPr>
        <w:t>报表样式：</w:t>
      </w:r>
    </w:p>
    <w:p w:rsidR="00FD085E" w:rsidRPr="00FD085E" w:rsidRDefault="00FD085E" w:rsidP="00FD085E">
      <w:pPr>
        <w:pStyle w:val="10"/>
      </w:pPr>
    </w:p>
    <w:p w:rsidR="00052E2F" w:rsidRDefault="00052E2F" w:rsidP="00052E2F">
      <w:pPr>
        <w:pStyle w:val="3"/>
      </w:pPr>
      <w:bookmarkStart w:id="52" w:name="_Toc513186421"/>
      <w:r w:rsidRPr="00052E2F">
        <w:rPr>
          <w:rFonts w:hint="eastAsia"/>
        </w:rPr>
        <w:lastRenderedPageBreak/>
        <w:t>用车管理</w:t>
      </w:r>
      <w:bookmarkEnd w:id="52"/>
    </w:p>
    <w:p w:rsidR="007C3279" w:rsidRPr="007C3279" w:rsidRDefault="007C3279" w:rsidP="007C3279">
      <w:pPr>
        <w:pStyle w:val="4"/>
      </w:pPr>
      <w:bookmarkStart w:id="53" w:name="_Toc513186422"/>
      <w:r w:rsidRPr="007C3279">
        <w:rPr>
          <w:rFonts w:hint="eastAsia"/>
        </w:rPr>
        <w:t>用车管理</w:t>
      </w:r>
      <w:bookmarkEnd w:id="53"/>
    </w:p>
    <w:p w:rsidR="00E12663" w:rsidRDefault="00E12663" w:rsidP="00862BB8">
      <w:pPr>
        <w:pStyle w:val="10"/>
        <w:numPr>
          <w:ilvl w:val="0"/>
          <w:numId w:val="29"/>
        </w:numPr>
      </w:pPr>
      <w:r>
        <w:rPr>
          <w:rFonts w:hint="eastAsia"/>
        </w:rPr>
        <w:t>功能说明：</w:t>
      </w:r>
    </w:p>
    <w:p w:rsidR="00577438" w:rsidRDefault="00577438" w:rsidP="00577438">
      <w:pPr>
        <w:pStyle w:val="10"/>
        <w:ind w:left="840" w:firstLine="0"/>
        <w:rPr>
          <w:color w:val="FF0000"/>
        </w:rPr>
      </w:pPr>
      <w:r w:rsidRPr="00577438">
        <w:rPr>
          <w:rFonts w:hint="eastAsia"/>
        </w:rPr>
        <w:t>用车管理</w:t>
      </w:r>
      <w:r w:rsidR="005A7AC5">
        <w:rPr>
          <w:rFonts w:hint="eastAsia"/>
        </w:rPr>
        <w:t>登记</w:t>
      </w:r>
      <w:r w:rsidRPr="00577438">
        <w:rPr>
          <w:rFonts w:hint="eastAsia"/>
        </w:rPr>
        <w:t>（使用人员、使用时间、归还时间、使用范围）</w:t>
      </w:r>
    </w:p>
    <w:p w:rsidR="002944E3" w:rsidRDefault="002944E3" w:rsidP="002944E3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840" w:type="dxa"/>
        <w:tblLook w:val="04A0"/>
      </w:tblPr>
      <w:tblGrid>
        <w:gridCol w:w="1928"/>
        <w:gridCol w:w="1873"/>
        <w:gridCol w:w="1927"/>
        <w:gridCol w:w="1954"/>
      </w:tblGrid>
      <w:tr w:rsidR="005155E4" w:rsidTr="009E22B2">
        <w:tc>
          <w:tcPr>
            <w:tcW w:w="2146" w:type="dxa"/>
            <w:shd w:val="clear" w:color="auto" w:fill="548DD4"/>
          </w:tcPr>
          <w:p w:rsidR="005155E4" w:rsidRDefault="005155E4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/>
          </w:tcPr>
          <w:p w:rsidR="005155E4" w:rsidRDefault="005155E4" w:rsidP="00595AAA"/>
        </w:tc>
        <w:tc>
          <w:tcPr>
            <w:tcW w:w="2146" w:type="dxa"/>
            <w:shd w:val="clear" w:color="auto" w:fill="548DD4"/>
          </w:tcPr>
          <w:p w:rsidR="005155E4" w:rsidRDefault="005155E4" w:rsidP="00595AAA"/>
        </w:tc>
        <w:tc>
          <w:tcPr>
            <w:tcW w:w="2146" w:type="dxa"/>
            <w:shd w:val="clear" w:color="auto" w:fill="548DD4"/>
          </w:tcPr>
          <w:p w:rsidR="005155E4" w:rsidRDefault="005155E4" w:rsidP="00595AAA"/>
        </w:tc>
      </w:tr>
      <w:tr w:rsidR="005155E4" w:rsidTr="009E22B2"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5155E4" w:rsidRDefault="005155E4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提供规则</w:t>
            </w:r>
          </w:p>
        </w:tc>
      </w:tr>
      <w:tr w:rsidR="005155E4" w:rsidTr="009E22B2"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5155E4" w:rsidRDefault="005155E4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根据审批情况</w:t>
            </w:r>
          </w:p>
        </w:tc>
      </w:tr>
      <w:tr w:rsidR="005155E4" w:rsidTr="009E22B2"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5155E4" w:rsidRDefault="005155E4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提供规则</w:t>
            </w:r>
          </w:p>
        </w:tc>
      </w:tr>
      <w:tr w:rsidR="005155E4" w:rsidTr="009E22B2"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申请人</w:t>
            </w:r>
          </w:p>
        </w:tc>
        <w:tc>
          <w:tcPr>
            <w:tcW w:w="2084" w:type="dxa"/>
          </w:tcPr>
          <w:p w:rsidR="005155E4" w:rsidRDefault="005155E4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来源于劳动续签</w:t>
            </w:r>
          </w:p>
        </w:tc>
      </w:tr>
      <w:tr w:rsidR="005155E4" w:rsidTr="009E22B2"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用车部门</w:t>
            </w:r>
          </w:p>
        </w:tc>
        <w:tc>
          <w:tcPr>
            <w:tcW w:w="2084" w:type="dxa"/>
          </w:tcPr>
          <w:p w:rsidR="005155E4" w:rsidRDefault="005155E4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来源于劳动续签</w:t>
            </w:r>
          </w:p>
        </w:tc>
      </w:tr>
      <w:tr w:rsidR="005155E4" w:rsidTr="009E22B2"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乘车人</w:t>
            </w:r>
          </w:p>
        </w:tc>
        <w:tc>
          <w:tcPr>
            <w:tcW w:w="2084" w:type="dxa"/>
          </w:tcPr>
          <w:p w:rsidR="005155E4" w:rsidRDefault="005155E4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来源于劳动续签，取最后一次审批通过的</w:t>
            </w:r>
          </w:p>
        </w:tc>
      </w:tr>
      <w:tr w:rsidR="005155E4" w:rsidTr="009E22B2"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车辆</w:t>
            </w:r>
          </w:p>
        </w:tc>
        <w:tc>
          <w:tcPr>
            <w:tcW w:w="2084" w:type="dxa"/>
          </w:tcPr>
          <w:p w:rsidR="005155E4" w:rsidRDefault="005155E4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来源于劳动续签，取最后一次的</w:t>
            </w:r>
          </w:p>
        </w:tc>
      </w:tr>
      <w:tr w:rsidR="005155E4" w:rsidTr="009E22B2"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出发时间</w:t>
            </w:r>
          </w:p>
        </w:tc>
        <w:tc>
          <w:tcPr>
            <w:tcW w:w="2084" w:type="dxa"/>
          </w:tcPr>
          <w:p w:rsidR="005155E4" w:rsidRDefault="005155E4" w:rsidP="00595AAA">
            <w:r>
              <w:rPr>
                <w:rFonts w:hint="eastAsia"/>
              </w:rPr>
              <w:t>时间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5155E4" w:rsidRDefault="005155E4" w:rsidP="00595AAA"/>
        </w:tc>
      </w:tr>
      <w:tr w:rsidR="005155E4" w:rsidTr="009E22B2"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返回时间</w:t>
            </w:r>
          </w:p>
        </w:tc>
        <w:tc>
          <w:tcPr>
            <w:tcW w:w="2084" w:type="dxa"/>
          </w:tcPr>
          <w:p w:rsidR="005155E4" w:rsidRDefault="005155E4" w:rsidP="00595AAA">
            <w:r>
              <w:rPr>
                <w:rFonts w:hint="eastAsia"/>
              </w:rPr>
              <w:t>时间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接受人填写</w:t>
            </w:r>
          </w:p>
        </w:tc>
      </w:tr>
      <w:tr w:rsidR="005155E4" w:rsidTr="009E22B2"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用车事由</w:t>
            </w:r>
          </w:p>
        </w:tc>
        <w:tc>
          <w:tcPr>
            <w:tcW w:w="2084" w:type="dxa"/>
          </w:tcPr>
          <w:p w:rsidR="005155E4" w:rsidRDefault="005155E4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下拉选择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接受人填写</w:t>
            </w:r>
          </w:p>
        </w:tc>
      </w:tr>
      <w:tr w:rsidR="005155E4" w:rsidTr="009E22B2"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行驶路线</w:t>
            </w:r>
          </w:p>
        </w:tc>
        <w:tc>
          <w:tcPr>
            <w:tcW w:w="2084" w:type="dxa"/>
          </w:tcPr>
          <w:p w:rsidR="005155E4" w:rsidRDefault="005155E4" w:rsidP="00595AAA"/>
        </w:tc>
        <w:tc>
          <w:tcPr>
            <w:tcW w:w="2146" w:type="dxa"/>
          </w:tcPr>
          <w:p w:rsidR="005155E4" w:rsidRDefault="005155E4" w:rsidP="00595AAA"/>
        </w:tc>
        <w:tc>
          <w:tcPr>
            <w:tcW w:w="2146" w:type="dxa"/>
          </w:tcPr>
          <w:p w:rsidR="005155E4" w:rsidRDefault="005155E4" w:rsidP="00595AAA"/>
        </w:tc>
      </w:tr>
      <w:tr w:rsidR="005155E4" w:rsidTr="009E22B2"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5155E4" w:rsidRDefault="005155E4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5155E4" w:rsidRDefault="005155E4" w:rsidP="00595AAA"/>
        </w:tc>
      </w:tr>
      <w:tr w:rsidR="005155E4" w:rsidTr="009E22B2"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5155E4" w:rsidRDefault="005155E4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5155E4" w:rsidRDefault="005155E4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5155E4" w:rsidRDefault="005155E4" w:rsidP="00595AAA"/>
        </w:tc>
      </w:tr>
    </w:tbl>
    <w:p w:rsidR="005155E4" w:rsidRDefault="005155E4" w:rsidP="005155E4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2944E3" w:rsidRDefault="002944E3" w:rsidP="002944E3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2944E3" w:rsidRPr="00577438" w:rsidRDefault="00F5742D" w:rsidP="00577438">
      <w:pPr>
        <w:pStyle w:val="10"/>
        <w:ind w:left="840" w:firstLine="0"/>
      </w:pPr>
      <w:r w:rsidRPr="00F5742D">
        <w:rPr>
          <w:noProof/>
        </w:rPr>
        <w:drawing>
          <wp:inline distT="0" distB="0" distL="0" distR="0">
            <wp:extent cx="5274310" cy="3384349"/>
            <wp:effectExtent l="0" t="0" r="2540" b="698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6F" w:rsidRDefault="00EB676F" w:rsidP="00E12663">
      <w:pPr>
        <w:pStyle w:val="10"/>
        <w:ind w:left="840" w:firstLine="0"/>
      </w:pPr>
    </w:p>
    <w:p w:rsidR="00EB676F" w:rsidRDefault="00EB676F" w:rsidP="00E12663">
      <w:pPr>
        <w:pStyle w:val="10"/>
        <w:ind w:left="840" w:firstLine="0"/>
      </w:pPr>
    </w:p>
    <w:p w:rsidR="00E12663" w:rsidRDefault="00E12663" w:rsidP="00862BB8">
      <w:pPr>
        <w:pStyle w:val="10"/>
        <w:numPr>
          <w:ilvl w:val="0"/>
          <w:numId w:val="29"/>
        </w:numPr>
      </w:pPr>
      <w:r>
        <w:rPr>
          <w:rFonts w:hint="eastAsia"/>
        </w:rPr>
        <w:t>流程说明：</w:t>
      </w:r>
    </w:p>
    <w:tbl>
      <w:tblPr>
        <w:tblW w:w="8550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73"/>
        <w:gridCol w:w="2497"/>
        <w:gridCol w:w="1052"/>
        <w:gridCol w:w="1828"/>
      </w:tblGrid>
      <w:tr w:rsidR="00283F31" w:rsidTr="00595AAA">
        <w:trPr>
          <w:trHeight w:val="637"/>
          <w:jc w:val="center"/>
        </w:trPr>
        <w:tc>
          <w:tcPr>
            <w:tcW w:w="3173" w:type="dxa"/>
            <w:vAlign w:val="center"/>
          </w:tcPr>
          <w:p w:rsidR="00283F31" w:rsidRDefault="00283F31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97" w:type="dxa"/>
            <w:vAlign w:val="center"/>
          </w:tcPr>
          <w:p w:rsidR="00283F31" w:rsidRDefault="00283F31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52" w:type="dxa"/>
            <w:vAlign w:val="center"/>
          </w:tcPr>
          <w:p w:rsidR="00283F31" w:rsidRDefault="00283F31" w:rsidP="00595AA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28" w:type="dxa"/>
            <w:vAlign w:val="center"/>
          </w:tcPr>
          <w:p w:rsidR="00283F31" w:rsidRDefault="00283F31" w:rsidP="00595AA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283F31" w:rsidTr="00595AAA">
        <w:trPr>
          <w:trHeight w:val="990"/>
          <w:jc w:val="center"/>
        </w:trPr>
        <w:tc>
          <w:tcPr>
            <w:tcW w:w="3173" w:type="dxa"/>
            <w:vMerge w:val="restart"/>
          </w:tcPr>
          <w:p w:rsidR="00283F31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line id="Line 151" o:spid="_x0000_s1110" style="position:absolute;left:0;text-align:left;z-index:251807744;visibility:visible;mso-position-horizontal-relative:text;mso-position-vertical-relative:text" from="71.9pt,176.45pt" to="71.9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50" o:spid="_x0000_s1091" type="#_x0000_t202" style="position:absolute;left:0;text-align:left;margin-left:18pt;margin-top:198.65pt;width:107.9pt;height:23.25pt;z-index:251806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">
                  <v:textbox>
                    <w:txbxContent>
                      <w:p w:rsidR="00C44C62" w:rsidRDefault="00C44C62" w:rsidP="00283F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49" o:spid="_x0000_s1109" style="position:absolute;left:0;text-align:left;z-index:251805696;visibility:visible;mso-position-horizontal-relative:text;mso-position-vertical-relative:text" from="72.05pt,131pt" to="72.1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48" o:spid="_x0000_s1092" type="#_x0000_t202" style="position:absolute;left:0;text-align:left;margin-left:18.15pt;margin-top:153.2pt;width:107.9pt;height:23.25pt;z-index:251804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">
                  <v:textbox>
                    <w:txbxContent>
                      <w:p w:rsidR="00C44C62" w:rsidRDefault="00C44C62" w:rsidP="00283F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派车人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47" o:spid="_x0000_s1108" style="position:absolute;left:0;text-align:left;z-index:251803648;visibility:visible;mso-position-horizontal-relative:text;mso-position-vertical-relative:text" from="71.95pt,85.55pt" to="1in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46" o:spid="_x0000_s1093" type="#_x0000_t202" style="position:absolute;left:0;text-align:left;margin-left:18.05pt;margin-top:107.75pt;width:107.9pt;height:23.25pt;z-index:251802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">
                  <v:textbox>
                    <w:txbxContent>
                      <w:p w:rsidR="00C44C62" w:rsidRDefault="00C44C62" w:rsidP="00283F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45" o:spid="_x0000_s1107" style="position:absolute;left:0;text-align:left;z-index:251801600;visibility:visible;mso-position-horizontal-relative:text;mso-position-vertical-relative:text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43" o:spid="_x0000_s1094" type="#_x0000_t202" style="position:absolute;left:0;text-align:left;margin-left:18.1pt;margin-top:15.5pt;width:107.9pt;height:23.25pt;z-index:251799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">
                  <v:textbox>
                    <w:txbxContent>
                      <w:p w:rsidR="00C44C62" w:rsidRPr="00FD17FF" w:rsidRDefault="00C44C62" w:rsidP="00283F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用车申请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144" o:spid="_x0000_s1095" type="#_x0000_t202" style="position:absolute;left:0;text-align:left;margin-left:18.1pt;margin-top:62.3pt;width:107.9pt;height:23.25pt;z-index:251800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">
                  <v:textbox>
                    <w:txbxContent>
                      <w:p w:rsidR="00C44C62" w:rsidRDefault="00C44C62" w:rsidP="00283F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97" w:type="dxa"/>
            <w:vAlign w:val="center"/>
          </w:tcPr>
          <w:p w:rsidR="00283F31" w:rsidRPr="00F34E26" w:rsidRDefault="00442A96" w:rsidP="00595AAA">
            <w:pPr>
              <w:jc w:val="left"/>
            </w:pPr>
            <w:r>
              <w:rPr>
                <w:rFonts w:hint="eastAsia"/>
              </w:rPr>
              <w:t>用车</w:t>
            </w:r>
            <w:r w:rsidR="00914FC3">
              <w:rPr>
                <w:rFonts w:hint="eastAsia"/>
              </w:rPr>
              <w:t>申请部门</w:t>
            </w:r>
          </w:p>
        </w:tc>
        <w:tc>
          <w:tcPr>
            <w:tcW w:w="1052" w:type="dxa"/>
            <w:vAlign w:val="center"/>
          </w:tcPr>
          <w:p w:rsidR="00283F31" w:rsidRDefault="00283F31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28" w:type="dxa"/>
            <w:vAlign w:val="center"/>
          </w:tcPr>
          <w:p w:rsidR="00283F31" w:rsidRDefault="00283F31" w:rsidP="00442A9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  <w:r w:rsidR="00442A96">
              <w:rPr>
                <w:rFonts w:ascii="宋体" w:hAnsi="宋体" w:hint="eastAsia"/>
              </w:rPr>
              <w:t>用车申请</w:t>
            </w:r>
          </w:p>
        </w:tc>
      </w:tr>
      <w:tr w:rsidR="00283F31" w:rsidTr="00595AAA">
        <w:trPr>
          <w:trHeight w:val="986"/>
          <w:jc w:val="center"/>
        </w:trPr>
        <w:tc>
          <w:tcPr>
            <w:tcW w:w="3173" w:type="dxa"/>
            <w:vMerge/>
          </w:tcPr>
          <w:p w:rsidR="00283F31" w:rsidRDefault="00283F31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283F31" w:rsidRDefault="00283F31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部门负责人</w:t>
            </w:r>
          </w:p>
        </w:tc>
        <w:tc>
          <w:tcPr>
            <w:tcW w:w="1052" w:type="dxa"/>
            <w:vAlign w:val="center"/>
          </w:tcPr>
          <w:p w:rsidR="00283F31" w:rsidRDefault="00283F31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283F31" w:rsidRDefault="00283F31" w:rsidP="00595AAA">
            <w:pPr>
              <w:rPr>
                <w:rFonts w:ascii="宋体" w:hAnsi="宋体"/>
              </w:rPr>
            </w:pPr>
          </w:p>
        </w:tc>
      </w:tr>
      <w:tr w:rsidR="00283F31" w:rsidTr="00595AAA">
        <w:trPr>
          <w:trHeight w:val="986"/>
          <w:jc w:val="center"/>
        </w:trPr>
        <w:tc>
          <w:tcPr>
            <w:tcW w:w="3173" w:type="dxa"/>
            <w:vMerge/>
          </w:tcPr>
          <w:p w:rsidR="00283F31" w:rsidRDefault="00283F31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283F31" w:rsidRDefault="00442A96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综合部负责人</w:t>
            </w:r>
          </w:p>
        </w:tc>
        <w:tc>
          <w:tcPr>
            <w:tcW w:w="1052" w:type="dxa"/>
            <w:vAlign w:val="center"/>
          </w:tcPr>
          <w:p w:rsidR="00283F31" w:rsidRDefault="00283F31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283F31" w:rsidRDefault="00283F31" w:rsidP="00595AAA">
            <w:pPr>
              <w:rPr>
                <w:rFonts w:ascii="宋体" w:hAnsi="宋体"/>
              </w:rPr>
            </w:pPr>
          </w:p>
        </w:tc>
      </w:tr>
      <w:tr w:rsidR="00283F31" w:rsidTr="00595AAA">
        <w:trPr>
          <w:trHeight w:val="986"/>
          <w:jc w:val="center"/>
        </w:trPr>
        <w:tc>
          <w:tcPr>
            <w:tcW w:w="3173" w:type="dxa"/>
            <w:vMerge/>
          </w:tcPr>
          <w:p w:rsidR="00283F31" w:rsidRDefault="00283F31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283F31" w:rsidRDefault="00442A96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综合部车辆管理员</w:t>
            </w:r>
          </w:p>
        </w:tc>
        <w:tc>
          <w:tcPr>
            <w:tcW w:w="1052" w:type="dxa"/>
            <w:vAlign w:val="center"/>
          </w:tcPr>
          <w:p w:rsidR="00283F31" w:rsidRDefault="00283F31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283F31" w:rsidRDefault="00442A96" w:rsidP="00595AA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选择车辆、指派司机</w:t>
            </w:r>
          </w:p>
        </w:tc>
      </w:tr>
      <w:tr w:rsidR="00283F31" w:rsidTr="00595AAA">
        <w:trPr>
          <w:trHeight w:val="986"/>
          <w:jc w:val="center"/>
        </w:trPr>
        <w:tc>
          <w:tcPr>
            <w:tcW w:w="3173" w:type="dxa"/>
            <w:vMerge/>
          </w:tcPr>
          <w:p w:rsidR="00283F31" w:rsidRDefault="00283F31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283F31" w:rsidRDefault="00914FC3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用车申请部门</w:t>
            </w:r>
          </w:p>
        </w:tc>
        <w:tc>
          <w:tcPr>
            <w:tcW w:w="1052" w:type="dxa"/>
            <w:vAlign w:val="center"/>
          </w:tcPr>
          <w:p w:rsidR="00283F31" w:rsidRDefault="00283F31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28" w:type="dxa"/>
            <w:vAlign w:val="center"/>
          </w:tcPr>
          <w:p w:rsidR="00283F31" w:rsidRDefault="00283F31" w:rsidP="00595AAA">
            <w:pPr>
              <w:rPr>
                <w:rFonts w:ascii="宋体" w:hAnsi="宋体"/>
              </w:rPr>
            </w:pPr>
          </w:p>
        </w:tc>
      </w:tr>
    </w:tbl>
    <w:p w:rsidR="00283F31" w:rsidRDefault="00283F31" w:rsidP="00283F31">
      <w:pPr>
        <w:pStyle w:val="10"/>
        <w:ind w:left="840" w:firstLine="0"/>
      </w:pPr>
    </w:p>
    <w:p w:rsidR="00E12663" w:rsidRDefault="00E12663" w:rsidP="00E12663">
      <w:pPr>
        <w:pStyle w:val="10"/>
        <w:ind w:firstLine="0"/>
      </w:pPr>
    </w:p>
    <w:p w:rsidR="00E12663" w:rsidRDefault="00E12663" w:rsidP="00862BB8">
      <w:pPr>
        <w:pStyle w:val="10"/>
        <w:numPr>
          <w:ilvl w:val="0"/>
          <w:numId w:val="29"/>
        </w:numPr>
      </w:pPr>
      <w:r>
        <w:rPr>
          <w:rFonts w:hint="eastAsia"/>
        </w:rPr>
        <w:t>报表样式：</w:t>
      </w:r>
    </w:p>
    <w:p w:rsidR="006339A4" w:rsidRDefault="006D00FD" w:rsidP="006D00FD">
      <w:pPr>
        <w:pStyle w:val="4"/>
      </w:pPr>
      <w:bookmarkStart w:id="54" w:name="_Toc513186423"/>
      <w:r>
        <w:rPr>
          <w:rFonts w:hint="eastAsia"/>
        </w:rPr>
        <w:t>行车记录仪</w:t>
      </w:r>
      <w:bookmarkEnd w:id="54"/>
    </w:p>
    <w:p w:rsidR="008D6DEF" w:rsidRDefault="008D6DEF" w:rsidP="008D6DEF">
      <w:pPr>
        <w:pStyle w:val="10"/>
        <w:numPr>
          <w:ilvl w:val="0"/>
          <w:numId w:val="30"/>
        </w:numPr>
      </w:pPr>
      <w:r>
        <w:rPr>
          <w:rFonts w:hint="eastAsia"/>
        </w:rPr>
        <w:t>功能说明：</w:t>
      </w:r>
    </w:p>
    <w:p w:rsidR="008D6DEF" w:rsidRDefault="00BF7019" w:rsidP="008D6DEF">
      <w:pPr>
        <w:pStyle w:val="10"/>
        <w:ind w:left="840" w:firstLine="0"/>
      </w:pPr>
      <w:r>
        <w:rPr>
          <w:rFonts w:hint="eastAsia"/>
        </w:rPr>
        <w:t>行车记录仪。关联用车申请，记录用车行车情况。</w:t>
      </w:r>
    </w:p>
    <w:p w:rsidR="00BF7019" w:rsidRDefault="00BF7019" w:rsidP="00BF7019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1881"/>
        <w:gridCol w:w="1829"/>
        <w:gridCol w:w="1881"/>
        <w:gridCol w:w="1881"/>
      </w:tblGrid>
      <w:tr w:rsidR="00A55ADD" w:rsidTr="005B55C1">
        <w:tc>
          <w:tcPr>
            <w:tcW w:w="2146" w:type="dxa"/>
            <w:shd w:val="clear" w:color="auto" w:fill="548DD4"/>
          </w:tcPr>
          <w:p w:rsidR="00A55ADD" w:rsidRDefault="00A55ADD" w:rsidP="00595AAA">
            <w:r>
              <w:rPr>
                <w:rFonts w:hint="eastAsia"/>
              </w:rPr>
              <w:t>基本信息</w:t>
            </w:r>
          </w:p>
        </w:tc>
        <w:tc>
          <w:tcPr>
            <w:tcW w:w="2084" w:type="dxa"/>
            <w:shd w:val="clear" w:color="auto" w:fill="548DD4"/>
          </w:tcPr>
          <w:p w:rsidR="00A55ADD" w:rsidRDefault="00A55ADD" w:rsidP="00595AAA"/>
        </w:tc>
        <w:tc>
          <w:tcPr>
            <w:tcW w:w="2146" w:type="dxa"/>
            <w:shd w:val="clear" w:color="auto" w:fill="548DD4"/>
          </w:tcPr>
          <w:p w:rsidR="00A55ADD" w:rsidRDefault="00A55ADD" w:rsidP="00595AAA"/>
        </w:tc>
        <w:tc>
          <w:tcPr>
            <w:tcW w:w="2146" w:type="dxa"/>
            <w:shd w:val="clear" w:color="auto" w:fill="548DD4"/>
          </w:tcPr>
          <w:p w:rsidR="00A55ADD" w:rsidRDefault="00A55ADD" w:rsidP="00595AAA"/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提供规则</w:t>
            </w:r>
          </w:p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单据状态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根据审批情况</w:t>
            </w:r>
          </w:p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标题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提供规则</w:t>
            </w:r>
          </w:p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行车申请单号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来源于行车申请单</w:t>
            </w:r>
          </w:p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车辆使用人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来源于行车申请单的申请人</w:t>
            </w:r>
          </w:p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用车部门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来源于行车申请单</w:t>
            </w:r>
          </w:p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乘车人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来源于行车申请单</w:t>
            </w:r>
          </w:p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车辆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来源于行车申请单</w:t>
            </w:r>
          </w:p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lastRenderedPageBreak/>
              <w:t>驾驶员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来源于行车申请单</w:t>
            </w:r>
            <w:r w:rsidRPr="00C66412">
              <w:rPr>
                <w:rFonts w:hint="eastAsia"/>
                <w:highlight w:val="yellow"/>
              </w:rPr>
              <w:t>从乘车人中选择</w:t>
            </w:r>
          </w:p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出发时间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时间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A55ADD" w:rsidRDefault="00A55ADD" w:rsidP="00595AAA"/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返回时间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时间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146" w:type="dxa"/>
          </w:tcPr>
          <w:p w:rsidR="00A55ADD" w:rsidRDefault="00A55ADD" w:rsidP="00595AAA"/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初始里程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下拉选择</w:t>
            </w:r>
          </w:p>
        </w:tc>
        <w:tc>
          <w:tcPr>
            <w:tcW w:w="2146" w:type="dxa"/>
          </w:tcPr>
          <w:p w:rsidR="00A55ADD" w:rsidRDefault="00A55ADD" w:rsidP="00595AAA"/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行车里程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55ADD" w:rsidRDefault="00A55ADD" w:rsidP="00595AAA"/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行车路线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55ADD" w:rsidRDefault="00A55ADD" w:rsidP="00595AAA"/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备注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手动</w:t>
            </w:r>
          </w:p>
        </w:tc>
        <w:tc>
          <w:tcPr>
            <w:tcW w:w="2146" w:type="dxa"/>
          </w:tcPr>
          <w:p w:rsidR="00A55ADD" w:rsidRDefault="00A55ADD" w:rsidP="00595AAA"/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录入人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A55ADD" w:rsidRDefault="00A55ADD" w:rsidP="00595AAA"/>
        </w:tc>
      </w:tr>
      <w:tr w:rsidR="00A55ADD" w:rsidTr="005B55C1"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录入时间</w:t>
            </w:r>
          </w:p>
        </w:tc>
        <w:tc>
          <w:tcPr>
            <w:tcW w:w="2084" w:type="dxa"/>
          </w:tcPr>
          <w:p w:rsidR="00A55ADD" w:rsidRDefault="00A55ADD" w:rsidP="00595AAA">
            <w:r>
              <w:rPr>
                <w:rFonts w:hint="eastAsia"/>
              </w:rPr>
              <w:t>字符</w:t>
            </w:r>
          </w:p>
        </w:tc>
        <w:tc>
          <w:tcPr>
            <w:tcW w:w="2146" w:type="dxa"/>
          </w:tcPr>
          <w:p w:rsidR="00A55ADD" w:rsidRDefault="00A55ADD" w:rsidP="00595AAA">
            <w:r>
              <w:rPr>
                <w:rFonts w:hint="eastAsia"/>
              </w:rPr>
              <w:t>自动</w:t>
            </w:r>
          </w:p>
        </w:tc>
        <w:tc>
          <w:tcPr>
            <w:tcW w:w="2146" w:type="dxa"/>
          </w:tcPr>
          <w:p w:rsidR="00A55ADD" w:rsidRDefault="00A55ADD" w:rsidP="00595AAA"/>
        </w:tc>
      </w:tr>
    </w:tbl>
    <w:p w:rsidR="00A55ADD" w:rsidRDefault="00A55ADD" w:rsidP="00A55ADD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BF7019" w:rsidRPr="00BF7019" w:rsidRDefault="00BF7019" w:rsidP="00BF7019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8D6DEF" w:rsidRDefault="00F919AD" w:rsidP="008D6DEF">
      <w:pPr>
        <w:pStyle w:val="10"/>
        <w:ind w:left="840" w:firstLine="0"/>
      </w:pPr>
      <w:r>
        <w:rPr>
          <w:noProof/>
        </w:rPr>
        <w:drawing>
          <wp:inline distT="0" distB="0" distL="0" distR="0">
            <wp:extent cx="6148705" cy="849219"/>
            <wp:effectExtent l="19050" t="0" r="444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84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EF" w:rsidRDefault="008D6DEF" w:rsidP="008D6DEF">
      <w:pPr>
        <w:pStyle w:val="10"/>
        <w:numPr>
          <w:ilvl w:val="0"/>
          <w:numId w:val="30"/>
        </w:numPr>
      </w:pPr>
      <w:r>
        <w:rPr>
          <w:rFonts w:hint="eastAsia"/>
        </w:rPr>
        <w:t>流程说明：</w:t>
      </w:r>
    </w:p>
    <w:p w:rsidR="008D6DEF" w:rsidRDefault="00681C91" w:rsidP="008D6DEF">
      <w:pPr>
        <w:pStyle w:val="10"/>
        <w:ind w:firstLine="0"/>
      </w:pPr>
      <w:r>
        <w:rPr>
          <w:rFonts w:hint="eastAsia"/>
        </w:rPr>
        <w:t>无</w:t>
      </w:r>
    </w:p>
    <w:p w:rsidR="008D6DEF" w:rsidRDefault="008D6DEF" w:rsidP="008D6DEF">
      <w:pPr>
        <w:pStyle w:val="10"/>
        <w:numPr>
          <w:ilvl w:val="0"/>
          <w:numId w:val="30"/>
        </w:numPr>
      </w:pPr>
      <w:r>
        <w:rPr>
          <w:rFonts w:hint="eastAsia"/>
        </w:rPr>
        <w:t>报表样式：</w:t>
      </w:r>
    </w:p>
    <w:p w:rsidR="008D6DEF" w:rsidRDefault="008A2AEA" w:rsidP="008D6DEF">
      <w:pPr>
        <w:pStyle w:val="10"/>
      </w:pPr>
      <w:r>
        <w:rPr>
          <w:rFonts w:hint="eastAsia"/>
          <w:noProof/>
        </w:rPr>
        <w:drawing>
          <wp:inline distT="0" distB="0" distL="0" distR="0">
            <wp:extent cx="4935047" cy="2035534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79" cy="203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4B" w:rsidRDefault="0059054B" w:rsidP="0059054B">
      <w:pPr>
        <w:pStyle w:val="3"/>
      </w:pPr>
      <w:bookmarkStart w:id="55" w:name="_Toc513186424"/>
      <w:r>
        <w:rPr>
          <w:rFonts w:hint="eastAsia"/>
        </w:rPr>
        <w:t>档案管理</w:t>
      </w:r>
      <w:bookmarkEnd w:id="55"/>
    </w:p>
    <w:p w:rsidR="00F71462" w:rsidRDefault="00F71462" w:rsidP="00F71462">
      <w:pPr>
        <w:pStyle w:val="4"/>
      </w:pPr>
      <w:bookmarkStart w:id="56" w:name="_Toc513186425"/>
      <w:r>
        <w:rPr>
          <w:rFonts w:hint="eastAsia"/>
        </w:rPr>
        <w:t>档案移交</w:t>
      </w:r>
      <w:r w:rsidR="00662FA0">
        <w:rPr>
          <w:rFonts w:hint="eastAsia"/>
        </w:rPr>
        <w:t>归档</w:t>
      </w:r>
      <w:bookmarkEnd w:id="56"/>
    </w:p>
    <w:p w:rsidR="00CA306F" w:rsidRDefault="00CA306F" w:rsidP="00CA306F">
      <w:pPr>
        <w:pStyle w:val="10"/>
        <w:numPr>
          <w:ilvl w:val="0"/>
          <w:numId w:val="32"/>
        </w:numPr>
      </w:pPr>
      <w:r>
        <w:rPr>
          <w:rFonts w:hint="eastAsia"/>
        </w:rPr>
        <w:t>功能说明：</w:t>
      </w:r>
    </w:p>
    <w:p w:rsidR="00CA306F" w:rsidRDefault="00662FA0" w:rsidP="00662FA0">
      <w:pPr>
        <w:pStyle w:val="10"/>
        <w:spacing w:line="360" w:lineRule="auto"/>
        <w:ind w:left="840" w:firstLine="0"/>
        <w:rPr>
          <w:sz w:val="24"/>
          <w:szCs w:val="24"/>
        </w:rPr>
      </w:pPr>
      <w:r w:rsidRPr="00662FA0">
        <w:rPr>
          <w:rFonts w:ascii="宋体" w:hAnsi="宋体"/>
          <w:sz w:val="24"/>
          <w:szCs w:val="24"/>
        </w:rPr>
        <w:t>企业进行阶段性的归总，提炼更多的知识精华，储备更多的培训和学习材料提供了很好的平台，而且企业知识管理可作为达成企业战略目标的一个核心支持工具。</w:t>
      </w:r>
      <w:r w:rsidRPr="00662FA0">
        <w:rPr>
          <w:rFonts w:ascii="宋体" w:hAnsi="宋体" w:hint="eastAsia"/>
          <w:sz w:val="24"/>
          <w:szCs w:val="24"/>
        </w:rPr>
        <w:t>本表单分门别类</w:t>
      </w:r>
      <w:r w:rsidRPr="00662FA0">
        <w:rPr>
          <w:rFonts w:ascii="宋体" w:hAnsi="宋体"/>
          <w:sz w:val="24"/>
          <w:szCs w:val="24"/>
        </w:rPr>
        <w:t>的存储企业的知识信息，</w:t>
      </w:r>
      <w:r w:rsidRPr="00662FA0">
        <w:rPr>
          <w:rFonts w:ascii="宋体" w:hAnsi="宋体" w:hint="eastAsia"/>
          <w:sz w:val="24"/>
          <w:szCs w:val="24"/>
        </w:rPr>
        <w:t>主要</w:t>
      </w:r>
      <w:r w:rsidRPr="00662FA0">
        <w:rPr>
          <w:rFonts w:ascii="宋体" w:hAnsi="宋体"/>
          <w:sz w:val="24"/>
          <w:szCs w:val="24"/>
        </w:rPr>
        <w:t>是以附件</w:t>
      </w:r>
      <w:r w:rsidRPr="00662FA0">
        <w:rPr>
          <w:rFonts w:ascii="宋体" w:hAnsi="宋体" w:hint="eastAsia"/>
          <w:sz w:val="24"/>
          <w:szCs w:val="24"/>
        </w:rPr>
        <w:t>的</w:t>
      </w:r>
      <w:r w:rsidRPr="00662FA0">
        <w:rPr>
          <w:rFonts w:ascii="宋体" w:hAnsi="宋体"/>
          <w:sz w:val="24"/>
          <w:szCs w:val="24"/>
        </w:rPr>
        <w:t>形式进行存储</w:t>
      </w:r>
      <w:r w:rsidRPr="00662FA0">
        <w:rPr>
          <w:rFonts w:ascii="宋体" w:hAnsi="宋体" w:hint="eastAsia"/>
          <w:sz w:val="24"/>
          <w:szCs w:val="24"/>
        </w:rPr>
        <w:t>方，</w:t>
      </w:r>
      <w:r w:rsidRPr="00662FA0">
        <w:rPr>
          <w:rFonts w:ascii="宋体" w:hAnsi="宋体"/>
          <w:sz w:val="24"/>
          <w:szCs w:val="24"/>
        </w:rPr>
        <w:t>用户可以进行筛选</w:t>
      </w:r>
      <w:r w:rsidRPr="00662FA0">
        <w:rPr>
          <w:rFonts w:ascii="宋体" w:hAnsi="宋体" w:hint="eastAsia"/>
          <w:sz w:val="24"/>
          <w:szCs w:val="24"/>
        </w:rPr>
        <w:t>查找</w:t>
      </w:r>
      <w:r w:rsidRPr="00662FA0">
        <w:rPr>
          <w:rFonts w:ascii="宋体" w:hAnsi="宋体"/>
          <w:sz w:val="24"/>
          <w:szCs w:val="24"/>
        </w:rPr>
        <w:t>、下载、在线预览。</w:t>
      </w:r>
      <w:r w:rsidR="00CA306F" w:rsidRPr="00662FA0">
        <w:rPr>
          <w:rFonts w:hint="eastAsia"/>
          <w:sz w:val="24"/>
          <w:szCs w:val="24"/>
        </w:rPr>
        <w:t>流</w:t>
      </w:r>
      <w:r w:rsidR="00CA306F" w:rsidRPr="00662FA0">
        <w:rPr>
          <w:rFonts w:hint="eastAsia"/>
          <w:sz w:val="24"/>
          <w:szCs w:val="24"/>
        </w:rPr>
        <w:lastRenderedPageBreak/>
        <w:t>程说明：</w:t>
      </w:r>
    </w:p>
    <w:p w:rsidR="006A178E" w:rsidRDefault="006A178E" w:rsidP="00662FA0">
      <w:pPr>
        <w:pStyle w:val="10"/>
        <w:spacing w:line="360" w:lineRule="auto"/>
        <w:ind w:left="840" w:firstLine="0"/>
        <w:rPr>
          <w:sz w:val="24"/>
          <w:szCs w:val="24"/>
        </w:rPr>
      </w:pPr>
      <w:r w:rsidRPr="006A178E">
        <w:rPr>
          <w:noProof/>
          <w:sz w:val="24"/>
          <w:szCs w:val="24"/>
        </w:rPr>
        <w:drawing>
          <wp:inline distT="0" distB="0" distL="0" distR="0">
            <wp:extent cx="5734050" cy="1660525"/>
            <wp:effectExtent l="0" t="0" r="0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CE" w:rsidRDefault="000976CE" w:rsidP="000976CE">
      <w:pPr>
        <w:pStyle w:val="10"/>
        <w:numPr>
          <w:ilvl w:val="0"/>
          <w:numId w:val="32"/>
        </w:numPr>
      </w:pPr>
      <w:r>
        <w:rPr>
          <w:rFonts w:hint="eastAsia"/>
        </w:rPr>
        <w:t>报表样式：</w:t>
      </w:r>
    </w:p>
    <w:p w:rsidR="000976CE" w:rsidRPr="00662FA0" w:rsidRDefault="000976CE" w:rsidP="00662FA0">
      <w:pPr>
        <w:pStyle w:val="10"/>
        <w:spacing w:line="360" w:lineRule="auto"/>
        <w:ind w:left="840" w:firstLine="0"/>
        <w:rPr>
          <w:sz w:val="24"/>
          <w:szCs w:val="24"/>
        </w:rPr>
      </w:pPr>
      <w:bookmarkStart w:id="57" w:name="_GoBack"/>
      <w:r>
        <w:rPr>
          <w:rFonts w:hint="eastAsia"/>
          <w:sz w:val="24"/>
          <w:szCs w:val="24"/>
        </w:rPr>
        <w:t>移交人线下填好该移交清单后，送审到综合部，综合部确认</w:t>
      </w:r>
      <w:r w:rsidR="00653C7F">
        <w:rPr>
          <w:rFonts w:hint="eastAsia"/>
          <w:sz w:val="24"/>
          <w:szCs w:val="24"/>
        </w:rPr>
        <w:t>无误后线下签字上传该清单即可</w:t>
      </w:r>
      <w:r>
        <w:rPr>
          <w:rFonts w:hint="eastAsia"/>
          <w:sz w:val="24"/>
          <w:szCs w:val="24"/>
        </w:rPr>
        <w:t>。</w:t>
      </w:r>
    </w:p>
    <w:p w:rsidR="000976CE" w:rsidRPr="00C66878" w:rsidRDefault="000976CE" w:rsidP="000976CE">
      <w:pPr>
        <w:spacing w:line="579" w:lineRule="exact"/>
        <w:jc w:val="center"/>
        <w:rPr>
          <w:rFonts w:ascii="方正小标宋_GBK" w:eastAsia="方正小标宋_GBK"/>
          <w:sz w:val="44"/>
          <w:szCs w:val="44"/>
        </w:rPr>
      </w:pPr>
      <w:r w:rsidRPr="00C66878">
        <w:rPr>
          <w:rFonts w:ascii="方正小标宋_GBK" w:eastAsia="方正小标宋_GBK" w:hint="eastAsia"/>
          <w:bCs/>
          <w:sz w:val="44"/>
          <w:szCs w:val="44"/>
        </w:rPr>
        <w:t>三峰科技（科技档案</w:t>
      </w:r>
      <w:r w:rsidRPr="00C66878">
        <w:rPr>
          <w:rFonts w:ascii="方正小标宋_GBK" w:eastAsia="方正小标宋_GBK" w:hint="eastAsia"/>
          <w:sz w:val="44"/>
          <w:szCs w:val="44"/>
        </w:rPr>
        <w:t>）移交清单</w:t>
      </w:r>
    </w:p>
    <w:tbl>
      <w:tblPr>
        <w:tblpPr w:leftFromText="180" w:rightFromText="180" w:vertAnchor="text" w:horzAnchor="page" w:tblpXSpec="center" w:tblpY="405"/>
        <w:tblOverlap w:val="never"/>
        <w:tblW w:w="10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900"/>
        <w:gridCol w:w="1002"/>
        <w:gridCol w:w="3318"/>
        <w:gridCol w:w="1980"/>
        <w:gridCol w:w="804"/>
        <w:gridCol w:w="850"/>
        <w:gridCol w:w="992"/>
      </w:tblGrid>
      <w:tr w:rsidR="000976CE" w:rsidRPr="0010520A" w:rsidTr="00C44C62">
        <w:trPr>
          <w:trHeight w:val="613"/>
        </w:trPr>
        <w:tc>
          <w:tcPr>
            <w:tcW w:w="1800" w:type="dxa"/>
            <w:gridSpan w:val="2"/>
            <w:vAlign w:val="center"/>
          </w:tcPr>
          <w:bookmarkEnd w:id="57"/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项目名称</w:t>
            </w:r>
          </w:p>
        </w:tc>
        <w:tc>
          <w:tcPr>
            <w:tcW w:w="8946" w:type="dxa"/>
            <w:gridSpan w:val="6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815"/>
        </w:trPr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902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文件编号</w:t>
            </w:r>
          </w:p>
        </w:tc>
        <w:tc>
          <w:tcPr>
            <w:tcW w:w="529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文件名称</w:t>
            </w:r>
          </w:p>
        </w:tc>
        <w:tc>
          <w:tcPr>
            <w:tcW w:w="804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份数</w:t>
            </w: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页数</w:t>
            </w:r>
          </w:p>
        </w:tc>
        <w:tc>
          <w:tcPr>
            <w:tcW w:w="99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备注</w:t>
            </w:r>
          </w:p>
        </w:tc>
      </w:tr>
      <w:tr w:rsidR="000976CE" w:rsidRPr="0010520A" w:rsidTr="00C44C62">
        <w:trPr>
          <w:trHeight w:val="680"/>
        </w:trPr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02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29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680"/>
        </w:trPr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02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29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680"/>
        </w:trPr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02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29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680"/>
        </w:trPr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02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29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680"/>
        </w:trPr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02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29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680"/>
        </w:trPr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02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29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680"/>
        </w:trPr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02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29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680"/>
        </w:trPr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02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29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680"/>
        </w:trPr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02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29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680"/>
        </w:trPr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02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29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680"/>
        </w:trPr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02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29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680"/>
        </w:trPr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02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29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1758"/>
        </w:trPr>
        <w:tc>
          <w:tcPr>
            <w:tcW w:w="2802" w:type="dxa"/>
            <w:gridSpan w:val="3"/>
            <w:vAlign w:val="center"/>
          </w:tcPr>
          <w:p w:rsidR="000976CE" w:rsidRPr="0010520A" w:rsidRDefault="000976CE" w:rsidP="00C44C62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0976CE" w:rsidRPr="0010520A" w:rsidRDefault="000976CE" w:rsidP="00C44C62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移交部门领导签字：</w:t>
            </w:r>
          </w:p>
          <w:p w:rsidR="000976CE" w:rsidRPr="0010520A" w:rsidRDefault="000976CE" w:rsidP="00C44C62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0976CE" w:rsidRPr="0010520A" w:rsidRDefault="000976CE" w:rsidP="00C44C62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时间：</w:t>
            </w:r>
          </w:p>
        </w:tc>
        <w:tc>
          <w:tcPr>
            <w:tcW w:w="3318" w:type="dxa"/>
            <w:vAlign w:val="center"/>
          </w:tcPr>
          <w:p w:rsidR="000976CE" w:rsidRPr="0010520A" w:rsidRDefault="000976CE" w:rsidP="00C44C62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移交部门：</w:t>
            </w:r>
          </w:p>
          <w:p w:rsidR="000976CE" w:rsidRPr="0010520A" w:rsidRDefault="000976CE" w:rsidP="00C44C62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移 交 人：</w:t>
            </w:r>
          </w:p>
          <w:p w:rsidR="000976CE" w:rsidRPr="0010520A" w:rsidRDefault="000976CE" w:rsidP="00C44C62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0976CE" w:rsidRPr="0010520A" w:rsidRDefault="000976CE" w:rsidP="00C44C62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移交时间：</w:t>
            </w:r>
          </w:p>
        </w:tc>
        <w:tc>
          <w:tcPr>
            <w:tcW w:w="4626" w:type="dxa"/>
            <w:gridSpan w:val="4"/>
            <w:vAlign w:val="center"/>
          </w:tcPr>
          <w:p w:rsidR="000976CE" w:rsidRPr="0010520A" w:rsidRDefault="000976CE" w:rsidP="00C44C62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接收部门：</w:t>
            </w:r>
          </w:p>
          <w:p w:rsidR="000976CE" w:rsidRPr="0010520A" w:rsidRDefault="000976CE" w:rsidP="00C44C62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接 收 人：</w:t>
            </w:r>
          </w:p>
          <w:p w:rsidR="000976CE" w:rsidRPr="0010520A" w:rsidRDefault="000976CE" w:rsidP="00C44C62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0976CE" w:rsidRPr="0010520A" w:rsidRDefault="000976CE" w:rsidP="00C44C62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接收时间：</w:t>
            </w:r>
          </w:p>
        </w:tc>
      </w:tr>
    </w:tbl>
    <w:p w:rsidR="000976CE" w:rsidRDefault="000976CE" w:rsidP="000976CE">
      <w:pPr>
        <w:sectPr w:rsidR="000976CE" w:rsidSect="00C44C62">
          <w:footerReference w:type="default" r:id="rId36"/>
          <w:footerReference w:type="first" r:id="rId37"/>
          <w:pgSz w:w="11906" w:h="16838"/>
          <w:pgMar w:top="1440" w:right="1800" w:bottom="1440" w:left="1800" w:header="851" w:footer="510" w:gutter="0"/>
          <w:pgNumType w:start="1"/>
          <w:cols w:space="425"/>
          <w:titlePg/>
          <w:docGrid w:type="lines" w:linePitch="312"/>
        </w:sectPr>
      </w:pPr>
    </w:p>
    <w:p w:rsidR="000976CE" w:rsidRPr="000645A5" w:rsidRDefault="000976CE" w:rsidP="000976CE">
      <w:pPr>
        <w:spacing w:line="579" w:lineRule="exact"/>
        <w:rPr>
          <w:rFonts w:ascii="方正黑体_GBK" w:eastAsia="方正黑体_GBK"/>
          <w:sz w:val="32"/>
          <w:szCs w:val="32"/>
        </w:rPr>
      </w:pPr>
      <w:r w:rsidRPr="000645A5">
        <w:rPr>
          <w:rFonts w:ascii="方正黑体_GBK" w:eastAsia="方正黑体_GBK" w:hint="eastAsia"/>
          <w:sz w:val="32"/>
          <w:szCs w:val="32"/>
        </w:rPr>
        <w:lastRenderedPageBreak/>
        <w:t xml:space="preserve">  附件2</w:t>
      </w:r>
    </w:p>
    <w:p w:rsidR="000976CE" w:rsidRPr="000645A5" w:rsidRDefault="000976CE" w:rsidP="000976CE">
      <w:pPr>
        <w:spacing w:line="579" w:lineRule="exact"/>
        <w:jc w:val="center"/>
        <w:rPr>
          <w:rFonts w:ascii="方正小标宋_GBK" w:eastAsia="方正小标宋_GBK"/>
          <w:sz w:val="44"/>
          <w:szCs w:val="44"/>
        </w:rPr>
      </w:pPr>
      <w:r w:rsidRPr="000645A5">
        <w:rPr>
          <w:rFonts w:ascii="方正小标宋_GBK" w:eastAsia="方正小标宋_GBK" w:hint="eastAsia"/>
          <w:sz w:val="44"/>
          <w:szCs w:val="44"/>
        </w:rPr>
        <w:t>三峰科技（文书档案）移交清单</w:t>
      </w:r>
    </w:p>
    <w:tbl>
      <w:tblPr>
        <w:tblW w:w="14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1"/>
        <w:gridCol w:w="850"/>
        <w:gridCol w:w="1703"/>
        <w:gridCol w:w="605"/>
        <w:gridCol w:w="1260"/>
        <w:gridCol w:w="2519"/>
        <w:gridCol w:w="1428"/>
        <w:gridCol w:w="12"/>
        <w:gridCol w:w="1263"/>
        <w:gridCol w:w="717"/>
        <w:gridCol w:w="537"/>
        <w:gridCol w:w="873"/>
        <w:gridCol w:w="744"/>
        <w:gridCol w:w="976"/>
      </w:tblGrid>
      <w:tr w:rsidR="000976CE" w:rsidRPr="0010520A" w:rsidTr="00C44C62">
        <w:trPr>
          <w:trHeight w:hRule="exact" w:val="567"/>
          <w:jc w:val="center"/>
        </w:trPr>
        <w:tc>
          <w:tcPr>
            <w:tcW w:w="1581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移交部门</w:t>
            </w:r>
          </w:p>
        </w:tc>
        <w:tc>
          <w:tcPr>
            <w:tcW w:w="2308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移交人</w:t>
            </w:r>
          </w:p>
        </w:tc>
        <w:tc>
          <w:tcPr>
            <w:tcW w:w="2519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移交时间</w:t>
            </w:r>
          </w:p>
        </w:tc>
        <w:tc>
          <w:tcPr>
            <w:tcW w:w="1980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年   度</w:t>
            </w:r>
          </w:p>
        </w:tc>
        <w:tc>
          <w:tcPr>
            <w:tcW w:w="1720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hRule="exact" w:val="567"/>
          <w:jc w:val="center"/>
        </w:trPr>
        <w:tc>
          <w:tcPr>
            <w:tcW w:w="1581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接收部门</w:t>
            </w:r>
          </w:p>
        </w:tc>
        <w:tc>
          <w:tcPr>
            <w:tcW w:w="2308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接收人</w:t>
            </w:r>
          </w:p>
        </w:tc>
        <w:tc>
          <w:tcPr>
            <w:tcW w:w="2519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接收时间</w:t>
            </w:r>
          </w:p>
        </w:tc>
        <w:tc>
          <w:tcPr>
            <w:tcW w:w="1980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20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hRule="exact" w:val="567"/>
          <w:jc w:val="center"/>
        </w:trPr>
        <w:tc>
          <w:tcPr>
            <w:tcW w:w="731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分类</w:t>
            </w:r>
          </w:p>
        </w:tc>
        <w:tc>
          <w:tcPr>
            <w:tcW w:w="170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文件编号</w:t>
            </w:r>
          </w:p>
        </w:tc>
        <w:tc>
          <w:tcPr>
            <w:tcW w:w="5812" w:type="dxa"/>
            <w:gridSpan w:val="4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题              名</w:t>
            </w:r>
          </w:p>
        </w:tc>
        <w:tc>
          <w:tcPr>
            <w:tcW w:w="1275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责任者</w:t>
            </w:r>
          </w:p>
        </w:tc>
        <w:tc>
          <w:tcPr>
            <w:tcW w:w="1254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形成时间</w:t>
            </w:r>
          </w:p>
        </w:tc>
        <w:tc>
          <w:tcPr>
            <w:tcW w:w="87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件数</w:t>
            </w:r>
          </w:p>
        </w:tc>
        <w:tc>
          <w:tcPr>
            <w:tcW w:w="744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页数</w:t>
            </w:r>
          </w:p>
        </w:tc>
        <w:tc>
          <w:tcPr>
            <w:tcW w:w="976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10520A">
              <w:rPr>
                <w:rFonts w:ascii="宋体" w:hAnsi="宋体" w:hint="eastAsia"/>
                <w:szCs w:val="21"/>
              </w:rPr>
              <w:t>备 注</w:t>
            </w:r>
          </w:p>
        </w:tc>
      </w:tr>
      <w:tr w:rsidR="000976CE" w:rsidRPr="0010520A" w:rsidTr="00C44C62">
        <w:trPr>
          <w:trHeight w:val="567"/>
          <w:jc w:val="center"/>
        </w:trPr>
        <w:tc>
          <w:tcPr>
            <w:tcW w:w="731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12" w:type="dxa"/>
            <w:gridSpan w:val="4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567"/>
          <w:jc w:val="center"/>
        </w:trPr>
        <w:tc>
          <w:tcPr>
            <w:tcW w:w="731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12" w:type="dxa"/>
            <w:gridSpan w:val="4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567"/>
          <w:jc w:val="center"/>
        </w:trPr>
        <w:tc>
          <w:tcPr>
            <w:tcW w:w="731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12" w:type="dxa"/>
            <w:gridSpan w:val="4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567"/>
          <w:jc w:val="center"/>
        </w:trPr>
        <w:tc>
          <w:tcPr>
            <w:tcW w:w="731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12" w:type="dxa"/>
            <w:gridSpan w:val="4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567"/>
          <w:jc w:val="center"/>
        </w:trPr>
        <w:tc>
          <w:tcPr>
            <w:tcW w:w="731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12" w:type="dxa"/>
            <w:gridSpan w:val="4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567"/>
          <w:jc w:val="center"/>
        </w:trPr>
        <w:tc>
          <w:tcPr>
            <w:tcW w:w="731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12" w:type="dxa"/>
            <w:gridSpan w:val="4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567"/>
          <w:jc w:val="center"/>
        </w:trPr>
        <w:tc>
          <w:tcPr>
            <w:tcW w:w="731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12" w:type="dxa"/>
            <w:gridSpan w:val="4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567"/>
          <w:jc w:val="center"/>
        </w:trPr>
        <w:tc>
          <w:tcPr>
            <w:tcW w:w="731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12" w:type="dxa"/>
            <w:gridSpan w:val="4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567"/>
          <w:jc w:val="center"/>
        </w:trPr>
        <w:tc>
          <w:tcPr>
            <w:tcW w:w="731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12" w:type="dxa"/>
            <w:gridSpan w:val="4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0976CE" w:rsidRPr="0010520A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976CE" w:rsidRPr="00442FE1" w:rsidRDefault="000976CE" w:rsidP="000976CE"/>
    <w:p w:rsidR="000976CE" w:rsidRPr="000645A5" w:rsidRDefault="000976CE" w:rsidP="000976CE">
      <w:pPr>
        <w:spacing w:line="579" w:lineRule="exact"/>
        <w:rPr>
          <w:rFonts w:ascii="方正黑体_GBK" w:eastAsia="方正黑体_GBK"/>
          <w:sz w:val="32"/>
          <w:szCs w:val="32"/>
        </w:rPr>
      </w:pPr>
      <w:r w:rsidRPr="000645A5">
        <w:rPr>
          <w:rFonts w:ascii="方正黑体_GBK" w:eastAsia="方正黑体_GBK" w:hint="eastAsia"/>
          <w:sz w:val="32"/>
          <w:szCs w:val="32"/>
        </w:rPr>
        <w:lastRenderedPageBreak/>
        <w:t>附件3</w:t>
      </w:r>
    </w:p>
    <w:p w:rsidR="000976CE" w:rsidRPr="000645A5" w:rsidRDefault="000976CE" w:rsidP="000976CE">
      <w:pPr>
        <w:spacing w:line="579" w:lineRule="exact"/>
        <w:jc w:val="center"/>
        <w:rPr>
          <w:rFonts w:ascii="方正小标宋_GBK" w:eastAsia="方正小标宋_GBK"/>
          <w:sz w:val="44"/>
          <w:szCs w:val="44"/>
        </w:rPr>
      </w:pPr>
      <w:r w:rsidRPr="000645A5">
        <w:rPr>
          <w:rFonts w:ascii="方正小标宋_GBK" w:eastAsia="方正小标宋_GBK" w:hint="eastAsia"/>
          <w:sz w:val="44"/>
          <w:szCs w:val="44"/>
        </w:rPr>
        <w:t>三峰科技（实物档案)移交清单</w:t>
      </w:r>
    </w:p>
    <w:tbl>
      <w:tblPr>
        <w:tblpPr w:leftFromText="180" w:rightFromText="180" w:vertAnchor="page" w:horzAnchor="margin" w:tblpXSpec="center" w:tblpY="3181"/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9"/>
        <w:gridCol w:w="878"/>
        <w:gridCol w:w="1219"/>
        <w:gridCol w:w="5149"/>
        <w:gridCol w:w="879"/>
        <w:gridCol w:w="708"/>
        <w:gridCol w:w="1409"/>
        <w:gridCol w:w="1200"/>
        <w:gridCol w:w="1275"/>
        <w:gridCol w:w="1430"/>
      </w:tblGrid>
      <w:tr w:rsidR="000976CE" w:rsidRPr="000645A5" w:rsidTr="00C44C62">
        <w:trPr>
          <w:trHeight w:val="706"/>
        </w:trPr>
        <w:tc>
          <w:tcPr>
            <w:tcW w:w="63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87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类</w:t>
            </w:r>
          </w:p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别</w:t>
            </w:r>
          </w:p>
        </w:tc>
        <w:tc>
          <w:tcPr>
            <w:tcW w:w="121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所  属</w:t>
            </w:r>
          </w:p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年  代</w:t>
            </w:r>
          </w:p>
        </w:tc>
        <w:tc>
          <w:tcPr>
            <w:tcW w:w="514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内   容   摘   要</w:t>
            </w:r>
          </w:p>
        </w:tc>
        <w:tc>
          <w:tcPr>
            <w:tcW w:w="87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单</w:t>
            </w:r>
          </w:p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位</w:t>
            </w:r>
          </w:p>
        </w:tc>
        <w:tc>
          <w:tcPr>
            <w:tcW w:w="70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140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颁  发</w:t>
            </w:r>
          </w:p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单  位</w:t>
            </w:r>
          </w:p>
        </w:tc>
        <w:tc>
          <w:tcPr>
            <w:tcW w:w="120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获  奖</w:t>
            </w:r>
          </w:p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单  位</w:t>
            </w:r>
          </w:p>
        </w:tc>
        <w:tc>
          <w:tcPr>
            <w:tcW w:w="1275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接  收</w:t>
            </w:r>
          </w:p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时  间</w:t>
            </w:r>
          </w:p>
        </w:tc>
        <w:tc>
          <w:tcPr>
            <w:tcW w:w="143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备   注</w:t>
            </w:r>
          </w:p>
        </w:tc>
      </w:tr>
      <w:tr w:rsidR="000976CE" w:rsidRPr="000645A5" w:rsidTr="00C44C62">
        <w:trPr>
          <w:trHeight w:val="602"/>
        </w:trPr>
        <w:tc>
          <w:tcPr>
            <w:tcW w:w="63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0645A5" w:rsidTr="00C44C62">
        <w:trPr>
          <w:trHeight w:val="602"/>
        </w:trPr>
        <w:tc>
          <w:tcPr>
            <w:tcW w:w="63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0645A5" w:rsidTr="00C44C62">
        <w:trPr>
          <w:trHeight w:val="602"/>
        </w:trPr>
        <w:tc>
          <w:tcPr>
            <w:tcW w:w="63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0645A5" w:rsidTr="00C44C62">
        <w:trPr>
          <w:trHeight w:val="602"/>
        </w:trPr>
        <w:tc>
          <w:tcPr>
            <w:tcW w:w="63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0645A5" w:rsidTr="00C44C62">
        <w:trPr>
          <w:trHeight w:val="602"/>
        </w:trPr>
        <w:tc>
          <w:tcPr>
            <w:tcW w:w="63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0645A5" w:rsidTr="00C44C62">
        <w:trPr>
          <w:trHeight w:val="602"/>
        </w:trPr>
        <w:tc>
          <w:tcPr>
            <w:tcW w:w="63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0645A5" w:rsidTr="00C44C62">
        <w:trPr>
          <w:trHeight w:val="602"/>
        </w:trPr>
        <w:tc>
          <w:tcPr>
            <w:tcW w:w="63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0645A5" w:rsidTr="00C44C62">
        <w:trPr>
          <w:trHeight w:val="602"/>
        </w:trPr>
        <w:tc>
          <w:tcPr>
            <w:tcW w:w="63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0645A5" w:rsidTr="00C44C62">
        <w:trPr>
          <w:trHeight w:val="616"/>
        </w:trPr>
        <w:tc>
          <w:tcPr>
            <w:tcW w:w="2736" w:type="dxa"/>
            <w:gridSpan w:val="3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bCs/>
                <w:szCs w:val="21"/>
              </w:rPr>
            </w:pPr>
            <w:r w:rsidRPr="000645A5">
              <w:rPr>
                <w:rFonts w:ascii="宋体" w:hAnsi="宋体" w:hint="eastAsia"/>
                <w:bCs/>
                <w:szCs w:val="21"/>
              </w:rPr>
              <w:t>移 交 人 签 字</w:t>
            </w:r>
          </w:p>
        </w:tc>
        <w:tc>
          <w:tcPr>
            <w:tcW w:w="5149" w:type="dxa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996" w:type="dxa"/>
            <w:gridSpan w:val="3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bCs/>
                <w:szCs w:val="21"/>
              </w:rPr>
            </w:pPr>
            <w:r w:rsidRPr="000645A5">
              <w:rPr>
                <w:rFonts w:ascii="宋体" w:hAnsi="宋体" w:hint="eastAsia"/>
                <w:bCs/>
                <w:szCs w:val="21"/>
              </w:rPr>
              <w:t>接 收 人 签 字</w:t>
            </w:r>
          </w:p>
        </w:tc>
        <w:tc>
          <w:tcPr>
            <w:tcW w:w="3905" w:type="dxa"/>
            <w:gridSpan w:val="3"/>
            <w:vAlign w:val="center"/>
          </w:tcPr>
          <w:p w:rsidR="000976CE" w:rsidRPr="000645A5" w:rsidRDefault="000976CE" w:rsidP="00C44C62">
            <w:pPr>
              <w:spacing w:line="0" w:lineRule="atLeast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</w:tbl>
    <w:p w:rsidR="000976CE" w:rsidRPr="00442FE1" w:rsidRDefault="000976CE" w:rsidP="000976CE">
      <w:pPr>
        <w:spacing w:line="0" w:lineRule="atLeast"/>
      </w:pPr>
      <w:r w:rsidRPr="00442FE1">
        <w:rPr>
          <w:rFonts w:hint="eastAsia"/>
        </w:rPr>
        <w:t>移交部门：</w:t>
      </w:r>
    </w:p>
    <w:p w:rsidR="000976CE" w:rsidRPr="00442FE1" w:rsidRDefault="000976CE" w:rsidP="000976CE">
      <w:pPr>
        <w:rPr>
          <w:b/>
        </w:rPr>
      </w:pPr>
    </w:p>
    <w:p w:rsidR="000976CE" w:rsidRDefault="000976CE" w:rsidP="000976CE">
      <w:pPr>
        <w:spacing w:line="579" w:lineRule="exact"/>
        <w:rPr>
          <w:rFonts w:ascii="方正黑体_GBK" w:eastAsia="方正黑体_GBK"/>
          <w:sz w:val="32"/>
          <w:szCs w:val="32"/>
        </w:rPr>
      </w:pPr>
    </w:p>
    <w:p w:rsidR="000976CE" w:rsidRPr="000645A5" w:rsidRDefault="000976CE" w:rsidP="000976CE">
      <w:pPr>
        <w:spacing w:line="579" w:lineRule="exact"/>
        <w:rPr>
          <w:rFonts w:ascii="方正黑体_GBK" w:eastAsia="方正黑体_GBK"/>
          <w:sz w:val="32"/>
          <w:szCs w:val="32"/>
        </w:rPr>
      </w:pPr>
      <w:r w:rsidRPr="000645A5">
        <w:rPr>
          <w:rFonts w:ascii="方正黑体_GBK" w:eastAsia="方正黑体_GBK" w:hint="eastAsia"/>
          <w:sz w:val="32"/>
          <w:szCs w:val="32"/>
        </w:rPr>
        <w:lastRenderedPageBreak/>
        <w:t>附件4</w:t>
      </w:r>
    </w:p>
    <w:p w:rsidR="000976CE" w:rsidRPr="000645A5" w:rsidRDefault="000976CE" w:rsidP="000976CE">
      <w:pPr>
        <w:spacing w:line="579" w:lineRule="exact"/>
        <w:jc w:val="center"/>
        <w:rPr>
          <w:rFonts w:ascii="方正小标宋_GBK" w:eastAsia="方正小标宋_GBK"/>
          <w:sz w:val="44"/>
          <w:szCs w:val="44"/>
        </w:rPr>
      </w:pPr>
      <w:r w:rsidRPr="000645A5">
        <w:rPr>
          <w:rFonts w:ascii="方正小标宋_GBK" w:eastAsia="方正小标宋_GBK" w:hint="eastAsia"/>
          <w:sz w:val="44"/>
          <w:szCs w:val="44"/>
        </w:rPr>
        <w:t>三峰科技（电子档案）移交清单</w:t>
      </w:r>
    </w:p>
    <w:tbl>
      <w:tblPr>
        <w:tblW w:w="14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5"/>
        <w:gridCol w:w="1353"/>
        <w:gridCol w:w="855"/>
        <w:gridCol w:w="1125"/>
        <w:gridCol w:w="1800"/>
        <w:gridCol w:w="1246"/>
        <w:gridCol w:w="1560"/>
        <w:gridCol w:w="1514"/>
        <w:gridCol w:w="1620"/>
        <w:gridCol w:w="1080"/>
        <w:gridCol w:w="1620"/>
      </w:tblGrid>
      <w:tr w:rsidR="000976CE" w:rsidRPr="00442FE1" w:rsidTr="00C44C62">
        <w:trPr>
          <w:trHeight w:val="801"/>
          <w:jc w:val="center"/>
        </w:trPr>
        <w:tc>
          <w:tcPr>
            <w:tcW w:w="735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序号</w:t>
            </w:r>
          </w:p>
        </w:tc>
        <w:tc>
          <w:tcPr>
            <w:tcW w:w="1353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电子载体</w:t>
            </w:r>
          </w:p>
        </w:tc>
        <w:tc>
          <w:tcPr>
            <w:tcW w:w="5026" w:type="dxa"/>
            <w:gridSpan w:val="4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电子文件内容</w:t>
            </w:r>
          </w:p>
        </w:tc>
        <w:tc>
          <w:tcPr>
            <w:tcW w:w="156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文件</w:t>
            </w:r>
          </w:p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格式</w:t>
            </w:r>
          </w:p>
        </w:tc>
        <w:tc>
          <w:tcPr>
            <w:tcW w:w="1514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形成</w:t>
            </w:r>
          </w:p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时间</w:t>
            </w: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责任者</w:t>
            </w:r>
          </w:p>
        </w:tc>
        <w:tc>
          <w:tcPr>
            <w:tcW w:w="108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载体</w:t>
            </w:r>
          </w:p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数量</w:t>
            </w: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备注</w:t>
            </w:r>
          </w:p>
        </w:tc>
      </w:tr>
      <w:tr w:rsidR="000976CE" w:rsidRPr="00442FE1" w:rsidTr="00C44C62">
        <w:trPr>
          <w:trHeight w:val="510"/>
          <w:jc w:val="center"/>
        </w:trPr>
        <w:tc>
          <w:tcPr>
            <w:tcW w:w="735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353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5026" w:type="dxa"/>
            <w:gridSpan w:val="4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14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</w:tr>
      <w:tr w:rsidR="000976CE" w:rsidRPr="00442FE1" w:rsidTr="00C44C62">
        <w:trPr>
          <w:trHeight w:val="510"/>
          <w:jc w:val="center"/>
        </w:trPr>
        <w:tc>
          <w:tcPr>
            <w:tcW w:w="735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353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5026" w:type="dxa"/>
            <w:gridSpan w:val="4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14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</w:tr>
      <w:tr w:rsidR="000976CE" w:rsidRPr="00442FE1" w:rsidTr="00C44C62">
        <w:trPr>
          <w:trHeight w:val="510"/>
          <w:jc w:val="center"/>
        </w:trPr>
        <w:tc>
          <w:tcPr>
            <w:tcW w:w="735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353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5026" w:type="dxa"/>
            <w:gridSpan w:val="4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14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</w:tr>
      <w:tr w:rsidR="000976CE" w:rsidRPr="00442FE1" w:rsidTr="00C44C62">
        <w:trPr>
          <w:trHeight w:val="510"/>
          <w:jc w:val="center"/>
        </w:trPr>
        <w:tc>
          <w:tcPr>
            <w:tcW w:w="735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353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5026" w:type="dxa"/>
            <w:gridSpan w:val="4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14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</w:tr>
      <w:tr w:rsidR="000976CE" w:rsidRPr="00442FE1" w:rsidTr="00C44C62">
        <w:trPr>
          <w:trHeight w:val="510"/>
          <w:jc w:val="center"/>
        </w:trPr>
        <w:tc>
          <w:tcPr>
            <w:tcW w:w="735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353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5026" w:type="dxa"/>
            <w:gridSpan w:val="4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14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</w:tr>
      <w:tr w:rsidR="000976CE" w:rsidRPr="00442FE1" w:rsidTr="00C44C62">
        <w:trPr>
          <w:trHeight w:val="510"/>
          <w:jc w:val="center"/>
        </w:trPr>
        <w:tc>
          <w:tcPr>
            <w:tcW w:w="735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353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5026" w:type="dxa"/>
            <w:gridSpan w:val="4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14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</w:tr>
      <w:tr w:rsidR="000976CE" w:rsidRPr="00442FE1" w:rsidTr="00C44C62">
        <w:trPr>
          <w:trHeight w:val="510"/>
          <w:jc w:val="center"/>
        </w:trPr>
        <w:tc>
          <w:tcPr>
            <w:tcW w:w="735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353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5026" w:type="dxa"/>
            <w:gridSpan w:val="4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14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</w:tr>
      <w:tr w:rsidR="000976CE" w:rsidRPr="00442FE1" w:rsidTr="00C44C62">
        <w:trPr>
          <w:trHeight w:val="510"/>
          <w:jc w:val="center"/>
        </w:trPr>
        <w:tc>
          <w:tcPr>
            <w:tcW w:w="735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353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5026" w:type="dxa"/>
            <w:gridSpan w:val="4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14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</w:tr>
      <w:tr w:rsidR="000976CE" w:rsidRPr="00442FE1" w:rsidTr="00C44C62">
        <w:trPr>
          <w:trHeight w:val="510"/>
          <w:jc w:val="center"/>
        </w:trPr>
        <w:tc>
          <w:tcPr>
            <w:tcW w:w="735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353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5026" w:type="dxa"/>
            <w:gridSpan w:val="4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14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</w:tr>
      <w:tr w:rsidR="000976CE" w:rsidRPr="00442FE1" w:rsidTr="00C44C62">
        <w:trPr>
          <w:trHeight w:val="510"/>
          <w:jc w:val="center"/>
        </w:trPr>
        <w:tc>
          <w:tcPr>
            <w:tcW w:w="735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353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5026" w:type="dxa"/>
            <w:gridSpan w:val="4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14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</w:tr>
      <w:tr w:rsidR="000976CE" w:rsidRPr="00442FE1" w:rsidTr="00C44C62">
        <w:trPr>
          <w:trHeight w:val="70"/>
          <w:jc w:val="center"/>
        </w:trPr>
        <w:tc>
          <w:tcPr>
            <w:tcW w:w="735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移交</w:t>
            </w:r>
          </w:p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部门</w:t>
            </w:r>
          </w:p>
        </w:tc>
        <w:tc>
          <w:tcPr>
            <w:tcW w:w="2208" w:type="dxa"/>
            <w:gridSpan w:val="2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125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移交人</w:t>
            </w:r>
          </w:p>
        </w:tc>
        <w:tc>
          <w:tcPr>
            <w:tcW w:w="180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246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接收</w:t>
            </w:r>
          </w:p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部门</w:t>
            </w:r>
          </w:p>
        </w:tc>
        <w:tc>
          <w:tcPr>
            <w:tcW w:w="156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接收人</w:t>
            </w: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  <w:tc>
          <w:tcPr>
            <w:tcW w:w="108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接收</w:t>
            </w:r>
          </w:p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  <w:r w:rsidRPr="00442FE1">
              <w:rPr>
                <w:rFonts w:hint="eastAsia"/>
                <w:bCs/>
              </w:rPr>
              <w:t>时间</w:t>
            </w:r>
          </w:p>
        </w:tc>
        <w:tc>
          <w:tcPr>
            <w:tcW w:w="1620" w:type="dxa"/>
            <w:vAlign w:val="center"/>
          </w:tcPr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  <w:p w:rsidR="000976CE" w:rsidRPr="00442FE1" w:rsidRDefault="000976CE" w:rsidP="00C44C62">
            <w:pPr>
              <w:spacing w:line="0" w:lineRule="atLeast"/>
              <w:jc w:val="center"/>
              <w:rPr>
                <w:bCs/>
              </w:rPr>
            </w:pPr>
          </w:p>
        </w:tc>
      </w:tr>
    </w:tbl>
    <w:p w:rsidR="000976CE" w:rsidRDefault="000976CE" w:rsidP="000976CE"/>
    <w:p w:rsidR="000976CE" w:rsidRDefault="000976CE" w:rsidP="000976CE">
      <w:pPr>
        <w:spacing w:line="579" w:lineRule="exact"/>
        <w:rPr>
          <w:rFonts w:ascii="方正黑体_GBK" w:eastAsia="方正黑体_GBK"/>
          <w:sz w:val="32"/>
          <w:szCs w:val="32"/>
        </w:rPr>
      </w:pPr>
    </w:p>
    <w:p w:rsidR="000976CE" w:rsidRPr="00DE7055" w:rsidRDefault="000976CE" w:rsidP="000976CE">
      <w:pPr>
        <w:spacing w:line="579" w:lineRule="exact"/>
        <w:rPr>
          <w:rFonts w:ascii="方正黑体_GBK" w:eastAsia="方正黑体_GBK"/>
          <w:sz w:val="32"/>
          <w:szCs w:val="32"/>
        </w:rPr>
      </w:pPr>
      <w:r w:rsidRPr="00DE7055">
        <w:rPr>
          <w:rFonts w:ascii="方正黑体_GBK" w:eastAsia="方正黑体_GBK" w:hint="eastAsia"/>
          <w:sz w:val="32"/>
          <w:szCs w:val="32"/>
        </w:rPr>
        <w:lastRenderedPageBreak/>
        <w:t>附件5</w:t>
      </w:r>
    </w:p>
    <w:p w:rsidR="000976CE" w:rsidRPr="00DE7055" w:rsidRDefault="000976CE" w:rsidP="000976CE">
      <w:pPr>
        <w:spacing w:line="579" w:lineRule="exact"/>
        <w:jc w:val="center"/>
        <w:rPr>
          <w:rFonts w:ascii="方正小标宋_GBK" w:eastAsia="方正小标宋_GBK"/>
          <w:sz w:val="44"/>
          <w:szCs w:val="44"/>
        </w:rPr>
      </w:pPr>
      <w:r w:rsidRPr="00DE7055">
        <w:rPr>
          <w:rFonts w:ascii="方正小标宋_GBK" w:eastAsia="方正小标宋_GBK" w:hint="eastAsia"/>
          <w:sz w:val="44"/>
          <w:szCs w:val="44"/>
        </w:rPr>
        <w:t>三峰科技（会计档案）移交清单</w:t>
      </w:r>
    </w:p>
    <w:tbl>
      <w:tblPr>
        <w:tblW w:w="14760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"/>
        <w:gridCol w:w="494"/>
        <w:gridCol w:w="464"/>
        <w:gridCol w:w="2722"/>
        <w:gridCol w:w="1451"/>
        <w:gridCol w:w="1609"/>
        <w:gridCol w:w="1665"/>
        <w:gridCol w:w="1276"/>
        <w:gridCol w:w="1218"/>
        <w:gridCol w:w="881"/>
        <w:gridCol w:w="900"/>
        <w:gridCol w:w="1260"/>
      </w:tblGrid>
      <w:tr w:rsidR="000976CE" w:rsidRPr="0010520A" w:rsidTr="00C44C62">
        <w:trPr>
          <w:cantSplit/>
          <w:trHeight w:val="680"/>
          <w:jc w:val="center"/>
        </w:trPr>
        <w:tc>
          <w:tcPr>
            <w:tcW w:w="1314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移交部门</w:t>
            </w:r>
          </w:p>
        </w:tc>
        <w:tc>
          <w:tcPr>
            <w:tcW w:w="3186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51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移 交 人</w:t>
            </w:r>
          </w:p>
        </w:tc>
        <w:tc>
          <w:tcPr>
            <w:tcW w:w="1609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665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移交时间</w:t>
            </w:r>
          </w:p>
        </w:tc>
        <w:tc>
          <w:tcPr>
            <w:tcW w:w="1276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099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年  度</w:t>
            </w:r>
          </w:p>
        </w:tc>
        <w:tc>
          <w:tcPr>
            <w:tcW w:w="2160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cantSplit/>
          <w:trHeight w:val="599"/>
          <w:jc w:val="center"/>
        </w:trPr>
        <w:tc>
          <w:tcPr>
            <w:tcW w:w="1314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接收部门</w:t>
            </w:r>
          </w:p>
        </w:tc>
        <w:tc>
          <w:tcPr>
            <w:tcW w:w="3186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51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接 收 人</w:t>
            </w:r>
          </w:p>
        </w:tc>
        <w:tc>
          <w:tcPr>
            <w:tcW w:w="1609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665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099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976CE" w:rsidRPr="0010520A" w:rsidTr="00C44C62">
        <w:trPr>
          <w:trHeight w:val="398"/>
          <w:jc w:val="center"/>
        </w:trPr>
        <w:tc>
          <w:tcPr>
            <w:tcW w:w="82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序 号</w:t>
            </w:r>
          </w:p>
        </w:tc>
        <w:tc>
          <w:tcPr>
            <w:tcW w:w="95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类 别</w:t>
            </w:r>
          </w:p>
        </w:tc>
        <w:tc>
          <w:tcPr>
            <w:tcW w:w="272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档 案 编 号</w:t>
            </w:r>
          </w:p>
        </w:tc>
        <w:tc>
          <w:tcPr>
            <w:tcW w:w="4725" w:type="dxa"/>
            <w:gridSpan w:val="3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题        名</w:t>
            </w:r>
          </w:p>
        </w:tc>
        <w:tc>
          <w:tcPr>
            <w:tcW w:w="1276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责任者</w:t>
            </w:r>
          </w:p>
        </w:tc>
        <w:tc>
          <w:tcPr>
            <w:tcW w:w="1218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形成时间</w:t>
            </w:r>
          </w:p>
        </w:tc>
        <w:tc>
          <w:tcPr>
            <w:tcW w:w="881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卷 数</w:t>
            </w:r>
          </w:p>
        </w:tc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页 数</w:t>
            </w:r>
          </w:p>
        </w:tc>
        <w:tc>
          <w:tcPr>
            <w:tcW w:w="126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备 注</w:t>
            </w:r>
          </w:p>
        </w:tc>
      </w:tr>
      <w:tr w:rsidR="000976CE" w:rsidRPr="0010520A" w:rsidTr="00C44C62">
        <w:trPr>
          <w:trHeight w:val="398"/>
          <w:jc w:val="center"/>
        </w:trPr>
        <w:tc>
          <w:tcPr>
            <w:tcW w:w="82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25" w:type="dxa"/>
            <w:gridSpan w:val="3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398"/>
          <w:jc w:val="center"/>
        </w:trPr>
        <w:tc>
          <w:tcPr>
            <w:tcW w:w="82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25" w:type="dxa"/>
            <w:gridSpan w:val="3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417"/>
          <w:jc w:val="center"/>
        </w:trPr>
        <w:tc>
          <w:tcPr>
            <w:tcW w:w="82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25" w:type="dxa"/>
            <w:gridSpan w:val="3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398"/>
          <w:jc w:val="center"/>
        </w:trPr>
        <w:tc>
          <w:tcPr>
            <w:tcW w:w="82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25" w:type="dxa"/>
            <w:gridSpan w:val="3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417"/>
          <w:jc w:val="center"/>
        </w:trPr>
        <w:tc>
          <w:tcPr>
            <w:tcW w:w="82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25" w:type="dxa"/>
            <w:gridSpan w:val="3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398"/>
          <w:jc w:val="center"/>
        </w:trPr>
        <w:tc>
          <w:tcPr>
            <w:tcW w:w="82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25" w:type="dxa"/>
            <w:gridSpan w:val="3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417"/>
          <w:jc w:val="center"/>
        </w:trPr>
        <w:tc>
          <w:tcPr>
            <w:tcW w:w="82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25" w:type="dxa"/>
            <w:gridSpan w:val="3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398"/>
          <w:jc w:val="center"/>
        </w:trPr>
        <w:tc>
          <w:tcPr>
            <w:tcW w:w="82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25" w:type="dxa"/>
            <w:gridSpan w:val="3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976CE" w:rsidRPr="0010520A" w:rsidTr="00C44C62">
        <w:trPr>
          <w:trHeight w:val="417"/>
          <w:jc w:val="center"/>
        </w:trPr>
        <w:tc>
          <w:tcPr>
            <w:tcW w:w="82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gridSpan w:val="2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25" w:type="dxa"/>
            <w:gridSpan w:val="3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976CE" w:rsidRPr="0010520A" w:rsidRDefault="000976CE" w:rsidP="00C44C62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976CE" w:rsidRPr="00442FE1" w:rsidRDefault="000976CE" w:rsidP="000976CE">
      <w:pPr>
        <w:sectPr w:rsidR="000976CE" w:rsidRPr="00442FE1" w:rsidSect="00C44C62">
          <w:pgSz w:w="16838" w:h="11906" w:orient="landscape"/>
          <w:pgMar w:top="993" w:right="2098" w:bottom="1531" w:left="1985" w:header="851" w:footer="1474" w:gutter="0"/>
          <w:cols w:space="720"/>
          <w:docGrid w:type="linesAndChars" w:linePitch="579" w:charSpace="-849"/>
        </w:sectPr>
      </w:pPr>
    </w:p>
    <w:p w:rsidR="00CA306F" w:rsidRPr="00CA306F" w:rsidRDefault="00CA306F" w:rsidP="00CA306F">
      <w:pPr>
        <w:pStyle w:val="10"/>
      </w:pPr>
    </w:p>
    <w:p w:rsidR="00F71462" w:rsidRDefault="00F71462" w:rsidP="00F71462">
      <w:pPr>
        <w:pStyle w:val="4"/>
      </w:pPr>
      <w:bookmarkStart w:id="58" w:name="_Toc513186426"/>
      <w:r>
        <w:rPr>
          <w:rFonts w:hint="eastAsia"/>
        </w:rPr>
        <w:t>档案借阅</w:t>
      </w:r>
      <w:bookmarkEnd w:id="58"/>
    </w:p>
    <w:p w:rsidR="00CA306F" w:rsidRDefault="00CA306F" w:rsidP="00215ACE">
      <w:pPr>
        <w:pStyle w:val="10"/>
        <w:numPr>
          <w:ilvl w:val="0"/>
          <w:numId w:val="38"/>
        </w:numPr>
      </w:pPr>
      <w:r>
        <w:rPr>
          <w:rFonts w:hint="eastAsia"/>
        </w:rPr>
        <w:t>功能说明：</w:t>
      </w:r>
    </w:p>
    <w:p w:rsidR="00CA306F" w:rsidRDefault="00217911" w:rsidP="00CA306F">
      <w:pPr>
        <w:pStyle w:val="10"/>
        <w:ind w:left="840" w:firstLine="0"/>
      </w:pPr>
      <w:r>
        <w:rPr>
          <w:rFonts w:hint="eastAsia"/>
        </w:rPr>
        <w:t>档案借阅。由于有些资料文件过大，未进行电子归档，且未公开共享状态的档案进行借阅管理。</w:t>
      </w:r>
    </w:p>
    <w:p w:rsidR="00796924" w:rsidRPr="00796924" w:rsidRDefault="00796924" w:rsidP="00CA306F">
      <w:pPr>
        <w:pStyle w:val="10"/>
        <w:ind w:left="840" w:firstLine="0"/>
      </w:pPr>
    </w:p>
    <w:p w:rsidR="00796924" w:rsidRDefault="00796924" w:rsidP="00796924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050" w:type="dxa"/>
        <w:tblLook w:val="04A0"/>
      </w:tblPr>
      <w:tblGrid>
        <w:gridCol w:w="2093"/>
        <w:gridCol w:w="1276"/>
        <w:gridCol w:w="2693"/>
        <w:gridCol w:w="2460"/>
      </w:tblGrid>
      <w:tr w:rsidR="005D1E53" w:rsidTr="00393697">
        <w:tc>
          <w:tcPr>
            <w:tcW w:w="2093" w:type="dxa"/>
            <w:shd w:val="clear" w:color="auto" w:fill="548DD4"/>
          </w:tcPr>
          <w:p w:rsidR="005D1E53" w:rsidRDefault="005D1E53" w:rsidP="00595AAA">
            <w:r>
              <w:rPr>
                <w:rFonts w:hint="eastAsia"/>
              </w:rPr>
              <w:t>基本信息</w:t>
            </w:r>
          </w:p>
        </w:tc>
        <w:tc>
          <w:tcPr>
            <w:tcW w:w="1276" w:type="dxa"/>
            <w:shd w:val="clear" w:color="auto" w:fill="548DD4"/>
          </w:tcPr>
          <w:p w:rsidR="005D1E53" w:rsidRDefault="005D1E53" w:rsidP="00595AAA"/>
        </w:tc>
        <w:tc>
          <w:tcPr>
            <w:tcW w:w="2693" w:type="dxa"/>
            <w:shd w:val="clear" w:color="auto" w:fill="548DD4"/>
          </w:tcPr>
          <w:p w:rsidR="005D1E53" w:rsidRDefault="005D1E53" w:rsidP="00595AAA"/>
        </w:tc>
        <w:tc>
          <w:tcPr>
            <w:tcW w:w="2460" w:type="dxa"/>
            <w:shd w:val="clear" w:color="auto" w:fill="548DD4"/>
          </w:tcPr>
          <w:p w:rsidR="005D1E53" w:rsidRDefault="005D1E53" w:rsidP="00595AAA"/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460" w:type="dxa"/>
          </w:tcPr>
          <w:p w:rsidR="005D1E53" w:rsidRDefault="005D1E53" w:rsidP="00595AAA">
            <w:r>
              <w:rPr>
                <w:rFonts w:hint="eastAsia"/>
              </w:rPr>
              <w:t>提供规则</w:t>
            </w:r>
          </w:p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单据状态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自动生成</w:t>
            </w:r>
          </w:p>
        </w:tc>
        <w:tc>
          <w:tcPr>
            <w:tcW w:w="2460" w:type="dxa"/>
          </w:tcPr>
          <w:p w:rsidR="005D1E53" w:rsidRDefault="005D1E53" w:rsidP="00595AAA">
            <w:r>
              <w:rPr>
                <w:rFonts w:hint="eastAsia"/>
              </w:rPr>
              <w:t>根据审批情况</w:t>
            </w:r>
          </w:p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可自动或手动</w:t>
            </w:r>
          </w:p>
        </w:tc>
        <w:tc>
          <w:tcPr>
            <w:tcW w:w="2460" w:type="dxa"/>
          </w:tcPr>
          <w:p w:rsidR="005D1E53" w:rsidRDefault="005D1E53" w:rsidP="00595AAA">
            <w:r>
              <w:rPr>
                <w:rFonts w:hint="eastAsia"/>
              </w:rPr>
              <w:t>提供规则</w:t>
            </w:r>
          </w:p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借阅人姓名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460" w:type="dxa"/>
          </w:tcPr>
          <w:p w:rsidR="005D1E53" w:rsidRDefault="005D1E53" w:rsidP="00595AAA">
            <w:r>
              <w:rPr>
                <w:rFonts w:hint="eastAsia"/>
              </w:rPr>
              <w:t>来源于人员信息</w:t>
            </w:r>
          </w:p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借阅人部门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460" w:type="dxa"/>
          </w:tcPr>
          <w:p w:rsidR="005D1E53" w:rsidRDefault="005D1E53" w:rsidP="00595AAA">
            <w:r>
              <w:rPr>
                <w:rFonts w:hint="eastAsia"/>
              </w:rPr>
              <w:t>来源于人员信息</w:t>
            </w:r>
          </w:p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联系人电话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460" w:type="dxa"/>
          </w:tcPr>
          <w:p w:rsidR="005D1E53" w:rsidRDefault="005D1E53" w:rsidP="00595AAA">
            <w:r>
              <w:rPr>
                <w:rFonts w:hint="eastAsia"/>
              </w:rPr>
              <w:t>来源于人员信息</w:t>
            </w:r>
          </w:p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弹出框选择</w:t>
            </w:r>
          </w:p>
        </w:tc>
        <w:tc>
          <w:tcPr>
            <w:tcW w:w="2460" w:type="dxa"/>
          </w:tcPr>
          <w:p w:rsidR="005D1E53" w:rsidRDefault="005D1E53" w:rsidP="00595AAA">
            <w:r>
              <w:rPr>
                <w:rFonts w:hint="eastAsia"/>
              </w:rPr>
              <w:t>来源于人员信息</w:t>
            </w:r>
          </w:p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档号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手动</w:t>
            </w:r>
          </w:p>
        </w:tc>
        <w:tc>
          <w:tcPr>
            <w:tcW w:w="2460" w:type="dxa"/>
          </w:tcPr>
          <w:p w:rsidR="005D1E53" w:rsidRDefault="005D1E53" w:rsidP="00595AAA"/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手动</w:t>
            </w:r>
          </w:p>
        </w:tc>
        <w:tc>
          <w:tcPr>
            <w:tcW w:w="2460" w:type="dxa"/>
          </w:tcPr>
          <w:p w:rsidR="005D1E53" w:rsidRDefault="005D1E53" w:rsidP="00595AAA"/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借阅途径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下拉选择</w:t>
            </w:r>
          </w:p>
        </w:tc>
        <w:tc>
          <w:tcPr>
            <w:tcW w:w="2460" w:type="dxa"/>
          </w:tcPr>
          <w:p w:rsidR="005D1E53" w:rsidRDefault="005D1E53" w:rsidP="00595AAA">
            <w:r>
              <w:rPr>
                <w:rFonts w:hint="eastAsia"/>
              </w:rPr>
              <w:t>查阅、复印、摘抄、外借（此处需流程过滤）</w:t>
            </w:r>
          </w:p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借阅方式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手动</w:t>
            </w:r>
          </w:p>
        </w:tc>
        <w:tc>
          <w:tcPr>
            <w:tcW w:w="2460" w:type="dxa"/>
          </w:tcPr>
          <w:p w:rsidR="005D1E53" w:rsidRDefault="005D1E53" w:rsidP="00595AAA"/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借阅期限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手动</w:t>
            </w:r>
          </w:p>
        </w:tc>
        <w:tc>
          <w:tcPr>
            <w:tcW w:w="2460" w:type="dxa"/>
          </w:tcPr>
          <w:p w:rsidR="005D1E53" w:rsidRDefault="005D1E53" w:rsidP="00595AAA"/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借阅时间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460" w:type="dxa"/>
          </w:tcPr>
          <w:p w:rsidR="005D1E53" w:rsidRDefault="005D1E53" w:rsidP="00595AAA"/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实际归还时间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时间控件</w:t>
            </w:r>
          </w:p>
        </w:tc>
        <w:tc>
          <w:tcPr>
            <w:tcW w:w="2460" w:type="dxa"/>
          </w:tcPr>
          <w:p w:rsidR="005D1E53" w:rsidRDefault="005D1E53" w:rsidP="00595AAA">
            <w:r>
              <w:rPr>
                <w:rFonts w:hint="eastAsia"/>
              </w:rPr>
              <w:t>综合部人员点击按钮后系统记录实际归还时间</w:t>
            </w:r>
          </w:p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录入人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自动</w:t>
            </w:r>
          </w:p>
        </w:tc>
        <w:tc>
          <w:tcPr>
            <w:tcW w:w="2460" w:type="dxa"/>
          </w:tcPr>
          <w:p w:rsidR="005D1E53" w:rsidRDefault="005D1E53" w:rsidP="00595AAA"/>
        </w:tc>
      </w:tr>
      <w:tr w:rsidR="005D1E53" w:rsidTr="00393697">
        <w:tc>
          <w:tcPr>
            <w:tcW w:w="2093" w:type="dxa"/>
          </w:tcPr>
          <w:p w:rsidR="005D1E53" w:rsidRDefault="005D1E53" w:rsidP="00595AAA">
            <w:r>
              <w:rPr>
                <w:rFonts w:hint="eastAsia"/>
              </w:rPr>
              <w:t>录入时间</w:t>
            </w:r>
          </w:p>
        </w:tc>
        <w:tc>
          <w:tcPr>
            <w:tcW w:w="1276" w:type="dxa"/>
          </w:tcPr>
          <w:p w:rsidR="005D1E53" w:rsidRDefault="005D1E53" w:rsidP="00595AAA">
            <w:r>
              <w:rPr>
                <w:rFonts w:hint="eastAsia"/>
              </w:rPr>
              <w:t>字符</w:t>
            </w:r>
          </w:p>
        </w:tc>
        <w:tc>
          <w:tcPr>
            <w:tcW w:w="2693" w:type="dxa"/>
          </w:tcPr>
          <w:p w:rsidR="005D1E53" w:rsidRDefault="005D1E53" w:rsidP="00595AAA">
            <w:r>
              <w:rPr>
                <w:rFonts w:hint="eastAsia"/>
              </w:rPr>
              <w:t>自动</w:t>
            </w:r>
          </w:p>
        </w:tc>
        <w:tc>
          <w:tcPr>
            <w:tcW w:w="2460" w:type="dxa"/>
          </w:tcPr>
          <w:p w:rsidR="005D1E53" w:rsidRDefault="005D1E53" w:rsidP="00595AAA"/>
        </w:tc>
      </w:tr>
    </w:tbl>
    <w:p w:rsidR="005D1E53" w:rsidRDefault="005D1E53" w:rsidP="005D1E53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796924" w:rsidRPr="00BF7019" w:rsidRDefault="00796924" w:rsidP="00796924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217911" w:rsidRDefault="00393697" w:rsidP="00CA306F">
      <w:pPr>
        <w:pStyle w:val="10"/>
        <w:ind w:left="840" w:firstLine="0"/>
      </w:pPr>
      <w:r w:rsidRPr="00393697">
        <w:rPr>
          <w:noProof/>
        </w:rPr>
        <w:lastRenderedPageBreak/>
        <w:drawing>
          <wp:inline distT="0" distB="0" distL="0" distR="0">
            <wp:extent cx="5367489" cy="4556098"/>
            <wp:effectExtent l="19050" t="0" r="4611" b="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77209" cy="456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D3" w:rsidRDefault="007509D3" w:rsidP="00CA306F">
      <w:pPr>
        <w:pStyle w:val="10"/>
        <w:ind w:left="840" w:firstLine="0"/>
      </w:pPr>
    </w:p>
    <w:p w:rsidR="007509D3" w:rsidRDefault="007509D3" w:rsidP="00CA306F">
      <w:pPr>
        <w:pStyle w:val="10"/>
        <w:ind w:left="840" w:firstLine="0"/>
      </w:pPr>
    </w:p>
    <w:p w:rsidR="007509D3" w:rsidRDefault="007509D3" w:rsidP="00CA306F">
      <w:pPr>
        <w:pStyle w:val="10"/>
        <w:ind w:left="840" w:firstLine="0"/>
      </w:pPr>
    </w:p>
    <w:p w:rsidR="00CA306F" w:rsidRDefault="00CA306F" w:rsidP="00215ACE">
      <w:pPr>
        <w:pStyle w:val="10"/>
        <w:numPr>
          <w:ilvl w:val="0"/>
          <w:numId w:val="38"/>
        </w:numPr>
      </w:pPr>
      <w:r>
        <w:rPr>
          <w:rFonts w:hint="eastAsia"/>
        </w:rPr>
        <w:t>流程说明：</w:t>
      </w:r>
    </w:p>
    <w:p w:rsidR="007509D3" w:rsidRDefault="007509D3" w:rsidP="007509D3">
      <w:pPr>
        <w:pStyle w:val="10"/>
      </w:pPr>
    </w:p>
    <w:tbl>
      <w:tblPr>
        <w:tblW w:w="8550" w:type="dxa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73"/>
        <w:gridCol w:w="2497"/>
        <w:gridCol w:w="1052"/>
        <w:gridCol w:w="1828"/>
      </w:tblGrid>
      <w:tr w:rsidR="00F23170" w:rsidTr="00595AAA">
        <w:trPr>
          <w:trHeight w:val="990"/>
          <w:jc w:val="center"/>
        </w:trPr>
        <w:tc>
          <w:tcPr>
            <w:tcW w:w="3173" w:type="dxa"/>
            <w:vMerge w:val="restart"/>
          </w:tcPr>
          <w:p w:rsidR="00F23170" w:rsidRDefault="00204847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line id="Line 180" o:spid="_x0000_s1105" style="position:absolute;left:0;text-align:left;z-index:251838464;visibility:visible" from="71.9pt,176.45pt" to="71.9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79" o:spid="_x0000_s1097" type="#_x0000_t202" style="position:absolute;left:0;text-align:left;margin-left:18pt;margin-top:198.65pt;width:107.9pt;height:23.25pt;z-index:251837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">
                  <v:textbox>
                    <w:txbxContent>
                      <w:p w:rsidR="00C44C62" w:rsidRDefault="00553B08" w:rsidP="00F231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78" o:spid="_x0000_s1104" style="position:absolute;left:0;text-align:left;z-index:251836416;visibility:visible" from="72.05pt,131pt" to="72.1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77" o:spid="_x0000_s1098" type="#_x0000_t202" style="position:absolute;left:0;text-align:left;margin-left:18.15pt;margin-top:153.2pt;width:107.9pt;height:23.25pt;z-index:251835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">
                  <v:textbox>
                    <w:txbxContent>
                      <w:p w:rsidR="00C44C62" w:rsidRDefault="00C44C62" w:rsidP="00F231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公司领导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76" o:spid="_x0000_s1103" style="position:absolute;left:0;text-align:left;z-index:251834368;visibility:visible" from="71.95pt,85.55pt" to="1in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75" o:spid="_x0000_s1099" type="#_x0000_t202" style="position:absolute;left:0;text-align:left;margin-left:18.05pt;margin-top:107.75pt;width:107.9pt;height:23.25pt;z-index:25183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">
                  <v:textbox>
                    <w:txbxContent>
                      <w:p w:rsidR="00C44C62" w:rsidRDefault="00C44C62" w:rsidP="00F231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Line 174" o:spid="_x0000_s1102" style="position:absolute;left:0;text-align:left;z-index:251832320;visibility:visible" from="1in,40.1pt" to="72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Text Box 172" o:spid="_x0000_s1100" type="#_x0000_t202" style="position:absolute;left:0;text-align:left;margin-left:18.1pt;margin-top:15.5pt;width:107.9pt;height:23.25pt;z-index:251830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">
                  <v:textbox>
                    <w:txbxContent>
                      <w:p w:rsidR="00C44C62" w:rsidRPr="00FD17FF" w:rsidRDefault="00C44C62" w:rsidP="00F231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借阅人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Text Box 173" o:spid="_x0000_s1101" type="#_x0000_t202" style="position:absolute;left:0;text-align:left;margin-left:18.1pt;margin-top:62.3pt;width:107.9pt;height:23.25pt;z-index:25183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">
                  <v:textbox>
                    <w:txbxContent>
                      <w:p w:rsidR="00C44C62" w:rsidRDefault="00C44C62" w:rsidP="00F231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97" w:type="dxa"/>
            <w:vAlign w:val="center"/>
          </w:tcPr>
          <w:p w:rsidR="00F23170" w:rsidRPr="00F34E26" w:rsidRDefault="00F23170" w:rsidP="00595AAA">
            <w:pPr>
              <w:jc w:val="left"/>
            </w:pPr>
            <w:r>
              <w:rPr>
                <w:rFonts w:hint="eastAsia"/>
              </w:rPr>
              <w:t>用车申请部门</w:t>
            </w:r>
          </w:p>
        </w:tc>
        <w:tc>
          <w:tcPr>
            <w:tcW w:w="1052" w:type="dxa"/>
            <w:vAlign w:val="center"/>
          </w:tcPr>
          <w:p w:rsidR="00F23170" w:rsidRDefault="00F23170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28" w:type="dxa"/>
            <w:vAlign w:val="center"/>
          </w:tcPr>
          <w:p w:rsidR="00F23170" w:rsidRDefault="00F23170" w:rsidP="008D13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  <w:r w:rsidR="008D13B9">
              <w:rPr>
                <w:rFonts w:ascii="宋体" w:hAnsi="宋体" w:hint="eastAsia"/>
              </w:rPr>
              <w:t>借阅申请</w:t>
            </w:r>
            <w:r w:rsidR="008E2E9D">
              <w:rPr>
                <w:rFonts w:ascii="宋体" w:hAnsi="宋体" w:hint="eastAsia"/>
              </w:rPr>
              <w:t>，并注明借阅用途及归还期限</w:t>
            </w:r>
            <w:r w:rsidR="008B3A5E">
              <w:rPr>
                <w:rFonts w:ascii="宋体" w:hAnsi="宋体" w:hint="eastAsia"/>
              </w:rPr>
              <w:t>。</w:t>
            </w:r>
          </w:p>
        </w:tc>
      </w:tr>
      <w:tr w:rsidR="00F23170" w:rsidTr="00595AAA">
        <w:trPr>
          <w:trHeight w:val="986"/>
          <w:jc w:val="center"/>
        </w:trPr>
        <w:tc>
          <w:tcPr>
            <w:tcW w:w="3173" w:type="dxa"/>
            <w:vMerge/>
          </w:tcPr>
          <w:p w:rsidR="00F23170" w:rsidRDefault="00F23170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F23170" w:rsidRDefault="00F23170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部门负责人</w:t>
            </w:r>
          </w:p>
        </w:tc>
        <w:tc>
          <w:tcPr>
            <w:tcW w:w="1052" w:type="dxa"/>
            <w:vAlign w:val="center"/>
          </w:tcPr>
          <w:p w:rsidR="00F23170" w:rsidRDefault="00F23170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F23170" w:rsidRDefault="00F23170" w:rsidP="00595AAA">
            <w:pPr>
              <w:rPr>
                <w:rFonts w:ascii="宋体" w:hAnsi="宋体"/>
              </w:rPr>
            </w:pPr>
          </w:p>
        </w:tc>
      </w:tr>
      <w:tr w:rsidR="00F23170" w:rsidTr="00595AAA">
        <w:trPr>
          <w:trHeight w:val="986"/>
          <w:jc w:val="center"/>
        </w:trPr>
        <w:tc>
          <w:tcPr>
            <w:tcW w:w="3173" w:type="dxa"/>
            <w:vMerge/>
          </w:tcPr>
          <w:p w:rsidR="00F23170" w:rsidRDefault="00F23170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F23170" w:rsidRDefault="00F23170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综合部负责人</w:t>
            </w:r>
          </w:p>
        </w:tc>
        <w:tc>
          <w:tcPr>
            <w:tcW w:w="1052" w:type="dxa"/>
            <w:vAlign w:val="center"/>
          </w:tcPr>
          <w:p w:rsidR="00F23170" w:rsidRDefault="00F23170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F23170" w:rsidRDefault="00F23170" w:rsidP="00595AAA">
            <w:pPr>
              <w:rPr>
                <w:rFonts w:ascii="宋体" w:hAnsi="宋体"/>
              </w:rPr>
            </w:pPr>
          </w:p>
        </w:tc>
      </w:tr>
      <w:tr w:rsidR="00F23170" w:rsidTr="00595AAA">
        <w:trPr>
          <w:trHeight w:val="986"/>
          <w:jc w:val="center"/>
        </w:trPr>
        <w:tc>
          <w:tcPr>
            <w:tcW w:w="3173" w:type="dxa"/>
            <w:vMerge/>
          </w:tcPr>
          <w:p w:rsidR="00F23170" w:rsidRDefault="00F23170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F23170" w:rsidRDefault="00FB64A3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52" w:type="dxa"/>
            <w:vAlign w:val="center"/>
          </w:tcPr>
          <w:p w:rsidR="00F23170" w:rsidRDefault="00F23170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F23170" w:rsidRDefault="00F23170" w:rsidP="00595AAA">
            <w:pPr>
              <w:rPr>
                <w:rFonts w:ascii="宋体" w:hAnsi="宋体"/>
              </w:rPr>
            </w:pPr>
          </w:p>
        </w:tc>
      </w:tr>
      <w:tr w:rsidR="007509D3" w:rsidTr="00595AAA">
        <w:trPr>
          <w:trHeight w:val="986"/>
          <w:jc w:val="center"/>
        </w:trPr>
        <w:tc>
          <w:tcPr>
            <w:tcW w:w="3173" w:type="dxa"/>
            <w:vMerge/>
          </w:tcPr>
          <w:p w:rsidR="007509D3" w:rsidRDefault="007509D3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7509D3" w:rsidRDefault="00FB64A3" w:rsidP="00595AA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公司领导</w:t>
            </w:r>
          </w:p>
        </w:tc>
        <w:tc>
          <w:tcPr>
            <w:tcW w:w="1052" w:type="dxa"/>
            <w:vAlign w:val="center"/>
          </w:tcPr>
          <w:p w:rsidR="007509D3" w:rsidRDefault="00FB64A3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828" w:type="dxa"/>
            <w:vAlign w:val="center"/>
          </w:tcPr>
          <w:p w:rsidR="007509D3" w:rsidRDefault="007509D3" w:rsidP="00595AAA">
            <w:pPr>
              <w:rPr>
                <w:rFonts w:ascii="宋体" w:hAnsi="宋体"/>
              </w:rPr>
            </w:pPr>
          </w:p>
        </w:tc>
      </w:tr>
      <w:tr w:rsidR="00F23170" w:rsidTr="00595AAA">
        <w:trPr>
          <w:trHeight w:val="986"/>
          <w:jc w:val="center"/>
        </w:trPr>
        <w:tc>
          <w:tcPr>
            <w:tcW w:w="3173" w:type="dxa"/>
            <w:vMerge/>
          </w:tcPr>
          <w:p w:rsidR="00F23170" w:rsidRDefault="00F23170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97" w:type="dxa"/>
            <w:vAlign w:val="center"/>
          </w:tcPr>
          <w:p w:rsidR="00F23170" w:rsidRDefault="00F23170" w:rsidP="00595AA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52" w:type="dxa"/>
            <w:vAlign w:val="center"/>
          </w:tcPr>
          <w:p w:rsidR="00F23170" w:rsidRDefault="00F23170" w:rsidP="00595AA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28" w:type="dxa"/>
            <w:vAlign w:val="center"/>
          </w:tcPr>
          <w:p w:rsidR="00F23170" w:rsidRDefault="00F23170" w:rsidP="00595AAA">
            <w:pPr>
              <w:rPr>
                <w:rFonts w:ascii="宋体" w:hAnsi="宋体"/>
              </w:rPr>
            </w:pPr>
          </w:p>
        </w:tc>
      </w:tr>
    </w:tbl>
    <w:p w:rsidR="00F23170" w:rsidRDefault="00F23170" w:rsidP="00F23170">
      <w:pPr>
        <w:pStyle w:val="10"/>
        <w:ind w:left="840" w:firstLine="0"/>
      </w:pPr>
    </w:p>
    <w:p w:rsidR="00CA306F" w:rsidRDefault="00CA306F" w:rsidP="00CA306F">
      <w:pPr>
        <w:pStyle w:val="10"/>
        <w:ind w:firstLine="0"/>
      </w:pPr>
    </w:p>
    <w:p w:rsidR="00CA306F" w:rsidRDefault="00CA306F" w:rsidP="00215ACE">
      <w:pPr>
        <w:pStyle w:val="10"/>
        <w:numPr>
          <w:ilvl w:val="0"/>
          <w:numId w:val="38"/>
        </w:numPr>
      </w:pPr>
      <w:r>
        <w:rPr>
          <w:rFonts w:hint="eastAsia"/>
        </w:rPr>
        <w:t>报表样式：</w:t>
      </w:r>
    </w:p>
    <w:p w:rsidR="00CA306F" w:rsidRPr="00CA306F" w:rsidRDefault="00CA306F" w:rsidP="00CA306F">
      <w:pPr>
        <w:pStyle w:val="10"/>
      </w:pPr>
    </w:p>
    <w:p w:rsidR="00995733" w:rsidRDefault="00995733" w:rsidP="001A511C">
      <w:pPr>
        <w:pStyle w:val="3"/>
      </w:pPr>
      <w:bookmarkStart w:id="59" w:name="_Toc513186427"/>
      <w:r w:rsidRPr="00995733">
        <w:rPr>
          <w:rFonts w:hint="eastAsia"/>
        </w:rPr>
        <w:t>通知公告</w:t>
      </w:r>
      <w:bookmarkEnd w:id="59"/>
    </w:p>
    <w:p w:rsidR="0072542D" w:rsidRDefault="0072542D" w:rsidP="00366C4C">
      <w:pPr>
        <w:pStyle w:val="10"/>
        <w:numPr>
          <w:ilvl w:val="0"/>
          <w:numId w:val="39"/>
        </w:numPr>
      </w:pPr>
      <w:r>
        <w:rPr>
          <w:rFonts w:hint="eastAsia"/>
        </w:rPr>
        <w:t>功能说明：</w:t>
      </w:r>
    </w:p>
    <w:p w:rsidR="0072542D" w:rsidRPr="009B4CCA" w:rsidRDefault="00366C4C" w:rsidP="00366C4C">
      <w:pPr>
        <w:pStyle w:val="10"/>
        <w:ind w:left="840" w:firstLine="0"/>
        <w:rPr>
          <w:color w:val="FF0000"/>
        </w:rPr>
      </w:pPr>
      <w:r>
        <w:rPr>
          <w:rFonts w:hint="eastAsia"/>
          <w:sz w:val="24"/>
          <w:szCs w:val="24"/>
        </w:rPr>
        <w:t>用于发布项目重要事项或者规章制度以及公司其他新闻的通知公告，可上传，下载附件。</w:t>
      </w:r>
      <w:r w:rsidR="009B4CCA" w:rsidRPr="009B4CCA">
        <w:rPr>
          <w:rFonts w:hint="eastAsia"/>
          <w:color w:val="FF0000"/>
        </w:rPr>
        <w:t>具体操作在沟通管理模块中体现</w:t>
      </w:r>
    </w:p>
    <w:p w:rsidR="00366C4C" w:rsidRDefault="00366C4C" w:rsidP="00366C4C">
      <w:pPr>
        <w:pStyle w:val="10"/>
        <w:ind w:left="840" w:firstLine="0"/>
      </w:pPr>
      <w:r w:rsidRPr="00366C4C">
        <w:rPr>
          <w:rFonts w:hint="eastAsia"/>
          <w:noProof/>
        </w:rPr>
        <w:drawing>
          <wp:inline distT="0" distB="0" distL="0" distR="0">
            <wp:extent cx="6148705" cy="3587917"/>
            <wp:effectExtent l="19050" t="0" r="444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358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2D" w:rsidRDefault="0072542D" w:rsidP="0072542D">
      <w:pPr>
        <w:pStyle w:val="10"/>
        <w:ind w:firstLine="0"/>
      </w:pPr>
    </w:p>
    <w:p w:rsidR="0072542D" w:rsidRPr="0072542D" w:rsidRDefault="0072542D" w:rsidP="0072542D">
      <w:pPr>
        <w:pStyle w:val="10"/>
      </w:pPr>
    </w:p>
    <w:sectPr w:rsidR="0072542D" w:rsidRPr="0072542D" w:rsidSect="0079499D">
      <w:headerReference w:type="default" r:id="rId40"/>
      <w:footerReference w:type="default" r:id="rId41"/>
      <w:pgSz w:w="11906" w:h="16838"/>
      <w:pgMar w:top="567" w:right="1089" w:bottom="567" w:left="1134" w:header="851" w:footer="567" w:gutter="0"/>
      <w:cols w:space="720"/>
      <w:docGrid w:linePitch="29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FFA" w:rsidRDefault="00C87FFA">
      <w:r>
        <w:separator/>
      </w:r>
    </w:p>
  </w:endnote>
  <w:endnote w:type="continuationSeparator" w:id="1">
    <w:p w:rsidR="00C87FFA" w:rsidRDefault="00C87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微软雅黑"/>
    <w:charset w:val="86"/>
    <w:family w:val="script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62" w:rsidRDefault="00204847">
    <w:pPr>
      <w:pStyle w:val="a7"/>
      <w:framePr w:h="0" w:wrap="around" w:vAnchor="text" w:hAnchor="margin" w:xAlign="outside" w:y="1"/>
      <w:rPr>
        <w:rStyle w:val="12"/>
      </w:rPr>
    </w:pPr>
    <w:r>
      <w:fldChar w:fldCharType="begin"/>
    </w:r>
    <w:r w:rsidR="00C44C62">
      <w:rPr>
        <w:rStyle w:val="12"/>
      </w:rPr>
      <w:instrText xml:space="preserve">PAGE  </w:instrText>
    </w:r>
    <w:r>
      <w:fldChar w:fldCharType="end"/>
    </w:r>
  </w:p>
  <w:p w:rsidR="00C44C62" w:rsidRDefault="00C44C62">
    <w:pPr>
      <w:pStyle w:val="a7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62" w:rsidRDefault="00C44C62">
    <w:pPr>
      <w:pStyle w:val="a7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62" w:rsidRDefault="00204847" w:rsidP="00C44C62">
    <w:pPr>
      <w:pStyle w:val="a7"/>
      <w:jc w:val="center"/>
    </w:pPr>
    <w:fldSimple w:instr=" PAGE   \* MERGEFORMAT ">
      <w:r w:rsidR="00386F5D" w:rsidRPr="00386F5D">
        <w:rPr>
          <w:noProof/>
          <w:lang w:val="zh-CN"/>
        </w:rPr>
        <w:t>34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62" w:rsidRDefault="00204847" w:rsidP="00C44C62">
    <w:pPr>
      <w:pStyle w:val="a7"/>
      <w:jc w:val="center"/>
    </w:pPr>
    <w:fldSimple w:instr=" PAGE   \* MERGEFORMAT ">
      <w:r w:rsidR="00386F5D" w:rsidRPr="00386F5D">
        <w:rPr>
          <w:noProof/>
          <w:lang w:val="zh-CN"/>
        </w:rPr>
        <w:t>1</w:t>
      </w:r>
    </w:fldSimple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62" w:rsidRDefault="00C44C62">
    <w:pPr>
      <w:pStyle w:val="a7"/>
      <w:jc w:val="right"/>
    </w:pPr>
    <w:r>
      <w:rPr>
        <w:rFonts w:hint="eastAsia"/>
      </w:rPr>
      <w:t>第</w:t>
    </w:r>
    <w:r w:rsidR="00204847" w:rsidRPr="00204847">
      <w:fldChar w:fldCharType="begin"/>
    </w:r>
    <w:r>
      <w:instrText>PAGE   \* MERGEFORMAT</w:instrText>
    </w:r>
    <w:r w:rsidR="00204847" w:rsidRPr="00204847">
      <w:fldChar w:fldCharType="separate"/>
    </w:r>
    <w:r w:rsidR="00386F5D" w:rsidRPr="00386F5D">
      <w:rPr>
        <w:noProof/>
        <w:lang w:val="zh-CN"/>
      </w:rPr>
      <w:t>45</w:t>
    </w:r>
    <w:r w:rsidR="00204847">
      <w:rPr>
        <w:noProof/>
        <w:lang w:val="zh-CN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FFA" w:rsidRDefault="00C87FFA">
      <w:r>
        <w:separator/>
      </w:r>
    </w:p>
  </w:footnote>
  <w:footnote w:type="continuationSeparator" w:id="1">
    <w:p w:rsidR="00C87FFA" w:rsidRDefault="00C87F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62" w:rsidRDefault="00C44C62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62" w:rsidRDefault="00C44C62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62" w:rsidRDefault="00C44C62">
    <w:pPr>
      <w:pStyle w:val="a5"/>
      <w:pBdr>
        <w:bottom w:val="none" w:sz="0" w:space="0" w:color="auto"/>
      </w:pBd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66927B7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993" w:hanging="851"/>
      </w:pPr>
      <w:rPr>
        <w:rFonts w:hint="eastAsia"/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0000027"/>
    <w:multiLevelType w:val="multilevel"/>
    <w:tmpl w:val="00000027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lang w:val="en-US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FA167E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E85C14"/>
    <w:multiLevelType w:val="hybridMultilevel"/>
    <w:tmpl w:val="6DFE01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E225830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A74331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EB27CB1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384800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97556C2"/>
    <w:multiLevelType w:val="multilevel"/>
    <w:tmpl w:val="0409001D"/>
    <w:styleLink w:val="3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FC917C4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3E8343D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A40054D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FC273D8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223B44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6E818E8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A1D3166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DDB4C87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3D631D4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366B03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A7821C0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ADF09CC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B610396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0E76AA4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1B01575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2BE7FCB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56F4A37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96A07A4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C1315DB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50837D6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5DC6320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777199A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D46E0C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E725530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4012CAA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66C54DD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6F26416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A1121E1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D480CB7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CE1BA4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7"/>
  </w:num>
  <w:num w:numId="8">
    <w:abstractNumId w:val="21"/>
  </w:num>
  <w:num w:numId="9">
    <w:abstractNumId w:val="20"/>
  </w:num>
  <w:num w:numId="10">
    <w:abstractNumId w:val="7"/>
  </w:num>
  <w:num w:numId="11">
    <w:abstractNumId w:val="9"/>
  </w:num>
  <w:num w:numId="12">
    <w:abstractNumId w:val="35"/>
  </w:num>
  <w:num w:numId="13">
    <w:abstractNumId w:val="36"/>
  </w:num>
  <w:num w:numId="14">
    <w:abstractNumId w:val="29"/>
  </w:num>
  <w:num w:numId="15">
    <w:abstractNumId w:val="38"/>
  </w:num>
  <w:num w:numId="16">
    <w:abstractNumId w:val="10"/>
  </w:num>
  <w:num w:numId="17">
    <w:abstractNumId w:val="24"/>
  </w:num>
  <w:num w:numId="18">
    <w:abstractNumId w:val="33"/>
  </w:num>
  <w:num w:numId="19">
    <w:abstractNumId w:val="16"/>
  </w:num>
  <w:num w:numId="20">
    <w:abstractNumId w:val="11"/>
  </w:num>
  <w:num w:numId="21">
    <w:abstractNumId w:val="37"/>
  </w:num>
  <w:num w:numId="22">
    <w:abstractNumId w:val="5"/>
  </w:num>
  <w:num w:numId="23">
    <w:abstractNumId w:val="32"/>
  </w:num>
  <w:num w:numId="24">
    <w:abstractNumId w:val="30"/>
  </w:num>
  <w:num w:numId="25">
    <w:abstractNumId w:val="22"/>
  </w:num>
  <w:num w:numId="26">
    <w:abstractNumId w:val="23"/>
  </w:num>
  <w:num w:numId="27">
    <w:abstractNumId w:val="25"/>
  </w:num>
  <w:num w:numId="28">
    <w:abstractNumId w:val="4"/>
  </w:num>
  <w:num w:numId="29">
    <w:abstractNumId w:val="28"/>
  </w:num>
  <w:num w:numId="30">
    <w:abstractNumId w:val="14"/>
  </w:num>
  <w:num w:numId="31">
    <w:abstractNumId w:val="12"/>
  </w:num>
  <w:num w:numId="32">
    <w:abstractNumId w:val="34"/>
  </w:num>
  <w:num w:numId="33">
    <w:abstractNumId w:val="3"/>
  </w:num>
  <w:num w:numId="34">
    <w:abstractNumId w:val="6"/>
  </w:num>
  <w:num w:numId="35">
    <w:abstractNumId w:val="26"/>
  </w:num>
  <w:num w:numId="36">
    <w:abstractNumId w:val="17"/>
  </w:num>
  <w:num w:numId="37">
    <w:abstractNumId w:val="19"/>
  </w:num>
  <w:num w:numId="38">
    <w:abstractNumId w:val="31"/>
  </w:num>
  <w:num w:numId="39">
    <w:abstractNumId w:val="18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hideSpellingErrors/>
  <w:attachedTemplate r:id="rId1"/>
  <w:stylePaneFormatFilter w:val="3F01"/>
  <w:trackRevisions/>
  <w:defaultTabStop w:val="425"/>
  <w:drawingGridHorizontalSpacing w:val="105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00042D"/>
    <w:rsid w:val="00000DF0"/>
    <w:rsid w:val="00001686"/>
    <w:rsid w:val="00001BFE"/>
    <w:rsid w:val="00001F28"/>
    <w:rsid w:val="000034D5"/>
    <w:rsid w:val="00004484"/>
    <w:rsid w:val="0001124F"/>
    <w:rsid w:val="00012C7C"/>
    <w:rsid w:val="00014924"/>
    <w:rsid w:val="00015498"/>
    <w:rsid w:val="00016A83"/>
    <w:rsid w:val="00020D2A"/>
    <w:rsid w:val="00021EF2"/>
    <w:rsid w:val="00022F78"/>
    <w:rsid w:val="0002754B"/>
    <w:rsid w:val="000338C9"/>
    <w:rsid w:val="00033AB6"/>
    <w:rsid w:val="00033B9C"/>
    <w:rsid w:val="00034804"/>
    <w:rsid w:val="00036C08"/>
    <w:rsid w:val="000401FE"/>
    <w:rsid w:val="000418C5"/>
    <w:rsid w:val="00043D80"/>
    <w:rsid w:val="00044EC1"/>
    <w:rsid w:val="000472CE"/>
    <w:rsid w:val="000501C4"/>
    <w:rsid w:val="00050803"/>
    <w:rsid w:val="00052E2F"/>
    <w:rsid w:val="0005654B"/>
    <w:rsid w:val="00056A4A"/>
    <w:rsid w:val="00056D61"/>
    <w:rsid w:val="00056DB4"/>
    <w:rsid w:val="000576FB"/>
    <w:rsid w:val="000619A9"/>
    <w:rsid w:val="00062A20"/>
    <w:rsid w:val="000641CB"/>
    <w:rsid w:val="00065E2B"/>
    <w:rsid w:val="00067EA9"/>
    <w:rsid w:val="00070E49"/>
    <w:rsid w:val="00073928"/>
    <w:rsid w:val="00074850"/>
    <w:rsid w:val="00075850"/>
    <w:rsid w:val="00081321"/>
    <w:rsid w:val="0008201D"/>
    <w:rsid w:val="00083613"/>
    <w:rsid w:val="00084F1B"/>
    <w:rsid w:val="0008751B"/>
    <w:rsid w:val="000878D2"/>
    <w:rsid w:val="0009119F"/>
    <w:rsid w:val="000911A7"/>
    <w:rsid w:val="0009306E"/>
    <w:rsid w:val="00095757"/>
    <w:rsid w:val="00096CC1"/>
    <w:rsid w:val="000976CE"/>
    <w:rsid w:val="000A069F"/>
    <w:rsid w:val="000A10C3"/>
    <w:rsid w:val="000A1409"/>
    <w:rsid w:val="000A1BF6"/>
    <w:rsid w:val="000A38E6"/>
    <w:rsid w:val="000A4978"/>
    <w:rsid w:val="000B466D"/>
    <w:rsid w:val="000B6007"/>
    <w:rsid w:val="000C2AAF"/>
    <w:rsid w:val="000C44E1"/>
    <w:rsid w:val="000C48C7"/>
    <w:rsid w:val="000C5449"/>
    <w:rsid w:val="000D491D"/>
    <w:rsid w:val="000D7086"/>
    <w:rsid w:val="000D7570"/>
    <w:rsid w:val="000E30D5"/>
    <w:rsid w:val="000E39AF"/>
    <w:rsid w:val="000E3BA8"/>
    <w:rsid w:val="000E43C2"/>
    <w:rsid w:val="000E5F04"/>
    <w:rsid w:val="000F1D09"/>
    <w:rsid w:val="000F2813"/>
    <w:rsid w:val="000F29FD"/>
    <w:rsid w:val="000F42A4"/>
    <w:rsid w:val="000F476C"/>
    <w:rsid w:val="000F5C2C"/>
    <w:rsid w:val="000F60AE"/>
    <w:rsid w:val="000F60F3"/>
    <w:rsid w:val="00101D9A"/>
    <w:rsid w:val="00101F1E"/>
    <w:rsid w:val="00106B15"/>
    <w:rsid w:val="00106F55"/>
    <w:rsid w:val="00110D15"/>
    <w:rsid w:val="00111493"/>
    <w:rsid w:val="00114DC7"/>
    <w:rsid w:val="00114EB0"/>
    <w:rsid w:val="00115A45"/>
    <w:rsid w:val="00116B13"/>
    <w:rsid w:val="00116ED2"/>
    <w:rsid w:val="00122D76"/>
    <w:rsid w:val="00123614"/>
    <w:rsid w:val="0013035E"/>
    <w:rsid w:val="001322A0"/>
    <w:rsid w:val="00132388"/>
    <w:rsid w:val="00135AB9"/>
    <w:rsid w:val="001371AB"/>
    <w:rsid w:val="001407D9"/>
    <w:rsid w:val="00141B7A"/>
    <w:rsid w:val="00144F90"/>
    <w:rsid w:val="0014640D"/>
    <w:rsid w:val="0014735A"/>
    <w:rsid w:val="0015259F"/>
    <w:rsid w:val="001535A4"/>
    <w:rsid w:val="00157611"/>
    <w:rsid w:val="00160DB8"/>
    <w:rsid w:val="001614F9"/>
    <w:rsid w:val="001627A0"/>
    <w:rsid w:val="00163099"/>
    <w:rsid w:val="001633B5"/>
    <w:rsid w:val="00166E4B"/>
    <w:rsid w:val="00167B64"/>
    <w:rsid w:val="00170A55"/>
    <w:rsid w:val="00171672"/>
    <w:rsid w:val="00172A27"/>
    <w:rsid w:val="00174E4B"/>
    <w:rsid w:val="00175EA4"/>
    <w:rsid w:val="0017714F"/>
    <w:rsid w:val="0018290A"/>
    <w:rsid w:val="0018353E"/>
    <w:rsid w:val="001835FC"/>
    <w:rsid w:val="001905D5"/>
    <w:rsid w:val="00190A6D"/>
    <w:rsid w:val="001924BC"/>
    <w:rsid w:val="00194043"/>
    <w:rsid w:val="00195B5C"/>
    <w:rsid w:val="00195DFF"/>
    <w:rsid w:val="001A02D4"/>
    <w:rsid w:val="001A2D51"/>
    <w:rsid w:val="001A3FA8"/>
    <w:rsid w:val="001A511C"/>
    <w:rsid w:val="001A5A8C"/>
    <w:rsid w:val="001A69BF"/>
    <w:rsid w:val="001A6DFE"/>
    <w:rsid w:val="001B02E3"/>
    <w:rsid w:val="001B0936"/>
    <w:rsid w:val="001B1001"/>
    <w:rsid w:val="001B2025"/>
    <w:rsid w:val="001B2112"/>
    <w:rsid w:val="001B233D"/>
    <w:rsid w:val="001B4637"/>
    <w:rsid w:val="001B6DDB"/>
    <w:rsid w:val="001B7627"/>
    <w:rsid w:val="001B78AD"/>
    <w:rsid w:val="001C2207"/>
    <w:rsid w:val="001C24FC"/>
    <w:rsid w:val="001C2582"/>
    <w:rsid w:val="001C27EB"/>
    <w:rsid w:val="001C6B62"/>
    <w:rsid w:val="001C71A8"/>
    <w:rsid w:val="001D0CB2"/>
    <w:rsid w:val="001D1073"/>
    <w:rsid w:val="001D1C60"/>
    <w:rsid w:val="001D1CF7"/>
    <w:rsid w:val="001D2D57"/>
    <w:rsid w:val="001D485F"/>
    <w:rsid w:val="001D5048"/>
    <w:rsid w:val="001D5F5D"/>
    <w:rsid w:val="001D6256"/>
    <w:rsid w:val="001D6F7C"/>
    <w:rsid w:val="001E0115"/>
    <w:rsid w:val="001E16AA"/>
    <w:rsid w:val="001E2930"/>
    <w:rsid w:val="001E2B8E"/>
    <w:rsid w:val="001E4034"/>
    <w:rsid w:val="001F0CC8"/>
    <w:rsid w:val="001F2786"/>
    <w:rsid w:val="001F56A3"/>
    <w:rsid w:val="001F6715"/>
    <w:rsid w:val="001F6D95"/>
    <w:rsid w:val="002022D4"/>
    <w:rsid w:val="00203BD5"/>
    <w:rsid w:val="00204847"/>
    <w:rsid w:val="00206810"/>
    <w:rsid w:val="00211794"/>
    <w:rsid w:val="002126FB"/>
    <w:rsid w:val="002140B8"/>
    <w:rsid w:val="00215ACE"/>
    <w:rsid w:val="00217911"/>
    <w:rsid w:val="0022073C"/>
    <w:rsid w:val="002238C4"/>
    <w:rsid w:val="0022395C"/>
    <w:rsid w:val="00223D6F"/>
    <w:rsid w:val="00224386"/>
    <w:rsid w:val="0022669E"/>
    <w:rsid w:val="00230014"/>
    <w:rsid w:val="002306E7"/>
    <w:rsid w:val="002318A1"/>
    <w:rsid w:val="00231F18"/>
    <w:rsid w:val="00232241"/>
    <w:rsid w:val="00232A28"/>
    <w:rsid w:val="00233879"/>
    <w:rsid w:val="00234482"/>
    <w:rsid w:val="00235688"/>
    <w:rsid w:val="00243578"/>
    <w:rsid w:val="00246177"/>
    <w:rsid w:val="002511B7"/>
    <w:rsid w:val="0025440C"/>
    <w:rsid w:val="00254DD7"/>
    <w:rsid w:val="00257ADE"/>
    <w:rsid w:val="00267AF0"/>
    <w:rsid w:val="002705AC"/>
    <w:rsid w:val="002714C8"/>
    <w:rsid w:val="00271601"/>
    <w:rsid w:val="00273B65"/>
    <w:rsid w:val="0027550E"/>
    <w:rsid w:val="00275BE7"/>
    <w:rsid w:val="002767E3"/>
    <w:rsid w:val="002817CF"/>
    <w:rsid w:val="00283F31"/>
    <w:rsid w:val="00293226"/>
    <w:rsid w:val="002944E3"/>
    <w:rsid w:val="0029506E"/>
    <w:rsid w:val="002958F2"/>
    <w:rsid w:val="002A283D"/>
    <w:rsid w:val="002A2935"/>
    <w:rsid w:val="002A3E26"/>
    <w:rsid w:val="002A491E"/>
    <w:rsid w:val="002A51DB"/>
    <w:rsid w:val="002A54DD"/>
    <w:rsid w:val="002A58CA"/>
    <w:rsid w:val="002A6CB4"/>
    <w:rsid w:val="002A7009"/>
    <w:rsid w:val="002A7C98"/>
    <w:rsid w:val="002B00E3"/>
    <w:rsid w:val="002B376A"/>
    <w:rsid w:val="002B4E90"/>
    <w:rsid w:val="002B5E52"/>
    <w:rsid w:val="002B625F"/>
    <w:rsid w:val="002C0CE1"/>
    <w:rsid w:val="002C228A"/>
    <w:rsid w:val="002C376B"/>
    <w:rsid w:val="002C5619"/>
    <w:rsid w:val="002C5793"/>
    <w:rsid w:val="002C5AC3"/>
    <w:rsid w:val="002D1489"/>
    <w:rsid w:val="002D3E30"/>
    <w:rsid w:val="002D64B4"/>
    <w:rsid w:val="002D6E70"/>
    <w:rsid w:val="002D7C68"/>
    <w:rsid w:val="002E0290"/>
    <w:rsid w:val="002E573C"/>
    <w:rsid w:val="002E590D"/>
    <w:rsid w:val="002E5F34"/>
    <w:rsid w:val="002E778E"/>
    <w:rsid w:val="002E77FF"/>
    <w:rsid w:val="002F0A95"/>
    <w:rsid w:val="002F116E"/>
    <w:rsid w:val="002F1948"/>
    <w:rsid w:val="002F4311"/>
    <w:rsid w:val="002F4885"/>
    <w:rsid w:val="002F512C"/>
    <w:rsid w:val="002F6B95"/>
    <w:rsid w:val="00300460"/>
    <w:rsid w:val="00300DBA"/>
    <w:rsid w:val="00301582"/>
    <w:rsid w:val="00301B1E"/>
    <w:rsid w:val="00302D0C"/>
    <w:rsid w:val="0030388A"/>
    <w:rsid w:val="00303958"/>
    <w:rsid w:val="0030459E"/>
    <w:rsid w:val="00304CB9"/>
    <w:rsid w:val="00305035"/>
    <w:rsid w:val="0030562F"/>
    <w:rsid w:val="0030692E"/>
    <w:rsid w:val="0031012E"/>
    <w:rsid w:val="003111E6"/>
    <w:rsid w:val="00313715"/>
    <w:rsid w:val="00313DFC"/>
    <w:rsid w:val="00314A78"/>
    <w:rsid w:val="0032098E"/>
    <w:rsid w:val="0032161B"/>
    <w:rsid w:val="0032646B"/>
    <w:rsid w:val="0032777B"/>
    <w:rsid w:val="0033180D"/>
    <w:rsid w:val="00333AB0"/>
    <w:rsid w:val="0033431E"/>
    <w:rsid w:val="00334AF0"/>
    <w:rsid w:val="003365AE"/>
    <w:rsid w:val="00337D9E"/>
    <w:rsid w:val="003436C3"/>
    <w:rsid w:val="00347EC3"/>
    <w:rsid w:val="00350689"/>
    <w:rsid w:val="003551BA"/>
    <w:rsid w:val="00355A0E"/>
    <w:rsid w:val="00355DF7"/>
    <w:rsid w:val="00357378"/>
    <w:rsid w:val="00357569"/>
    <w:rsid w:val="0036093E"/>
    <w:rsid w:val="00366C4C"/>
    <w:rsid w:val="0036788E"/>
    <w:rsid w:val="003704DC"/>
    <w:rsid w:val="00370950"/>
    <w:rsid w:val="00371225"/>
    <w:rsid w:val="00372A8B"/>
    <w:rsid w:val="00376CAD"/>
    <w:rsid w:val="00377B55"/>
    <w:rsid w:val="00377C4F"/>
    <w:rsid w:val="003806B4"/>
    <w:rsid w:val="0038165F"/>
    <w:rsid w:val="00382527"/>
    <w:rsid w:val="00382C3E"/>
    <w:rsid w:val="0038372C"/>
    <w:rsid w:val="003854F4"/>
    <w:rsid w:val="00385A15"/>
    <w:rsid w:val="00386F5D"/>
    <w:rsid w:val="00387E81"/>
    <w:rsid w:val="00390595"/>
    <w:rsid w:val="0039250F"/>
    <w:rsid w:val="00393697"/>
    <w:rsid w:val="0039518A"/>
    <w:rsid w:val="00396405"/>
    <w:rsid w:val="00397CE5"/>
    <w:rsid w:val="003A31E3"/>
    <w:rsid w:val="003A3243"/>
    <w:rsid w:val="003A34EB"/>
    <w:rsid w:val="003A4DFB"/>
    <w:rsid w:val="003A5062"/>
    <w:rsid w:val="003A5BC7"/>
    <w:rsid w:val="003A7A89"/>
    <w:rsid w:val="003B454D"/>
    <w:rsid w:val="003B5664"/>
    <w:rsid w:val="003C6B57"/>
    <w:rsid w:val="003D0E91"/>
    <w:rsid w:val="003D10E0"/>
    <w:rsid w:val="003D3242"/>
    <w:rsid w:val="003D3463"/>
    <w:rsid w:val="003D3F96"/>
    <w:rsid w:val="003D7A65"/>
    <w:rsid w:val="003E2444"/>
    <w:rsid w:val="003E244D"/>
    <w:rsid w:val="003E32B5"/>
    <w:rsid w:val="003E410A"/>
    <w:rsid w:val="003E43E7"/>
    <w:rsid w:val="003E5A39"/>
    <w:rsid w:val="003E6ACA"/>
    <w:rsid w:val="003E77E3"/>
    <w:rsid w:val="003E7B1E"/>
    <w:rsid w:val="003E7E4D"/>
    <w:rsid w:val="003F3192"/>
    <w:rsid w:val="003F4348"/>
    <w:rsid w:val="003F6A02"/>
    <w:rsid w:val="003F6BB3"/>
    <w:rsid w:val="003F77C0"/>
    <w:rsid w:val="00401961"/>
    <w:rsid w:val="004019A4"/>
    <w:rsid w:val="0040218C"/>
    <w:rsid w:val="004033C1"/>
    <w:rsid w:val="00412401"/>
    <w:rsid w:val="00415CCB"/>
    <w:rsid w:val="00416928"/>
    <w:rsid w:val="004217A3"/>
    <w:rsid w:val="00422817"/>
    <w:rsid w:val="00424CCF"/>
    <w:rsid w:val="00435440"/>
    <w:rsid w:val="00436034"/>
    <w:rsid w:val="00442A96"/>
    <w:rsid w:val="00443AAE"/>
    <w:rsid w:val="004512AC"/>
    <w:rsid w:val="00457844"/>
    <w:rsid w:val="00460567"/>
    <w:rsid w:val="00460622"/>
    <w:rsid w:val="00460F59"/>
    <w:rsid w:val="00461AA7"/>
    <w:rsid w:val="0046202E"/>
    <w:rsid w:val="00462B8C"/>
    <w:rsid w:val="004637E1"/>
    <w:rsid w:val="00470A82"/>
    <w:rsid w:val="004715AB"/>
    <w:rsid w:val="0047181F"/>
    <w:rsid w:val="00473619"/>
    <w:rsid w:val="00473CC6"/>
    <w:rsid w:val="004776A9"/>
    <w:rsid w:val="00481F74"/>
    <w:rsid w:val="00483E0F"/>
    <w:rsid w:val="004849BE"/>
    <w:rsid w:val="00486A0A"/>
    <w:rsid w:val="00492628"/>
    <w:rsid w:val="0049397F"/>
    <w:rsid w:val="0049519C"/>
    <w:rsid w:val="00495EC4"/>
    <w:rsid w:val="0049604B"/>
    <w:rsid w:val="004A0516"/>
    <w:rsid w:val="004A29A4"/>
    <w:rsid w:val="004A2C5F"/>
    <w:rsid w:val="004A3C7E"/>
    <w:rsid w:val="004A4CAD"/>
    <w:rsid w:val="004A67E5"/>
    <w:rsid w:val="004A68E8"/>
    <w:rsid w:val="004B1E45"/>
    <w:rsid w:val="004B251E"/>
    <w:rsid w:val="004B2FAB"/>
    <w:rsid w:val="004B37BB"/>
    <w:rsid w:val="004B4939"/>
    <w:rsid w:val="004B7373"/>
    <w:rsid w:val="004C0D50"/>
    <w:rsid w:val="004C3412"/>
    <w:rsid w:val="004C400B"/>
    <w:rsid w:val="004C5FD8"/>
    <w:rsid w:val="004D2601"/>
    <w:rsid w:val="004D40E5"/>
    <w:rsid w:val="004D4DB7"/>
    <w:rsid w:val="004D7406"/>
    <w:rsid w:val="004D758E"/>
    <w:rsid w:val="004E31A9"/>
    <w:rsid w:val="004F46B7"/>
    <w:rsid w:val="004F4CE7"/>
    <w:rsid w:val="004F5A92"/>
    <w:rsid w:val="00502FC1"/>
    <w:rsid w:val="00504C68"/>
    <w:rsid w:val="00505DA5"/>
    <w:rsid w:val="00507044"/>
    <w:rsid w:val="00507F1E"/>
    <w:rsid w:val="00510616"/>
    <w:rsid w:val="00512F5D"/>
    <w:rsid w:val="00513E1C"/>
    <w:rsid w:val="0051556A"/>
    <w:rsid w:val="005155E4"/>
    <w:rsid w:val="00516DA9"/>
    <w:rsid w:val="00517466"/>
    <w:rsid w:val="005221BC"/>
    <w:rsid w:val="00522AEC"/>
    <w:rsid w:val="005255F7"/>
    <w:rsid w:val="0052573C"/>
    <w:rsid w:val="00526A86"/>
    <w:rsid w:val="0052705D"/>
    <w:rsid w:val="005272A4"/>
    <w:rsid w:val="0053076F"/>
    <w:rsid w:val="00530A35"/>
    <w:rsid w:val="00535C1D"/>
    <w:rsid w:val="00536AF6"/>
    <w:rsid w:val="005401F5"/>
    <w:rsid w:val="00543E47"/>
    <w:rsid w:val="005452BD"/>
    <w:rsid w:val="005458BD"/>
    <w:rsid w:val="005507A3"/>
    <w:rsid w:val="00550FEA"/>
    <w:rsid w:val="0055170B"/>
    <w:rsid w:val="00553B08"/>
    <w:rsid w:val="00554C43"/>
    <w:rsid w:val="005565F7"/>
    <w:rsid w:val="00556CB5"/>
    <w:rsid w:val="00561264"/>
    <w:rsid w:val="00563BAA"/>
    <w:rsid w:val="0056426F"/>
    <w:rsid w:val="005666F3"/>
    <w:rsid w:val="0056711D"/>
    <w:rsid w:val="00570857"/>
    <w:rsid w:val="005742C2"/>
    <w:rsid w:val="0057482C"/>
    <w:rsid w:val="00574DA2"/>
    <w:rsid w:val="00574FE1"/>
    <w:rsid w:val="00575EC7"/>
    <w:rsid w:val="00577438"/>
    <w:rsid w:val="00577E91"/>
    <w:rsid w:val="005802D4"/>
    <w:rsid w:val="00581B5E"/>
    <w:rsid w:val="005851F2"/>
    <w:rsid w:val="00587891"/>
    <w:rsid w:val="0059054B"/>
    <w:rsid w:val="005909D2"/>
    <w:rsid w:val="00590AD3"/>
    <w:rsid w:val="005910C1"/>
    <w:rsid w:val="0059115D"/>
    <w:rsid w:val="0059128E"/>
    <w:rsid w:val="00593834"/>
    <w:rsid w:val="005944C0"/>
    <w:rsid w:val="00595AAA"/>
    <w:rsid w:val="005A115E"/>
    <w:rsid w:val="005A7AC5"/>
    <w:rsid w:val="005B0283"/>
    <w:rsid w:val="005B0E4C"/>
    <w:rsid w:val="005B4009"/>
    <w:rsid w:val="005B46AE"/>
    <w:rsid w:val="005B55C1"/>
    <w:rsid w:val="005B79DA"/>
    <w:rsid w:val="005C09BA"/>
    <w:rsid w:val="005C118E"/>
    <w:rsid w:val="005C1E63"/>
    <w:rsid w:val="005C3C69"/>
    <w:rsid w:val="005C4C66"/>
    <w:rsid w:val="005C7773"/>
    <w:rsid w:val="005C7C91"/>
    <w:rsid w:val="005D1E53"/>
    <w:rsid w:val="005D2AC7"/>
    <w:rsid w:val="005D54DF"/>
    <w:rsid w:val="005D564D"/>
    <w:rsid w:val="005E05B0"/>
    <w:rsid w:val="005E29E2"/>
    <w:rsid w:val="005E2C66"/>
    <w:rsid w:val="005E3360"/>
    <w:rsid w:val="005E6323"/>
    <w:rsid w:val="005F1229"/>
    <w:rsid w:val="005F309B"/>
    <w:rsid w:val="005F449A"/>
    <w:rsid w:val="005F4E30"/>
    <w:rsid w:val="005F606A"/>
    <w:rsid w:val="005F76DF"/>
    <w:rsid w:val="00601FF2"/>
    <w:rsid w:val="0060213D"/>
    <w:rsid w:val="0060218D"/>
    <w:rsid w:val="0060325E"/>
    <w:rsid w:val="00604C82"/>
    <w:rsid w:val="00606912"/>
    <w:rsid w:val="00607C59"/>
    <w:rsid w:val="006106D2"/>
    <w:rsid w:val="006176B4"/>
    <w:rsid w:val="006216CA"/>
    <w:rsid w:val="006234E6"/>
    <w:rsid w:val="00623950"/>
    <w:rsid w:val="006249B4"/>
    <w:rsid w:val="00625838"/>
    <w:rsid w:val="00625BDC"/>
    <w:rsid w:val="00627AC1"/>
    <w:rsid w:val="006339A4"/>
    <w:rsid w:val="006362D2"/>
    <w:rsid w:val="00636EF5"/>
    <w:rsid w:val="006372F3"/>
    <w:rsid w:val="0064191D"/>
    <w:rsid w:val="00643E1B"/>
    <w:rsid w:val="006443A9"/>
    <w:rsid w:val="0064473F"/>
    <w:rsid w:val="00644B02"/>
    <w:rsid w:val="00646995"/>
    <w:rsid w:val="006469C4"/>
    <w:rsid w:val="00651C27"/>
    <w:rsid w:val="00652330"/>
    <w:rsid w:val="00653C7F"/>
    <w:rsid w:val="00657747"/>
    <w:rsid w:val="00661464"/>
    <w:rsid w:val="00662F51"/>
    <w:rsid w:val="00662FA0"/>
    <w:rsid w:val="006656B1"/>
    <w:rsid w:val="006676D5"/>
    <w:rsid w:val="00670B92"/>
    <w:rsid w:val="0067153B"/>
    <w:rsid w:val="00676109"/>
    <w:rsid w:val="0068098F"/>
    <w:rsid w:val="00680A56"/>
    <w:rsid w:val="00681C91"/>
    <w:rsid w:val="00684CE1"/>
    <w:rsid w:val="00685093"/>
    <w:rsid w:val="006858CF"/>
    <w:rsid w:val="00685DF2"/>
    <w:rsid w:val="00687F40"/>
    <w:rsid w:val="00691AE2"/>
    <w:rsid w:val="00692C87"/>
    <w:rsid w:val="00695C0D"/>
    <w:rsid w:val="006961AF"/>
    <w:rsid w:val="006961CE"/>
    <w:rsid w:val="006A016B"/>
    <w:rsid w:val="006A178E"/>
    <w:rsid w:val="006A1ECB"/>
    <w:rsid w:val="006A29D9"/>
    <w:rsid w:val="006A31C3"/>
    <w:rsid w:val="006A330D"/>
    <w:rsid w:val="006A3568"/>
    <w:rsid w:val="006A425F"/>
    <w:rsid w:val="006A5D64"/>
    <w:rsid w:val="006B0633"/>
    <w:rsid w:val="006B18DB"/>
    <w:rsid w:val="006B1C2A"/>
    <w:rsid w:val="006B2891"/>
    <w:rsid w:val="006B2F2A"/>
    <w:rsid w:val="006B3CB1"/>
    <w:rsid w:val="006B3F4F"/>
    <w:rsid w:val="006B4591"/>
    <w:rsid w:val="006C0ABA"/>
    <w:rsid w:val="006C130F"/>
    <w:rsid w:val="006C195A"/>
    <w:rsid w:val="006C2847"/>
    <w:rsid w:val="006C2A89"/>
    <w:rsid w:val="006C487C"/>
    <w:rsid w:val="006C7A87"/>
    <w:rsid w:val="006D00E3"/>
    <w:rsid w:val="006D00FD"/>
    <w:rsid w:val="006D084F"/>
    <w:rsid w:val="006D1095"/>
    <w:rsid w:val="006D18A2"/>
    <w:rsid w:val="006D260F"/>
    <w:rsid w:val="006D3476"/>
    <w:rsid w:val="006D791B"/>
    <w:rsid w:val="006E2175"/>
    <w:rsid w:val="006E22CB"/>
    <w:rsid w:val="006E4CC0"/>
    <w:rsid w:val="006E5FCA"/>
    <w:rsid w:val="006E6058"/>
    <w:rsid w:val="006E67B7"/>
    <w:rsid w:val="006F06EA"/>
    <w:rsid w:val="006F074D"/>
    <w:rsid w:val="006F394E"/>
    <w:rsid w:val="00700786"/>
    <w:rsid w:val="0070279A"/>
    <w:rsid w:val="0070291D"/>
    <w:rsid w:val="00703BBB"/>
    <w:rsid w:val="00705C2A"/>
    <w:rsid w:val="00705F11"/>
    <w:rsid w:val="00706755"/>
    <w:rsid w:val="00713F43"/>
    <w:rsid w:val="0071727B"/>
    <w:rsid w:val="00722D94"/>
    <w:rsid w:val="0072348F"/>
    <w:rsid w:val="0072542D"/>
    <w:rsid w:val="00731E7A"/>
    <w:rsid w:val="00737010"/>
    <w:rsid w:val="00737021"/>
    <w:rsid w:val="00743FA1"/>
    <w:rsid w:val="00745053"/>
    <w:rsid w:val="00746140"/>
    <w:rsid w:val="0074768B"/>
    <w:rsid w:val="007477A9"/>
    <w:rsid w:val="007509D3"/>
    <w:rsid w:val="00752CE1"/>
    <w:rsid w:val="007533BF"/>
    <w:rsid w:val="0075345F"/>
    <w:rsid w:val="007553A6"/>
    <w:rsid w:val="00756353"/>
    <w:rsid w:val="0075672F"/>
    <w:rsid w:val="00760361"/>
    <w:rsid w:val="00761307"/>
    <w:rsid w:val="007614AB"/>
    <w:rsid w:val="00762F05"/>
    <w:rsid w:val="007660ED"/>
    <w:rsid w:val="007674E8"/>
    <w:rsid w:val="00767696"/>
    <w:rsid w:val="00770AFB"/>
    <w:rsid w:val="00774B4F"/>
    <w:rsid w:val="007807AB"/>
    <w:rsid w:val="007818AA"/>
    <w:rsid w:val="007839E6"/>
    <w:rsid w:val="00785B0A"/>
    <w:rsid w:val="007865FD"/>
    <w:rsid w:val="0078727A"/>
    <w:rsid w:val="00791577"/>
    <w:rsid w:val="00791DF6"/>
    <w:rsid w:val="00792ACF"/>
    <w:rsid w:val="00792BD8"/>
    <w:rsid w:val="0079499D"/>
    <w:rsid w:val="00795D4F"/>
    <w:rsid w:val="00795E9E"/>
    <w:rsid w:val="00796924"/>
    <w:rsid w:val="00796EB8"/>
    <w:rsid w:val="007A06C6"/>
    <w:rsid w:val="007A0B8E"/>
    <w:rsid w:val="007A0DE4"/>
    <w:rsid w:val="007A1598"/>
    <w:rsid w:val="007A2846"/>
    <w:rsid w:val="007A2D56"/>
    <w:rsid w:val="007A37C6"/>
    <w:rsid w:val="007A72CA"/>
    <w:rsid w:val="007B3B1C"/>
    <w:rsid w:val="007B7389"/>
    <w:rsid w:val="007B7DEC"/>
    <w:rsid w:val="007C3279"/>
    <w:rsid w:val="007C358E"/>
    <w:rsid w:val="007D2609"/>
    <w:rsid w:val="007D60A3"/>
    <w:rsid w:val="007E20C6"/>
    <w:rsid w:val="007E31AC"/>
    <w:rsid w:val="007E548F"/>
    <w:rsid w:val="007E5BD2"/>
    <w:rsid w:val="007E6FE7"/>
    <w:rsid w:val="007E74E4"/>
    <w:rsid w:val="007E7664"/>
    <w:rsid w:val="007F3118"/>
    <w:rsid w:val="007F3274"/>
    <w:rsid w:val="007F4AA6"/>
    <w:rsid w:val="007F5102"/>
    <w:rsid w:val="007F5B89"/>
    <w:rsid w:val="007F625D"/>
    <w:rsid w:val="007F64C3"/>
    <w:rsid w:val="007F6FF9"/>
    <w:rsid w:val="00802731"/>
    <w:rsid w:val="00805A03"/>
    <w:rsid w:val="00805B88"/>
    <w:rsid w:val="00805F26"/>
    <w:rsid w:val="008061CC"/>
    <w:rsid w:val="00811ED0"/>
    <w:rsid w:val="00814FB4"/>
    <w:rsid w:val="00815BFB"/>
    <w:rsid w:val="00817E35"/>
    <w:rsid w:val="00820B73"/>
    <w:rsid w:val="00822366"/>
    <w:rsid w:val="00822AAD"/>
    <w:rsid w:val="00822D1D"/>
    <w:rsid w:val="008236BF"/>
    <w:rsid w:val="00826275"/>
    <w:rsid w:val="00832A56"/>
    <w:rsid w:val="0083659D"/>
    <w:rsid w:val="008418B2"/>
    <w:rsid w:val="00841BE5"/>
    <w:rsid w:val="008428D8"/>
    <w:rsid w:val="00850527"/>
    <w:rsid w:val="00854C9E"/>
    <w:rsid w:val="00857236"/>
    <w:rsid w:val="00860F99"/>
    <w:rsid w:val="00861229"/>
    <w:rsid w:val="00861492"/>
    <w:rsid w:val="0086160C"/>
    <w:rsid w:val="008625EA"/>
    <w:rsid w:val="00862BB8"/>
    <w:rsid w:val="00863DB7"/>
    <w:rsid w:val="008666E4"/>
    <w:rsid w:val="008676A6"/>
    <w:rsid w:val="00867D2D"/>
    <w:rsid w:val="00870CA9"/>
    <w:rsid w:val="008711B5"/>
    <w:rsid w:val="00874E2D"/>
    <w:rsid w:val="00874F58"/>
    <w:rsid w:val="00876B70"/>
    <w:rsid w:val="00882D9D"/>
    <w:rsid w:val="00886DBD"/>
    <w:rsid w:val="00886EF3"/>
    <w:rsid w:val="0089446E"/>
    <w:rsid w:val="00896C57"/>
    <w:rsid w:val="008A2AEA"/>
    <w:rsid w:val="008B00B3"/>
    <w:rsid w:val="008B086A"/>
    <w:rsid w:val="008B0A25"/>
    <w:rsid w:val="008B0F8B"/>
    <w:rsid w:val="008B17D4"/>
    <w:rsid w:val="008B2688"/>
    <w:rsid w:val="008B26AA"/>
    <w:rsid w:val="008B304C"/>
    <w:rsid w:val="008B3A5E"/>
    <w:rsid w:val="008B4810"/>
    <w:rsid w:val="008B7360"/>
    <w:rsid w:val="008B7833"/>
    <w:rsid w:val="008C144A"/>
    <w:rsid w:val="008C2B5E"/>
    <w:rsid w:val="008C5398"/>
    <w:rsid w:val="008C5BA5"/>
    <w:rsid w:val="008C6445"/>
    <w:rsid w:val="008C68C7"/>
    <w:rsid w:val="008C6CFB"/>
    <w:rsid w:val="008C6D25"/>
    <w:rsid w:val="008C7A76"/>
    <w:rsid w:val="008D1013"/>
    <w:rsid w:val="008D13B9"/>
    <w:rsid w:val="008D38E9"/>
    <w:rsid w:val="008D460E"/>
    <w:rsid w:val="008D6273"/>
    <w:rsid w:val="008D6DEF"/>
    <w:rsid w:val="008E1625"/>
    <w:rsid w:val="008E2E9D"/>
    <w:rsid w:val="008E30EA"/>
    <w:rsid w:val="008E31F2"/>
    <w:rsid w:val="008E4419"/>
    <w:rsid w:val="008E5D67"/>
    <w:rsid w:val="008E6DBD"/>
    <w:rsid w:val="008E7F37"/>
    <w:rsid w:val="008F0C23"/>
    <w:rsid w:val="008F248F"/>
    <w:rsid w:val="008F5DED"/>
    <w:rsid w:val="008F68C3"/>
    <w:rsid w:val="008F6AB1"/>
    <w:rsid w:val="009005CF"/>
    <w:rsid w:val="00900B37"/>
    <w:rsid w:val="009010C5"/>
    <w:rsid w:val="00901FCA"/>
    <w:rsid w:val="009054E1"/>
    <w:rsid w:val="00906376"/>
    <w:rsid w:val="00907CC7"/>
    <w:rsid w:val="00907E34"/>
    <w:rsid w:val="00910269"/>
    <w:rsid w:val="00910383"/>
    <w:rsid w:val="0091048C"/>
    <w:rsid w:val="00911C8A"/>
    <w:rsid w:val="00911ED7"/>
    <w:rsid w:val="00914FC3"/>
    <w:rsid w:val="00915425"/>
    <w:rsid w:val="00916F7D"/>
    <w:rsid w:val="009175CD"/>
    <w:rsid w:val="00923128"/>
    <w:rsid w:val="0092331E"/>
    <w:rsid w:val="00927F11"/>
    <w:rsid w:val="0093017F"/>
    <w:rsid w:val="00931A14"/>
    <w:rsid w:val="0093285C"/>
    <w:rsid w:val="009334FB"/>
    <w:rsid w:val="00933821"/>
    <w:rsid w:val="00933CCC"/>
    <w:rsid w:val="00934493"/>
    <w:rsid w:val="00935536"/>
    <w:rsid w:val="00937F7F"/>
    <w:rsid w:val="009417EF"/>
    <w:rsid w:val="00941FCB"/>
    <w:rsid w:val="009433E3"/>
    <w:rsid w:val="00943CBE"/>
    <w:rsid w:val="009450B4"/>
    <w:rsid w:val="00945D0F"/>
    <w:rsid w:val="009500D3"/>
    <w:rsid w:val="009508D4"/>
    <w:rsid w:val="00952C6D"/>
    <w:rsid w:val="00953F74"/>
    <w:rsid w:val="009557D7"/>
    <w:rsid w:val="00962167"/>
    <w:rsid w:val="00962707"/>
    <w:rsid w:val="009627CC"/>
    <w:rsid w:val="00964C83"/>
    <w:rsid w:val="0097290C"/>
    <w:rsid w:val="0097298F"/>
    <w:rsid w:val="009740A2"/>
    <w:rsid w:val="00974897"/>
    <w:rsid w:val="00977387"/>
    <w:rsid w:val="0097743D"/>
    <w:rsid w:val="0098200C"/>
    <w:rsid w:val="009823DB"/>
    <w:rsid w:val="00982673"/>
    <w:rsid w:val="009826E6"/>
    <w:rsid w:val="00983115"/>
    <w:rsid w:val="00983F56"/>
    <w:rsid w:val="00985B15"/>
    <w:rsid w:val="00987A74"/>
    <w:rsid w:val="00987CB6"/>
    <w:rsid w:val="0099317F"/>
    <w:rsid w:val="00995733"/>
    <w:rsid w:val="00995DF0"/>
    <w:rsid w:val="009A0DD1"/>
    <w:rsid w:val="009A3B4C"/>
    <w:rsid w:val="009B2679"/>
    <w:rsid w:val="009B4CCA"/>
    <w:rsid w:val="009C060A"/>
    <w:rsid w:val="009C151D"/>
    <w:rsid w:val="009C1B44"/>
    <w:rsid w:val="009C3C14"/>
    <w:rsid w:val="009C444D"/>
    <w:rsid w:val="009C5DB6"/>
    <w:rsid w:val="009C60E5"/>
    <w:rsid w:val="009C6A9F"/>
    <w:rsid w:val="009C74D3"/>
    <w:rsid w:val="009C791B"/>
    <w:rsid w:val="009C7B78"/>
    <w:rsid w:val="009C7E6B"/>
    <w:rsid w:val="009D01E5"/>
    <w:rsid w:val="009D3161"/>
    <w:rsid w:val="009D420C"/>
    <w:rsid w:val="009D6604"/>
    <w:rsid w:val="009D7684"/>
    <w:rsid w:val="009D7960"/>
    <w:rsid w:val="009D7BDC"/>
    <w:rsid w:val="009E0BDB"/>
    <w:rsid w:val="009E22B2"/>
    <w:rsid w:val="009E3169"/>
    <w:rsid w:val="009E5489"/>
    <w:rsid w:val="009F1E6E"/>
    <w:rsid w:val="009F259D"/>
    <w:rsid w:val="009F3123"/>
    <w:rsid w:val="009F4671"/>
    <w:rsid w:val="00A009B8"/>
    <w:rsid w:val="00A01195"/>
    <w:rsid w:val="00A06DE0"/>
    <w:rsid w:val="00A11FF9"/>
    <w:rsid w:val="00A16EB4"/>
    <w:rsid w:val="00A21DDB"/>
    <w:rsid w:val="00A22A32"/>
    <w:rsid w:val="00A22E21"/>
    <w:rsid w:val="00A2453B"/>
    <w:rsid w:val="00A24F45"/>
    <w:rsid w:val="00A35E55"/>
    <w:rsid w:val="00A3695F"/>
    <w:rsid w:val="00A40569"/>
    <w:rsid w:val="00A46126"/>
    <w:rsid w:val="00A512D9"/>
    <w:rsid w:val="00A537E1"/>
    <w:rsid w:val="00A54275"/>
    <w:rsid w:val="00A55356"/>
    <w:rsid w:val="00A556AB"/>
    <w:rsid w:val="00A55ADD"/>
    <w:rsid w:val="00A56415"/>
    <w:rsid w:val="00A604FE"/>
    <w:rsid w:val="00A6232E"/>
    <w:rsid w:val="00A63F03"/>
    <w:rsid w:val="00A64E5F"/>
    <w:rsid w:val="00A65AB4"/>
    <w:rsid w:val="00A66635"/>
    <w:rsid w:val="00A67030"/>
    <w:rsid w:val="00A67CA5"/>
    <w:rsid w:val="00A7409B"/>
    <w:rsid w:val="00A74647"/>
    <w:rsid w:val="00A756C4"/>
    <w:rsid w:val="00A76768"/>
    <w:rsid w:val="00A77172"/>
    <w:rsid w:val="00A802B2"/>
    <w:rsid w:val="00A91212"/>
    <w:rsid w:val="00A92405"/>
    <w:rsid w:val="00A924CF"/>
    <w:rsid w:val="00A94553"/>
    <w:rsid w:val="00A9479F"/>
    <w:rsid w:val="00A949E8"/>
    <w:rsid w:val="00AA10DC"/>
    <w:rsid w:val="00AA1EE2"/>
    <w:rsid w:val="00AA2109"/>
    <w:rsid w:val="00AA7EB3"/>
    <w:rsid w:val="00AB28A4"/>
    <w:rsid w:val="00AB3CEF"/>
    <w:rsid w:val="00AB53E0"/>
    <w:rsid w:val="00AB58FF"/>
    <w:rsid w:val="00AB694E"/>
    <w:rsid w:val="00AC3F66"/>
    <w:rsid w:val="00AD206D"/>
    <w:rsid w:val="00AD2638"/>
    <w:rsid w:val="00AD46E8"/>
    <w:rsid w:val="00AD56E9"/>
    <w:rsid w:val="00AD7D24"/>
    <w:rsid w:val="00AD7D3B"/>
    <w:rsid w:val="00AE17FF"/>
    <w:rsid w:val="00AE4A5E"/>
    <w:rsid w:val="00AE5FE2"/>
    <w:rsid w:val="00AF019B"/>
    <w:rsid w:val="00AF0D04"/>
    <w:rsid w:val="00AF2A2B"/>
    <w:rsid w:val="00AF3E5C"/>
    <w:rsid w:val="00AF3F04"/>
    <w:rsid w:val="00AF6C33"/>
    <w:rsid w:val="00AF7478"/>
    <w:rsid w:val="00B027AF"/>
    <w:rsid w:val="00B03AE9"/>
    <w:rsid w:val="00B03C22"/>
    <w:rsid w:val="00B040BA"/>
    <w:rsid w:val="00B06AFA"/>
    <w:rsid w:val="00B104B3"/>
    <w:rsid w:val="00B10A81"/>
    <w:rsid w:val="00B11210"/>
    <w:rsid w:val="00B12039"/>
    <w:rsid w:val="00B12628"/>
    <w:rsid w:val="00B12FD9"/>
    <w:rsid w:val="00B1315D"/>
    <w:rsid w:val="00B15647"/>
    <w:rsid w:val="00B16FA7"/>
    <w:rsid w:val="00B20B82"/>
    <w:rsid w:val="00B21BC3"/>
    <w:rsid w:val="00B24AA4"/>
    <w:rsid w:val="00B26748"/>
    <w:rsid w:val="00B27479"/>
    <w:rsid w:val="00B3087C"/>
    <w:rsid w:val="00B33D06"/>
    <w:rsid w:val="00B340E7"/>
    <w:rsid w:val="00B34E57"/>
    <w:rsid w:val="00B35195"/>
    <w:rsid w:val="00B35C3E"/>
    <w:rsid w:val="00B40112"/>
    <w:rsid w:val="00B402ED"/>
    <w:rsid w:val="00B40E2B"/>
    <w:rsid w:val="00B43262"/>
    <w:rsid w:val="00B4647E"/>
    <w:rsid w:val="00B50793"/>
    <w:rsid w:val="00B507FE"/>
    <w:rsid w:val="00B53539"/>
    <w:rsid w:val="00B54629"/>
    <w:rsid w:val="00B57FB2"/>
    <w:rsid w:val="00B60C70"/>
    <w:rsid w:val="00B61D73"/>
    <w:rsid w:val="00B62533"/>
    <w:rsid w:val="00B626A3"/>
    <w:rsid w:val="00B641CD"/>
    <w:rsid w:val="00B65C35"/>
    <w:rsid w:val="00B66BE4"/>
    <w:rsid w:val="00B67E66"/>
    <w:rsid w:val="00B73187"/>
    <w:rsid w:val="00B75427"/>
    <w:rsid w:val="00B756ED"/>
    <w:rsid w:val="00B762E2"/>
    <w:rsid w:val="00B77826"/>
    <w:rsid w:val="00B77E21"/>
    <w:rsid w:val="00B80C1D"/>
    <w:rsid w:val="00B83C5D"/>
    <w:rsid w:val="00B841E0"/>
    <w:rsid w:val="00B85FF1"/>
    <w:rsid w:val="00B86FB9"/>
    <w:rsid w:val="00B90EB3"/>
    <w:rsid w:val="00B91C85"/>
    <w:rsid w:val="00B9311C"/>
    <w:rsid w:val="00B93831"/>
    <w:rsid w:val="00B96935"/>
    <w:rsid w:val="00B97918"/>
    <w:rsid w:val="00BA085C"/>
    <w:rsid w:val="00BA1181"/>
    <w:rsid w:val="00BA2592"/>
    <w:rsid w:val="00BA4D30"/>
    <w:rsid w:val="00BA5CC2"/>
    <w:rsid w:val="00BA6D08"/>
    <w:rsid w:val="00BA7487"/>
    <w:rsid w:val="00BA74CF"/>
    <w:rsid w:val="00BB04B8"/>
    <w:rsid w:val="00BB3530"/>
    <w:rsid w:val="00BB5156"/>
    <w:rsid w:val="00BB5688"/>
    <w:rsid w:val="00BB665B"/>
    <w:rsid w:val="00BC17F3"/>
    <w:rsid w:val="00BC3E55"/>
    <w:rsid w:val="00BC3ECB"/>
    <w:rsid w:val="00BC5A33"/>
    <w:rsid w:val="00BC6759"/>
    <w:rsid w:val="00BD05F3"/>
    <w:rsid w:val="00BD4633"/>
    <w:rsid w:val="00BD53E0"/>
    <w:rsid w:val="00BD663C"/>
    <w:rsid w:val="00BE1ADF"/>
    <w:rsid w:val="00BE2212"/>
    <w:rsid w:val="00BE3CCB"/>
    <w:rsid w:val="00BE5AB1"/>
    <w:rsid w:val="00BE71C4"/>
    <w:rsid w:val="00BE7BFF"/>
    <w:rsid w:val="00BF03EA"/>
    <w:rsid w:val="00BF268A"/>
    <w:rsid w:val="00BF29EC"/>
    <w:rsid w:val="00BF6842"/>
    <w:rsid w:val="00BF7019"/>
    <w:rsid w:val="00C00ADC"/>
    <w:rsid w:val="00C00C20"/>
    <w:rsid w:val="00C00EEC"/>
    <w:rsid w:val="00C014AC"/>
    <w:rsid w:val="00C01FD1"/>
    <w:rsid w:val="00C02DA4"/>
    <w:rsid w:val="00C06283"/>
    <w:rsid w:val="00C06A34"/>
    <w:rsid w:val="00C101DF"/>
    <w:rsid w:val="00C102A2"/>
    <w:rsid w:val="00C1076A"/>
    <w:rsid w:val="00C12F0A"/>
    <w:rsid w:val="00C13A8D"/>
    <w:rsid w:val="00C1466F"/>
    <w:rsid w:val="00C14833"/>
    <w:rsid w:val="00C148F1"/>
    <w:rsid w:val="00C161A3"/>
    <w:rsid w:val="00C20F0A"/>
    <w:rsid w:val="00C21668"/>
    <w:rsid w:val="00C23C33"/>
    <w:rsid w:val="00C26B3E"/>
    <w:rsid w:val="00C34DDF"/>
    <w:rsid w:val="00C3709E"/>
    <w:rsid w:val="00C4206D"/>
    <w:rsid w:val="00C44C62"/>
    <w:rsid w:val="00C458B0"/>
    <w:rsid w:val="00C5016C"/>
    <w:rsid w:val="00C5165F"/>
    <w:rsid w:val="00C54CFA"/>
    <w:rsid w:val="00C54D6E"/>
    <w:rsid w:val="00C554BC"/>
    <w:rsid w:val="00C55B84"/>
    <w:rsid w:val="00C600A3"/>
    <w:rsid w:val="00C60B37"/>
    <w:rsid w:val="00C62B9C"/>
    <w:rsid w:val="00C63FF5"/>
    <w:rsid w:val="00C64A42"/>
    <w:rsid w:val="00C656E8"/>
    <w:rsid w:val="00C66586"/>
    <w:rsid w:val="00C7045A"/>
    <w:rsid w:val="00C704D1"/>
    <w:rsid w:val="00C7461B"/>
    <w:rsid w:val="00C75F59"/>
    <w:rsid w:val="00C7649C"/>
    <w:rsid w:val="00C77959"/>
    <w:rsid w:val="00C803C4"/>
    <w:rsid w:val="00C80D3E"/>
    <w:rsid w:val="00C81D49"/>
    <w:rsid w:val="00C82D3E"/>
    <w:rsid w:val="00C84406"/>
    <w:rsid w:val="00C86FD5"/>
    <w:rsid w:val="00C87260"/>
    <w:rsid w:val="00C87FFA"/>
    <w:rsid w:val="00C90AB0"/>
    <w:rsid w:val="00C952F9"/>
    <w:rsid w:val="00C95700"/>
    <w:rsid w:val="00C97FDB"/>
    <w:rsid w:val="00CA1883"/>
    <w:rsid w:val="00CA306F"/>
    <w:rsid w:val="00CA343A"/>
    <w:rsid w:val="00CA6971"/>
    <w:rsid w:val="00CA79E2"/>
    <w:rsid w:val="00CB0228"/>
    <w:rsid w:val="00CB08CE"/>
    <w:rsid w:val="00CB12FC"/>
    <w:rsid w:val="00CB21E3"/>
    <w:rsid w:val="00CB4061"/>
    <w:rsid w:val="00CB53B3"/>
    <w:rsid w:val="00CC1666"/>
    <w:rsid w:val="00CC3622"/>
    <w:rsid w:val="00CC3CDF"/>
    <w:rsid w:val="00CD053D"/>
    <w:rsid w:val="00CD166D"/>
    <w:rsid w:val="00CD64A6"/>
    <w:rsid w:val="00CD7AB0"/>
    <w:rsid w:val="00CE0DA6"/>
    <w:rsid w:val="00CE1FDF"/>
    <w:rsid w:val="00CE3E8C"/>
    <w:rsid w:val="00CE4FD0"/>
    <w:rsid w:val="00CE530B"/>
    <w:rsid w:val="00CF0583"/>
    <w:rsid w:val="00CF33F5"/>
    <w:rsid w:val="00CF6BF3"/>
    <w:rsid w:val="00D01E96"/>
    <w:rsid w:val="00D020FD"/>
    <w:rsid w:val="00D042D2"/>
    <w:rsid w:val="00D04460"/>
    <w:rsid w:val="00D07A21"/>
    <w:rsid w:val="00D07E47"/>
    <w:rsid w:val="00D11DAF"/>
    <w:rsid w:val="00D154BA"/>
    <w:rsid w:val="00D171CF"/>
    <w:rsid w:val="00D20ADA"/>
    <w:rsid w:val="00D224D8"/>
    <w:rsid w:val="00D2313C"/>
    <w:rsid w:val="00D24EF1"/>
    <w:rsid w:val="00D26567"/>
    <w:rsid w:val="00D26AED"/>
    <w:rsid w:val="00D30740"/>
    <w:rsid w:val="00D318B0"/>
    <w:rsid w:val="00D31BB4"/>
    <w:rsid w:val="00D41F81"/>
    <w:rsid w:val="00D432A3"/>
    <w:rsid w:val="00D43AE2"/>
    <w:rsid w:val="00D506D9"/>
    <w:rsid w:val="00D5257F"/>
    <w:rsid w:val="00D52844"/>
    <w:rsid w:val="00D53B4F"/>
    <w:rsid w:val="00D54E53"/>
    <w:rsid w:val="00D56146"/>
    <w:rsid w:val="00D60BEB"/>
    <w:rsid w:val="00D612C1"/>
    <w:rsid w:val="00D61B2E"/>
    <w:rsid w:val="00D61C19"/>
    <w:rsid w:val="00D61F7D"/>
    <w:rsid w:val="00D64411"/>
    <w:rsid w:val="00D6519D"/>
    <w:rsid w:val="00D7461D"/>
    <w:rsid w:val="00D77140"/>
    <w:rsid w:val="00D852F8"/>
    <w:rsid w:val="00D85474"/>
    <w:rsid w:val="00D879B2"/>
    <w:rsid w:val="00D922EA"/>
    <w:rsid w:val="00D92824"/>
    <w:rsid w:val="00D958A2"/>
    <w:rsid w:val="00DA01FE"/>
    <w:rsid w:val="00DA0A19"/>
    <w:rsid w:val="00DA0C19"/>
    <w:rsid w:val="00DA15A4"/>
    <w:rsid w:val="00DA4BAC"/>
    <w:rsid w:val="00DA4F4B"/>
    <w:rsid w:val="00DB13B2"/>
    <w:rsid w:val="00DB1F73"/>
    <w:rsid w:val="00DB3EB4"/>
    <w:rsid w:val="00DB4E34"/>
    <w:rsid w:val="00DB616D"/>
    <w:rsid w:val="00DB7A50"/>
    <w:rsid w:val="00DC1089"/>
    <w:rsid w:val="00DC5072"/>
    <w:rsid w:val="00DC5D6A"/>
    <w:rsid w:val="00DD1C55"/>
    <w:rsid w:val="00DD7A5D"/>
    <w:rsid w:val="00DE0AF5"/>
    <w:rsid w:val="00DE0E38"/>
    <w:rsid w:val="00DE292E"/>
    <w:rsid w:val="00DE2AA7"/>
    <w:rsid w:val="00DE3A12"/>
    <w:rsid w:val="00DE65D0"/>
    <w:rsid w:val="00DE6A16"/>
    <w:rsid w:val="00DE7596"/>
    <w:rsid w:val="00DF5FE5"/>
    <w:rsid w:val="00E00252"/>
    <w:rsid w:val="00E0086E"/>
    <w:rsid w:val="00E043E3"/>
    <w:rsid w:val="00E05D6A"/>
    <w:rsid w:val="00E076F7"/>
    <w:rsid w:val="00E12663"/>
    <w:rsid w:val="00E17511"/>
    <w:rsid w:val="00E23E87"/>
    <w:rsid w:val="00E25032"/>
    <w:rsid w:val="00E26601"/>
    <w:rsid w:val="00E27326"/>
    <w:rsid w:val="00E27426"/>
    <w:rsid w:val="00E314E5"/>
    <w:rsid w:val="00E3344F"/>
    <w:rsid w:val="00E33D8F"/>
    <w:rsid w:val="00E3597C"/>
    <w:rsid w:val="00E370A2"/>
    <w:rsid w:val="00E41C93"/>
    <w:rsid w:val="00E4307C"/>
    <w:rsid w:val="00E45C05"/>
    <w:rsid w:val="00E4697D"/>
    <w:rsid w:val="00E46B3C"/>
    <w:rsid w:val="00E470C7"/>
    <w:rsid w:val="00E47342"/>
    <w:rsid w:val="00E47D17"/>
    <w:rsid w:val="00E500B4"/>
    <w:rsid w:val="00E50F08"/>
    <w:rsid w:val="00E51666"/>
    <w:rsid w:val="00E529EA"/>
    <w:rsid w:val="00E5384E"/>
    <w:rsid w:val="00E6412A"/>
    <w:rsid w:val="00E7088B"/>
    <w:rsid w:val="00E71E99"/>
    <w:rsid w:val="00E744BC"/>
    <w:rsid w:val="00E81512"/>
    <w:rsid w:val="00E82B15"/>
    <w:rsid w:val="00E83676"/>
    <w:rsid w:val="00E83E79"/>
    <w:rsid w:val="00E84FF5"/>
    <w:rsid w:val="00E86818"/>
    <w:rsid w:val="00E86E3F"/>
    <w:rsid w:val="00E91726"/>
    <w:rsid w:val="00E95747"/>
    <w:rsid w:val="00E966BB"/>
    <w:rsid w:val="00EA13D1"/>
    <w:rsid w:val="00EA35CB"/>
    <w:rsid w:val="00EA455C"/>
    <w:rsid w:val="00EA5D3B"/>
    <w:rsid w:val="00EA73F6"/>
    <w:rsid w:val="00EB22F5"/>
    <w:rsid w:val="00EB5364"/>
    <w:rsid w:val="00EB676F"/>
    <w:rsid w:val="00EC1D1A"/>
    <w:rsid w:val="00EC1D4A"/>
    <w:rsid w:val="00EC4127"/>
    <w:rsid w:val="00EC54B6"/>
    <w:rsid w:val="00EC6178"/>
    <w:rsid w:val="00EC6C19"/>
    <w:rsid w:val="00ED0A35"/>
    <w:rsid w:val="00ED2973"/>
    <w:rsid w:val="00ED70FD"/>
    <w:rsid w:val="00EE0B8C"/>
    <w:rsid w:val="00EE3876"/>
    <w:rsid w:val="00EE61F4"/>
    <w:rsid w:val="00EE65F3"/>
    <w:rsid w:val="00EE6CA1"/>
    <w:rsid w:val="00EF0781"/>
    <w:rsid w:val="00EF2257"/>
    <w:rsid w:val="00EF29B4"/>
    <w:rsid w:val="00EF334B"/>
    <w:rsid w:val="00EF42FC"/>
    <w:rsid w:val="00EF7285"/>
    <w:rsid w:val="00F00346"/>
    <w:rsid w:val="00F007C9"/>
    <w:rsid w:val="00F0197E"/>
    <w:rsid w:val="00F03800"/>
    <w:rsid w:val="00F04250"/>
    <w:rsid w:val="00F05AE4"/>
    <w:rsid w:val="00F07B5F"/>
    <w:rsid w:val="00F129C8"/>
    <w:rsid w:val="00F12DC9"/>
    <w:rsid w:val="00F15DD9"/>
    <w:rsid w:val="00F1604F"/>
    <w:rsid w:val="00F23170"/>
    <w:rsid w:val="00F27F94"/>
    <w:rsid w:val="00F33666"/>
    <w:rsid w:val="00F346B5"/>
    <w:rsid w:val="00F34E26"/>
    <w:rsid w:val="00F3703F"/>
    <w:rsid w:val="00F371E9"/>
    <w:rsid w:val="00F37EF0"/>
    <w:rsid w:val="00F402B4"/>
    <w:rsid w:val="00F40D83"/>
    <w:rsid w:val="00F42AFA"/>
    <w:rsid w:val="00F42B91"/>
    <w:rsid w:val="00F43596"/>
    <w:rsid w:val="00F435F7"/>
    <w:rsid w:val="00F44F44"/>
    <w:rsid w:val="00F45ABF"/>
    <w:rsid w:val="00F45B11"/>
    <w:rsid w:val="00F45CE5"/>
    <w:rsid w:val="00F461BD"/>
    <w:rsid w:val="00F46CC8"/>
    <w:rsid w:val="00F47A38"/>
    <w:rsid w:val="00F53072"/>
    <w:rsid w:val="00F5393C"/>
    <w:rsid w:val="00F57308"/>
    <w:rsid w:val="00F5742D"/>
    <w:rsid w:val="00F607A7"/>
    <w:rsid w:val="00F639CD"/>
    <w:rsid w:val="00F651B1"/>
    <w:rsid w:val="00F653B8"/>
    <w:rsid w:val="00F657E5"/>
    <w:rsid w:val="00F659D5"/>
    <w:rsid w:val="00F65C56"/>
    <w:rsid w:val="00F71462"/>
    <w:rsid w:val="00F7197C"/>
    <w:rsid w:val="00F768C5"/>
    <w:rsid w:val="00F771B5"/>
    <w:rsid w:val="00F810D1"/>
    <w:rsid w:val="00F811BB"/>
    <w:rsid w:val="00F834D1"/>
    <w:rsid w:val="00F8392A"/>
    <w:rsid w:val="00F84543"/>
    <w:rsid w:val="00F8488A"/>
    <w:rsid w:val="00F86348"/>
    <w:rsid w:val="00F87B52"/>
    <w:rsid w:val="00F919AD"/>
    <w:rsid w:val="00F91BD6"/>
    <w:rsid w:val="00F97823"/>
    <w:rsid w:val="00FA200D"/>
    <w:rsid w:val="00FA22C6"/>
    <w:rsid w:val="00FA2A4B"/>
    <w:rsid w:val="00FA2DEA"/>
    <w:rsid w:val="00FA3B09"/>
    <w:rsid w:val="00FB0694"/>
    <w:rsid w:val="00FB3CD0"/>
    <w:rsid w:val="00FB64A3"/>
    <w:rsid w:val="00FB6586"/>
    <w:rsid w:val="00FB792C"/>
    <w:rsid w:val="00FC4752"/>
    <w:rsid w:val="00FD085E"/>
    <w:rsid w:val="00FD17FF"/>
    <w:rsid w:val="00FD1DA1"/>
    <w:rsid w:val="00FD1FB6"/>
    <w:rsid w:val="00FD2349"/>
    <w:rsid w:val="00FD4F3C"/>
    <w:rsid w:val="00FE0A83"/>
    <w:rsid w:val="00FE16FF"/>
    <w:rsid w:val="00FE247C"/>
    <w:rsid w:val="00FE3B5D"/>
    <w:rsid w:val="00FE3B5F"/>
    <w:rsid w:val="00FE3EF9"/>
    <w:rsid w:val="00FE4E92"/>
    <w:rsid w:val="00FE4EB1"/>
    <w:rsid w:val="00FE6853"/>
    <w:rsid w:val="00FF097F"/>
    <w:rsid w:val="00FF1C49"/>
    <w:rsid w:val="00FF2F0B"/>
    <w:rsid w:val="00FF2F11"/>
    <w:rsid w:val="00FF46F6"/>
    <w:rsid w:val="00FF5054"/>
    <w:rsid w:val="00FF5EE8"/>
    <w:rsid w:val="00FF6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CA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A67CA5"/>
    <w:pPr>
      <w:keepNext/>
      <w:keepLines/>
      <w:numPr>
        <w:numId w:val="1"/>
      </w:numPr>
      <w:spacing w:before="100" w:after="90" w:line="36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A67CA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10"/>
    <w:link w:val="3Char1"/>
    <w:qFormat/>
    <w:rsid w:val="00A67CA5"/>
    <w:pPr>
      <w:keepNext/>
      <w:keepLines/>
      <w:numPr>
        <w:ilvl w:val="2"/>
        <w:numId w:val="1"/>
      </w:numPr>
      <w:spacing w:before="260" w:after="260" w:line="0" w:lineRule="atLeast"/>
      <w:outlineLvl w:val="2"/>
    </w:pPr>
    <w:rPr>
      <w:rFonts w:ascii="黑体" w:eastAsia="黑体" w:hAnsi="黑体"/>
      <w:b/>
      <w:bCs/>
      <w:sz w:val="30"/>
    </w:rPr>
  </w:style>
  <w:style w:type="paragraph" w:styleId="4">
    <w:name w:val="heading 4"/>
    <w:basedOn w:val="a"/>
    <w:next w:val="10"/>
    <w:link w:val="4Char"/>
    <w:qFormat/>
    <w:rsid w:val="00A67CA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黑体" w:hAnsi="黑体"/>
      <w:b/>
      <w:sz w:val="30"/>
    </w:rPr>
  </w:style>
  <w:style w:type="paragraph" w:styleId="5">
    <w:name w:val="heading 5"/>
    <w:basedOn w:val="a"/>
    <w:next w:val="a"/>
    <w:link w:val="5Char"/>
    <w:qFormat/>
    <w:rsid w:val="00A67CA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67CA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A67CA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A67CA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A67CA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rsid w:val="00A67CA5"/>
    <w:rPr>
      <w:rFonts w:eastAsia="黑体"/>
      <w:b/>
      <w:kern w:val="2"/>
      <w:sz w:val="30"/>
      <w:lang w:val="en-US" w:eastAsia="zh-CN"/>
    </w:rPr>
  </w:style>
  <w:style w:type="character" w:customStyle="1" w:styleId="2Char">
    <w:name w:val="标题 2 Char"/>
    <w:link w:val="2"/>
    <w:rsid w:val="00A67CA5"/>
    <w:rPr>
      <w:rFonts w:ascii="Arial" w:eastAsia="黑体" w:hAnsi="Arial"/>
      <w:b/>
      <w:kern w:val="2"/>
      <w:sz w:val="32"/>
    </w:rPr>
  </w:style>
  <w:style w:type="character" w:customStyle="1" w:styleId="4Char">
    <w:name w:val="标题 4 Char"/>
    <w:link w:val="4"/>
    <w:rsid w:val="00A67CA5"/>
    <w:rPr>
      <w:rFonts w:ascii="黑体" w:hAnsi="黑体"/>
      <w:b/>
      <w:kern w:val="2"/>
      <w:sz w:val="30"/>
    </w:rPr>
  </w:style>
  <w:style w:type="character" w:customStyle="1" w:styleId="Char">
    <w:name w:val="批注主题 Char"/>
    <w:link w:val="11"/>
    <w:rsid w:val="00A67CA5"/>
    <w:rPr>
      <w:b/>
      <w:bCs/>
      <w:kern w:val="2"/>
      <w:sz w:val="21"/>
      <w:szCs w:val="24"/>
    </w:rPr>
  </w:style>
  <w:style w:type="character" w:customStyle="1" w:styleId="1Char">
    <w:name w:val="标题 1 Char"/>
    <w:link w:val="1"/>
    <w:rsid w:val="00A67CA5"/>
    <w:rPr>
      <w:b/>
      <w:kern w:val="44"/>
      <w:sz w:val="36"/>
    </w:rPr>
  </w:style>
  <w:style w:type="character" w:styleId="a3">
    <w:name w:val="Hyperlink"/>
    <w:uiPriority w:val="99"/>
    <w:rsid w:val="00A67CA5"/>
    <w:rPr>
      <w:color w:val="0000FF"/>
      <w:u w:val="single"/>
    </w:rPr>
  </w:style>
  <w:style w:type="character" w:customStyle="1" w:styleId="3Char0">
    <w:name w:val="正文文本缩进 3 Char"/>
    <w:link w:val="31"/>
    <w:rsid w:val="00A67CA5"/>
    <w:rPr>
      <w:kern w:val="2"/>
      <w:sz w:val="21"/>
    </w:rPr>
  </w:style>
  <w:style w:type="character" w:customStyle="1" w:styleId="12">
    <w:name w:val="页码1"/>
    <w:basedOn w:val="a0"/>
    <w:rsid w:val="00A67CA5"/>
  </w:style>
  <w:style w:type="character" w:customStyle="1" w:styleId="Char0">
    <w:name w:val="批注框文本 Char"/>
    <w:link w:val="a4"/>
    <w:rsid w:val="00A67CA5"/>
    <w:rPr>
      <w:kern w:val="2"/>
      <w:sz w:val="18"/>
      <w:szCs w:val="18"/>
    </w:rPr>
  </w:style>
  <w:style w:type="character" w:customStyle="1" w:styleId="2Char0">
    <w:name w:val="正文文本缩进 2 Char"/>
    <w:link w:val="21"/>
    <w:rsid w:val="00A67CA5"/>
    <w:rPr>
      <w:kern w:val="2"/>
      <w:sz w:val="21"/>
    </w:rPr>
  </w:style>
  <w:style w:type="character" w:customStyle="1" w:styleId="9Char">
    <w:name w:val="标题 9 Char"/>
    <w:link w:val="9"/>
    <w:rsid w:val="00A67CA5"/>
    <w:rPr>
      <w:rFonts w:ascii="Arial" w:eastAsia="黑体" w:hAnsi="Arial"/>
      <w:kern w:val="2"/>
      <w:sz w:val="21"/>
      <w:szCs w:val="21"/>
    </w:rPr>
  </w:style>
  <w:style w:type="character" w:customStyle="1" w:styleId="8Char">
    <w:name w:val="标题 8 Char"/>
    <w:link w:val="8"/>
    <w:rsid w:val="00A67CA5"/>
    <w:rPr>
      <w:rFonts w:ascii="Arial" w:eastAsia="黑体" w:hAnsi="Arial"/>
      <w:kern w:val="2"/>
      <w:sz w:val="24"/>
      <w:szCs w:val="24"/>
    </w:rPr>
  </w:style>
  <w:style w:type="character" w:customStyle="1" w:styleId="5Char">
    <w:name w:val="标题 5 Char"/>
    <w:link w:val="5"/>
    <w:rsid w:val="00A67CA5"/>
    <w:rPr>
      <w:b/>
      <w:bCs/>
      <w:kern w:val="2"/>
      <w:sz w:val="28"/>
      <w:szCs w:val="28"/>
    </w:rPr>
  </w:style>
  <w:style w:type="character" w:customStyle="1" w:styleId="MMTopic2CharChar">
    <w:name w:val="MM Topic 2 Char Char"/>
    <w:link w:val="MMTopic2"/>
    <w:rsid w:val="00A67CA5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2Char1">
    <w:name w:val="正文文本 2 Char"/>
    <w:link w:val="210"/>
    <w:rsid w:val="00A67CA5"/>
    <w:rPr>
      <w:rFonts w:ascii="宋体"/>
      <w:sz w:val="28"/>
    </w:rPr>
  </w:style>
  <w:style w:type="character" w:customStyle="1" w:styleId="6Char">
    <w:name w:val="标题 6 Char"/>
    <w:link w:val="6"/>
    <w:rsid w:val="00A67CA5"/>
    <w:rPr>
      <w:rFonts w:ascii="Arial" w:eastAsia="黑体" w:hAnsi="Arial"/>
      <w:b/>
      <w:bCs/>
      <w:kern w:val="2"/>
      <w:sz w:val="24"/>
      <w:szCs w:val="24"/>
    </w:rPr>
  </w:style>
  <w:style w:type="character" w:customStyle="1" w:styleId="13">
    <w:name w:val="访问过的超链接1"/>
    <w:rsid w:val="00A67CA5"/>
    <w:rPr>
      <w:color w:val="800080"/>
      <w:u w:val="single"/>
    </w:rPr>
  </w:style>
  <w:style w:type="character" w:customStyle="1" w:styleId="Char1">
    <w:name w:val="正文缩进 Char1"/>
    <w:aliases w:val="表正文 Char,正文非缩进 Char,正文（首行缩进两字） Char Char Char Char Char1,正文（首行缩进两字） Char Char Char Char Char Char,正文（首行缩进两字） Char Char Char Char1,正文（首行缩进两字） Char Char Char1,特点 Char1,正文缩进 Char Char,正文（首行缩进两字） Char Char1,正文（首行缩进两字） Char1,正文顶格悬挂 Char,段1 Char"/>
    <w:link w:val="10"/>
    <w:rsid w:val="00A67CA5"/>
    <w:rPr>
      <w:kern w:val="2"/>
      <w:sz w:val="21"/>
    </w:rPr>
  </w:style>
  <w:style w:type="character" w:customStyle="1" w:styleId="7Char">
    <w:name w:val="标题 7 Char"/>
    <w:link w:val="7"/>
    <w:rsid w:val="00A67CA5"/>
    <w:rPr>
      <w:b/>
      <w:bCs/>
      <w:kern w:val="2"/>
      <w:sz w:val="24"/>
      <w:szCs w:val="24"/>
    </w:rPr>
  </w:style>
  <w:style w:type="character" w:customStyle="1" w:styleId="Char2">
    <w:name w:val="文档结构图 Char"/>
    <w:link w:val="14"/>
    <w:rsid w:val="00A67CA5"/>
    <w:rPr>
      <w:kern w:val="2"/>
      <w:sz w:val="21"/>
      <w:shd w:val="clear" w:color="auto" w:fill="000080"/>
    </w:rPr>
  </w:style>
  <w:style w:type="character" w:customStyle="1" w:styleId="Char3">
    <w:name w:val="页眉 Char"/>
    <w:link w:val="a5"/>
    <w:rsid w:val="00A67CA5"/>
    <w:rPr>
      <w:rFonts w:ascii="宋体"/>
      <w:sz w:val="18"/>
    </w:rPr>
  </w:style>
  <w:style w:type="character" w:customStyle="1" w:styleId="Char4">
    <w:name w:val="批注文字 Char"/>
    <w:link w:val="a6"/>
    <w:rsid w:val="00A67CA5"/>
    <w:rPr>
      <w:kern w:val="2"/>
      <w:sz w:val="21"/>
      <w:szCs w:val="24"/>
    </w:rPr>
  </w:style>
  <w:style w:type="character" w:customStyle="1" w:styleId="Char5">
    <w:name w:val="页脚 Char"/>
    <w:link w:val="a7"/>
    <w:uiPriority w:val="99"/>
    <w:rsid w:val="00A67CA5"/>
    <w:rPr>
      <w:kern w:val="2"/>
      <w:sz w:val="18"/>
    </w:rPr>
  </w:style>
  <w:style w:type="character" w:customStyle="1" w:styleId="Char6">
    <w:name w:val="正文文本 Char"/>
    <w:link w:val="a8"/>
    <w:rsid w:val="00A67CA5"/>
    <w:rPr>
      <w:kern w:val="2"/>
      <w:sz w:val="21"/>
      <w:szCs w:val="24"/>
    </w:rPr>
  </w:style>
  <w:style w:type="character" w:customStyle="1" w:styleId="Char7">
    <w:name w:val="正文文本缩进 Char"/>
    <w:link w:val="15"/>
    <w:rsid w:val="00A67CA5"/>
    <w:rPr>
      <w:kern w:val="2"/>
      <w:sz w:val="21"/>
    </w:rPr>
  </w:style>
  <w:style w:type="character" w:customStyle="1" w:styleId="Char8">
    <w:name w:val="纯文本 Char"/>
    <w:link w:val="20"/>
    <w:rsid w:val="00A67CA5"/>
    <w:rPr>
      <w:rFonts w:ascii="宋体" w:hAnsi="Courier New"/>
      <w:kern w:val="2"/>
      <w:sz w:val="24"/>
    </w:rPr>
  </w:style>
  <w:style w:type="character" w:customStyle="1" w:styleId="Char9">
    <w:name w:val="日期 Char"/>
    <w:link w:val="16"/>
    <w:rsid w:val="00A67CA5"/>
    <w:rPr>
      <w:kern w:val="2"/>
      <w:sz w:val="21"/>
    </w:rPr>
  </w:style>
  <w:style w:type="character" w:customStyle="1" w:styleId="Chara">
    <w:name w:val="标题 Char"/>
    <w:link w:val="a9"/>
    <w:rsid w:val="00A67CA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07415CharChar">
    <w:name w:val="样式 样式 宋体 小五 首行缩进:  0.74 厘米 + 小四 行距: 1.5 倍行距 Char Char"/>
    <w:link w:val="07415"/>
    <w:rsid w:val="00A67CA5"/>
    <w:rPr>
      <w:rFonts w:eastAsia="宋体" w:cs="宋体"/>
      <w:b/>
      <w:kern w:val="2"/>
      <w:sz w:val="28"/>
      <w:szCs w:val="28"/>
      <w:lang w:val="en-US" w:eastAsia="zh-CN"/>
    </w:rPr>
  </w:style>
  <w:style w:type="character" w:customStyle="1" w:styleId="3Char1">
    <w:name w:val="标题 3 Char1"/>
    <w:link w:val="3"/>
    <w:rsid w:val="00A67CA5"/>
    <w:rPr>
      <w:rFonts w:ascii="黑体" w:eastAsia="黑体" w:hAnsi="黑体"/>
      <w:b/>
      <w:bCs/>
      <w:kern w:val="2"/>
      <w:sz w:val="30"/>
    </w:rPr>
  </w:style>
  <w:style w:type="character" w:customStyle="1" w:styleId="aa">
    <w:name w:val="样式 华文中宋 小四"/>
    <w:rsid w:val="00A67CA5"/>
    <w:rPr>
      <w:rFonts w:ascii="华文中宋" w:eastAsia="华文中宋" w:hAnsi="华文中宋"/>
      <w:sz w:val="24"/>
    </w:rPr>
  </w:style>
  <w:style w:type="character" w:customStyle="1" w:styleId="17">
    <w:name w:val="批注引用1"/>
    <w:rsid w:val="00A67CA5"/>
    <w:rPr>
      <w:sz w:val="21"/>
      <w:szCs w:val="21"/>
    </w:rPr>
  </w:style>
  <w:style w:type="character" w:customStyle="1" w:styleId="MMTopic1CharChar">
    <w:name w:val="MM Topic 1 Char Char"/>
    <w:link w:val="MMTopic1"/>
    <w:rsid w:val="00A67CA5"/>
    <w:rPr>
      <w:rFonts w:ascii="Calibri" w:hAnsi="Calibri"/>
      <w:b/>
      <w:bCs/>
      <w:kern w:val="44"/>
      <w:sz w:val="44"/>
      <w:szCs w:val="44"/>
    </w:rPr>
  </w:style>
  <w:style w:type="character" w:customStyle="1" w:styleId="Charb">
    <w:name w:val="无间隔 Char"/>
    <w:link w:val="18"/>
    <w:rsid w:val="00A67CA5"/>
    <w:rPr>
      <w:rFonts w:ascii="Calibri" w:hAnsi="Calibri" w:cs="黑体"/>
      <w:sz w:val="22"/>
      <w:szCs w:val="22"/>
      <w:lang w:val="en-US" w:eastAsia="zh-CN" w:bidi="ar-SA"/>
    </w:rPr>
  </w:style>
  <w:style w:type="paragraph" w:styleId="90">
    <w:name w:val="toc 9"/>
    <w:basedOn w:val="a"/>
    <w:next w:val="a"/>
    <w:uiPriority w:val="39"/>
    <w:rsid w:val="00A67CA5"/>
    <w:pPr>
      <w:ind w:leftChars="1600" w:left="3360"/>
    </w:pPr>
    <w:rPr>
      <w:szCs w:val="24"/>
    </w:rPr>
  </w:style>
  <w:style w:type="paragraph" w:customStyle="1" w:styleId="ab">
    <w:name w:val="附录表标题"/>
    <w:next w:val="ac"/>
    <w:rsid w:val="00A67CA5"/>
    <w:pPr>
      <w:jc w:val="center"/>
      <w:textAlignment w:val="baseline"/>
    </w:pPr>
    <w:rPr>
      <w:rFonts w:ascii="黑体" w:eastAsia="黑体"/>
      <w:kern w:val="21"/>
      <w:sz w:val="21"/>
    </w:rPr>
  </w:style>
  <w:style w:type="paragraph" w:styleId="22">
    <w:name w:val="toc 2"/>
    <w:basedOn w:val="a"/>
    <w:next w:val="a"/>
    <w:uiPriority w:val="39"/>
    <w:rsid w:val="00A67CA5"/>
    <w:pPr>
      <w:tabs>
        <w:tab w:val="left" w:pos="735"/>
        <w:tab w:val="right" w:leader="dot" w:pos="9628"/>
      </w:tabs>
      <w:ind w:leftChars="200" w:left="420"/>
    </w:pPr>
  </w:style>
  <w:style w:type="paragraph" w:customStyle="1" w:styleId="31">
    <w:name w:val="正文文本缩进 31"/>
    <w:basedOn w:val="a"/>
    <w:link w:val="3Char0"/>
    <w:rsid w:val="00A67CA5"/>
    <w:pPr>
      <w:ind w:firstLine="420"/>
    </w:pPr>
  </w:style>
  <w:style w:type="paragraph" w:styleId="40">
    <w:name w:val="toc 4"/>
    <w:basedOn w:val="a"/>
    <w:next w:val="a"/>
    <w:uiPriority w:val="39"/>
    <w:rsid w:val="00A67CA5"/>
    <w:pPr>
      <w:tabs>
        <w:tab w:val="left" w:pos="1995"/>
        <w:tab w:val="right" w:leader="dot" w:pos="9628"/>
      </w:tabs>
      <w:ind w:leftChars="600" w:left="1260"/>
    </w:pPr>
    <w:rPr>
      <w:szCs w:val="24"/>
    </w:rPr>
  </w:style>
  <w:style w:type="paragraph" w:customStyle="1" w:styleId="ad">
    <w:name w:val="图片"/>
    <w:basedOn w:val="a"/>
    <w:next w:val="ae"/>
    <w:rsid w:val="00A67CA5"/>
    <w:pPr>
      <w:keepNext/>
      <w:widowControl/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kern w:val="0"/>
      <w:sz w:val="20"/>
    </w:rPr>
  </w:style>
  <w:style w:type="paragraph" w:styleId="80">
    <w:name w:val="toc 8"/>
    <w:basedOn w:val="a"/>
    <w:next w:val="a"/>
    <w:uiPriority w:val="39"/>
    <w:rsid w:val="00A67CA5"/>
    <w:pPr>
      <w:ind w:leftChars="1400" w:left="2940"/>
    </w:pPr>
    <w:rPr>
      <w:szCs w:val="24"/>
    </w:rPr>
  </w:style>
  <w:style w:type="paragraph" w:customStyle="1" w:styleId="10">
    <w:name w:val="正文缩进1"/>
    <w:basedOn w:val="a"/>
    <w:link w:val="Char1"/>
    <w:rsid w:val="00A67CA5"/>
    <w:pPr>
      <w:ind w:firstLine="420"/>
    </w:pPr>
  </w:style>
  <w:style w:type="paragraph" w:styleId="a9">
    <w:name w:val="Title"/>
    <w:basedOn w:val="a"/>
    <w:next w:val="a"/>
    <w:link w:val="Chara"/>
    <w:qFormat/>
    <w:rsid w:val="00A67CA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70">
    <w:name w:val="toc 7"/>
    <w:basedOn w:val="a"/>
    <w:next w:val="a"/>
    <w:uiPriority w:val="39"/>
    <w:rsid w:val="00A67CA5"/>
    <w:pPr>
      <w:ind w:leftChars="1200" w:left="2520"/>
    </w:pPr>
    <w:rPr>
      <w:szCs w:val="24"/>
    </w:rPr>
  </w:style>
  <w:style w:type="paragraph" w:styleId="60">
    <w:name w:val="toc 6"/>
    <w:basedOn w:val="a"/>
    <w:next w:val="a"/>
    <w:uiPriority w:val="39"/>
    <w:rsid w:val="00A67CA5"/>
    <w:pPr>
      <w:ind w:leftChars="1000" w:left="2100"/>
    </w:pPr>
    <w:rPr>
      <w:szCs w:val="24"/>
    </w:rPr>
  </w:style>
  <w:style w:type="paragraph" w:styleId="19">
    <w:name w:val="toc 1"/>
    <w:basedOn w:val="a"/>
    <w:next w:val="a"/>
    <w:uiPriority w:val="39"/>
    <w:rsid w:val="00A67CA5"/>
  </w:style>
  <w:style w:type="paragraph" w:customStyle="1" w:styleId="14">
    <w:name w:val="文档结构图1"/>
    <w:basedOn w:val="a"/>
    <w:link w:val="Char2"/>
    <w:rsid w:val="00A67CA5"/>
    <w:pPr>
      <w:shd w:val="clear" w:color="auto" w:fill="000080"/>
    </w:pPr>
    <w:rPr>
      <w:shd w:val="clear" w:color="auto" w:fill="000080"/>
    </w:rPr>
  </w:style>
  <w:style w:type="paragraph" w:styleId="32">
    <w:name w:val="toc 3"/>
    <w:basedOn w:val="a"/>
    <w:next w:val="a"/>
    <w:uiPriority w:val="39"/>
    <w:rsid w:val="00A67CA5"/>
    <w:pPr>
      <w:tabs>
        <w:tab w:val="left" w:pos="1365"/>
        <w:tab w:val="left" w:pos="1470"/>
        <w:tab w:val="right" w:leader="dot" w:pos="9628"/>
      </w:tabs>
      <w:ind w:leftChars="400" w:left="840"/>
    </w:pPr>
  </w:style>
  <w:style w:type="paragraph" w:styleId="a6">
    <w:name w:val="annotation text"/>
    <w:basedOn w:val="a"/>
    <w:link w:val="Char4"/>
    <w:rsid w:val="00A67CA5"/>
    <w:pPr>
      <w:jc w:val="left"/>
    </w:pPr>
    <w:rPr>
      <w:szCs w:val="24"/>
    </w:rPr>
  </w:style>
  <w:style w:type="paragraph" w:customStyle="1" w:styleId="11">
    <w:name w:val="批注主题1"/>
    <w:basedOn w:val="a6"/>
    <w:next w:val="a6"/>
    <w:link w:val="Char"/>
    <w:rsid w:val="00A67CA5"/>
    <w:rPr>
      <w:b/>
      <w:bCs/>
    </w:rPr>
  </w:style>
  <w:style w:type="paragraph" w:styleId="a5">
    <w:name w:val="header"/>
    <w:basedOn w:val="a"/>
    <w:link w:val="Char3"/>
    <w:rsid w:val="00A67CA5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jc w:val="center"/>
      <w:textAlignment w:val="baseline"/>
    </w:pPr>
    <w:rPr>
      <w:rFonts w:ascii="宋体"/>
      <w:kern w:val="0"/>
      <w:sz w:val="18"/>
    </w:rPr>
  </w:style>
  <w:style w:type="paragraph" w:styleId="ae">
    <w:name w:val="caption"/>
    <w:basedOn w:val="a"/>
    <w:next w:val="a"/>
    <w:qFormat/>
    <w:rsid w:val="00A67CA5"/>
    <w:rPr>
      <w:rFonts w:ascii="Arial" w:eastAsia="黑体" w:hAnsi="Arial" w:cs="Arial"/>
      <w:sz w:val="20"/>
    </w:rPr>
  </w:style>
  <w:style w:type="paragraph" w:styleId="a4">
    <w:name w:val="Balloon Text"/>
    <w:basedOn w:val="a"/>
    <w:link w:val="Char0"/>
    <w:rsid w:val="00A67CA5"/>
    <w:rPr>
      <w:sz w:val="18"/>
      <w:szCs w:val="18"/>
    </w:rPr>
  </w:style>
  <w:style w:type="paragraph" w:customStyle="1" w:styleId="074">
    <w:name w:val="样式 首行缩进:  0.74 厘米"/>
    <w:basedOn w:val="a"/>
    <w:rsid w:val="00A67CA5"/>
    <w:pPr>
      <w:ind w:firstLine="420"/>
    </w:pPr>
    <w:rPr>
      <w:rFonts w:eastAsia="华文中宋" w:cs="宋体"/>
      <w:sz w:val="24"/>
    </w:rPr>
  </w:style>
  <w:style w:type="paragraph" w:customStyle="1" w:styleId="15">
    <w:name w:val="正文文本缩进1"/>
    <w:basedOn w:val="a"/>
    <w:link w:val="Char7"/>
    <w:rsid w:val="00A67CA5"/>
    <w:pPr>
      <w:ind w:firstLine="360"/>
    </w:pPr>
  </w:style>
  <w:style w:type="paragraph" w:customStyle="1" w:styleId="22Charcsk2H2sect12h22ndlevelNum112">
    <w:name w:val="样式 标题 2标题 2 Charcsk标题 2H2sect 1.2h22nd levelNum 1.12第*章..."/>
    <w:basedOn w:val="2"/>
    <w:rsid w:val="00A67CA5"/>
    <w:pPr>
      <w:numPr>
        <w:numId w:val="0"/>
      </w:numPr>
      <w:spacing w:line="415" w:lineRule="auto"/>
      <w:jc w:val="left"/>
    </w:pPr>
    <w:rPr>
      <w:rFonts w:eastAsia="宋体" w:cs="宋体"/>
      <w:bCs/>
      <w:sz w:val="30"/>
    </w:rPr>
  </w:style>
  <w:style w:type="paragraph" w:styleId="a7">
    <w:name w:val="footer"/>
    <w:basedOn w:val="a"/>
    <w:link w:val="Char5"/>
    <w:uiPriority w:val="99"/>
    <w:rsid w:val="00A67C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ody Text"/>
    <w:basedOn w:val="a"/>
    <w:link w:val="Char6"/>
    <w:rsid w:val="00A67CA5"/>
    <w:pPr>
      <w:spacing w:after="120"/>
    </w:pPr>
    <w:rPr>
      <w:szCs w:val="24"/>
    </w:rPr>
  </w:style>
  <w:style w:type="paragraph" w:customStyle="1" w:styleId="CharCharCharCharCharChar">
    <w:name w:val="Char Char Char Char Char Char"/>
    <w:basedOn w:val="a"/>
    <w:rsid w:val="00A67CA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210">
    <w:name w:val="正文文本 21"/>
    <w:basedOn w:val="a"/>
    <w:link w:val="2Char1"/>
    <w:rsid w:val="00A67CA5"/>
    <w:pPr>
      <w:adjustRightInd w:val="0"/>
      <w:spacing w:line="460" w:lineRule="atLeast"/>
      <w:jc w:val="left"/>
      <w:textAlignment w:val="baseline"/>
    </w:pPr>
    <w:rPr>
      <w:rFonts w:ascii="宋体"/>
      <w:kern w:val="0"/>
      <w:sz w:val="28"/>
    </w:rPr>
  </w:style>
  <w:style w:type="paragraph" w:styleId="50">
    <w:name w:val="toc 5"/>
    <w:basedOn w:val="a"/>
    <w:next w:val="a"/>
    <w:uiPriority w:val="39"/>
    <w:rsid w:val="00A67CA5"/>
    <w:pPr>
      <w:ind w:leftChars="800" w:left="1680"/>
    </w:pPr>
    <w:rPr>
      <w:szCs w:val="24"/>
    </w:rPr>
  </w:style>
  <w:style w:type="paragraph" w:customStyle="1" w:styleId="21">
    <w:name w:val="正文文本缩进 21"/>
    <w:basedOn w:val="a"/>
    <w:link w:val="2Char0"/>
    <w:rsid w:val="00A67CA5"/>
    <w:pPr>
      <w:ind w:firstLine="315"/>
    </w:pPr>
  </w:style>
  <w:style w:type="paragraph" w:customStyle="1" w:styleId="1a">
    <w:name w:val="纯文本1"/>
    <w:basedOn w:val="a"/>
    <w:rsid w:val="00A67CA5"/>
    <w:pPr>
      <w:autoSpaceDE w:val="0"/>
      <w:autoSpaceDN w:val="0"/>
      <w:adjustRightInd w:val="0"/>
      <w:textAlignment w:val="baseline"/>
    </w:pPr>
    <w:rPr>
      <w:rFonts w:ascii="宋体" w:hAnsi="Tms Rmn"/>
      <w:kern w:val="0"/>
    </w:rPr>
  </w:style>
  <w:style w:type="paragraph" w:customStyle="1" w:styleId="20">
    <w:name w:val="纯文本2"/>
    <w:basedOn w:val="a"/>
    <w:link w:val="Char8"/>
    <w:rsid w:val="00A67CA5"/>
    <w:rPr>
      <w:rFonts w:ascii="宋体" w:hAnsi="Courier New"/>
      <w:sz w:val="24"/>
    </w:rPr>
  </w:style>
  <w:style w:type="paragraph" w:customStyle="1" w:styleId="16">
    <w:name w:val="日期1"/>
    <w:basedOn w:val="a"/>
    <w:next w:val="a"/>
    <w:link w:val="Char9"/>
    <w:rsid w:val="00A67CA5"/>
    <w:pPr>
      <w:ind w:leftChars="2500" w:left="100"/>
    </w:pPr>
  </w:style>
  <w:style w:type="paragraph" w:customStyle="1" w:styleId="af">
    <w:name w:val="标题 ４"/>
    <w:basedOn w:val="3"/>
    <w:rsid w:val="00A67CA5"/>
  </w:style>
  <w:style w:type="paragraph" w:customStyle="1" w:styleId="41">
    <w:name w:val="标题4"/>
    <w:basedOn w:val="af"/>
    <w:rsid w:val="00A67CA5"/>
  </w:style>
  <w:style w:type="paragraph" w:customStyle="1" w:styleId="33">
    <w:name w:val="标题3"/>
    <w:basedOn w:val="4"/>
    <w:rsid w:val="00A67CA5"/>
  </w:style>
  <w:style w:type="paragraph" w:customStyle="1" w:styleId="af0">
    <w:name w:val="保留正文"/>
    <w:basedOn w:val="a8"/>
    <w:rsid w:val="00A67CA5"/>
    <w:pPr>
      <w:keepNext/>
      <w:widowControl/>
      <w:overflowPunct w:val="0"/>
      <w:autoSpaceDE w:val="0"/>
      <w:autoSpaceDN w:val="0"/>
      <w:adjustRightInd w:val="0"/>
      <w:spacing w:after="160"/>
      <w:jc w:val="left"/>
      <w:textAlignment w:val="baseline"/>
    </w:pPr>
    <w:rPr>
      <w:kern w:val="0"/>
      <w:sz w:val="20"/>
      <w:szCs w:val="20"/>
    </w:rPr>
  </w:style>
  <w:style w:type="paragraph" w:customStyle="1" w:styleId="CharChar1CharCharCharCharCharChar">
    <w:name w:val="Char Char1 Char Char Char Char Char Char"/>
    <w:basedOn w:val="a"/>
    <w:rsid w:val="00A67CA5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Char10">
    <w:name w:val="Char1"/>
    <w:basedOn w:val="a"/>
    <w:rsid w:val="00A67CA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1b">
    <w:name w:val="列出段落1"/>
    <w:basedOn w:val="a"/>
    <w:rsid w:val="00A67CA5"/>
    <w:pPr>
      <w:ind w:firstLineChars="200" w:firstLine="420"/>
    </w:pPr>
    <w:rPr>
      <w:rFonts w:ascii="Calibri" w:hAnsi="Calibri"/>
      <w:szCs w:val="22"/>
    </w:rPr>
  </w:style>
  <w:style w:type="paragraph" w:customStyle="1" w:styleId="CharCharCharChar">
    <w:name w:val="Char Char Char Char"/>
    <w:basedOn w:val="a"/>
    <w:next w:val="3"/>
    <w:rsid w:val="00A67CA5"/>
    <w:pPr>
      <w:widowControl/>
      <w:spacing w:after="160" w:line="240" w:lineRule="exact"/>
      <w:jc w:val="left"/>
    </w:pPr>
    <w:rPr>
      <w:rFonts w:ascii="黑体" w:eastAsia="黑体" w:hAnsi="Verdana"/>
      <w:kern w:val="0"/>
      <w:sz w:val="28"/>
      <w:szCs w:val="28"/>
    </w:rPr>
  </w:style>
  <w:style w:type="paragraph" w:customStyle="1" w:styleId="07415">
    <w:name w:val="样式 样式 宋体 小五 首行缩进:  0.74 厘米 + 小四 行距: 1.5 倍行距"/>
    <w:basedOn w:val="a"/>
    <w:link w:val="07415CharChar"/>
    <w:rsid w:val="00A67CA5"/>
    <w:pPr>
      <w:widowControl/>
      <w:spacing w:line="360" w:lineRule="auto"/>
      <w:jc w:val="center"/>
    </w:pPr>
    <w:rPr>
      <w:b/>
      <w:sz w:val="28"/>
      <w:szCs w:val="28"/>
    </w:rPr>
  </w:style>
  <w:style w:type="paragraph" w:customStyle="1" w:styleId="CharCharChar1Char">
    <w:name w:val="Char Char Char1 Char"/>
    <w:basedOn w:val="a"/>
    <w:rsid w:val="00A67CA5"/>
    <w:rPr>
      <w:szCs w:val="24"/>
    </w:rPr>
  </w:style>
  <w:style w:type="paragraph" w:customStyle="1" w:styleId="CharChar">
    <w:name w:val="Char Char"/>
    <w:basedOn w:val="a"/>
    <w:rsid w:val="00A67CA5"/>
    <w:rPr>
      <w:rFonts w:eastAsia="仿宋_GB2312"/>
      <w:sz w:val="32"/>
      <w:szCs w:val="32"/>
    </w:rPr>
  </w:style>
  <w:style w:type="paragraph" w:customStyle="1" w:styleId="1c">
    <w:name w:val="标准1"/>
    <w:basedOn w:val="2"/>
    <w:rsid w:val="00A67CA5"/>
    <w:pPr>
      <w:numPr>
        <w:numId w:val="0"/>
      </w:numPr>
      <w:tabs>
        <w:tab w:val="left" w:pos="0"/>
      </w:tabs>
    </w:pPr>
    <w:rPr>
      <w:rFonts w:ascii="宋体" w:hAnsi="宋体"/>
      <w:bCs/>
      <w:sz w:val="21"/>
      <w:szCs w:val="32"/>
    </w:rPr>
  </w:style>
  <w:style w:type="paragraph" w:customStyle="1" w:styleId="ac">
    <w:name w:val="段"/>
    <w:rsid w:val="00A67CA5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410">
    <w:name w:val="索引 41"/>
    <w:basedOn w:val="a"/>
    <w:next w:val="a"/>
    <w:rsid w:val="00A67CA5"/>
    <w:pPr>
      <w:ind w:leftChars="600" w:left="600"/>
    </w:pPr>
  </w:style>
  <w:style w:type="paragraph" w:customStyle="1" w:styleId="1d">
    <w:name w:val="列出段落1"/>
    <w:basedOn w:val="a"/>
    <w:rsid w:val="00A67CA5"/>
    <w:pPr>
      <w:ind w:firstLineChars="200" w:firstLine="420"/>
    </w:pPr>
    <w:rPr>
      <w:rFonts w:ascii="Calibri" w:hAnsi="Calibri"/>
      <w:szCs w:val="22"/>
    </w:rPr>
  </w:style>
  <w:style w:type="paragraph" w:customStyle="1" w:styleId="42">
    <w:name w:val="新纪元标题4"/>
    <w:basedOn w:val="4"/>
    <w:rsid w:val="00A67CA5"/>
    <w:pPr>
      <w:spacing w:before="80" w:after="80" w:line="240" w:lineRule="auto"/>
      <w:ind w:leftChars="300" w:left="300"/>
    </w:pPr>
    <w:rPr>
      <w:rFonts w:ascii="Arial" w:hAnsi="Arial"/>
      <w:bCs/>
      <w:sz w:val="28"/>
      <w:szCs w:val="28"/>
    </w:rPr>
  </w:style>
  <w:style w:type="paragraph" w:customStyle="1" w:styleId="34">
    <w:name w:val="新纪元标题3"/>
    <w:basedOn w:val="a"/>
    <w:rsid w:val="00A67CA5"/>
    <w:pPr>
      <w:keepNext/>
      <w:keepLines/>
      <w:spacing w:before="120" w:after="120"/>
      <w:outlineLvl w:val="2"/>
    </w:pPr>
    <w:rPr>
      <w:rFonts w:ascii="Arial" w:hAnsi="Arial"/>
      <w:b/>
      <w:bCs/>
      <w:sz w:val="30"/>
      <w:szCs w:val="30"/>
    </w:rPr>
  </w:style>
  <w:style w:type="paragraph" w:customStyle="1" w:styleId="af1">
    <w:name w:val="表中文字"/>
    <w:basedOn w:val="a"/>
    <w:rsid w:val="00A67CA5"/>
    <w:pPr>
      <w:adjustRightInd w:val="0"/>
      <w:spacing w:line="360" w:lineRule="auto"/>
    </w:pPr>
    <w:rPr>
      <w:rFonts w:ascii="Arial" w:eastAsia="仿宋_GB2312" w:hAnsi="Arial"/>
      <w:b/>
      <w:color w:val="000000"/>
    </w:rPr>
  </w:style>
  <w:style w:type="paragraph" w:customStyle="1" w:styleId="MMTopic1">
    <w:name w:val="MM Topic 1"/>
    <w:basedOn w:val="1"/>
    <w:link w:val="MMTopic1CharChar"/>
    <w:rsid w:val="00A67CA5"/>
    <w:pPr>
      <w:numPr>
        <w:numId w:val="2"/>
      </w:numPr>
      <w:spacing w:before="340" w:after="330" w:line="578" w:lineRule="auto"/>
    </w:pPr>
    <w:rPr>
      <w:rFonts w:ascii="Calibri" w:hAnsi="Calibri"/>
      <w:bCs/>
      <w:sz w:val="44"/>
      <w:szCs w:val="44"/>
    </w:rPr>
  </w:style>
  <w:style w:type="paragraph" w:customStyle="1" w:styleId="MMTopic2">
    <w:name w:val="MM Topic 2"/>
    <w:basedOn w:val="2"/>
    <w:link w:val="MMTopic2CharChar"/>
    <w:rsid w:val="00A67CA5"/>
    <w:pPr>
      <w:numPr>
        <w:ilvl w:val="0"/>
        <w:numId w:val="0"/>
      </w:numPr>
    </w:pPr>
    <w:rPr>
      <w:rFonts w:ascii="Cambria" w:hAnsi="Cambria"/>
      <w:bCs/>
      <w:szCs w:val="32"/>
    </w:rPr>
  </w:style>
  <w:style w:type="paragraph" w:customStyle="1" w:styleId="MMTopic3">
    <w:name w:val="MM Topic 3"/>
    <w:basedOn w:val="3"/>
    <w:rsid w:val="00A67CA5"/>
    <w:pPr>
      <w:numPr>
        <w:ilvl w:val="0"/>
        <w:numId w:val="0"/>
      </w:numPr>
      <w:spacing w:line="416" w:lineRule="auto"/>
    </w:pPr>
    <w:rPr>
      <w:rFonts w:ascii="Calibri" w:eastAsia="宋体" w:hAnsi="Calibri"/>
      <w:sz w:val="32"/>
      <w:szCs w:val="32"/>
    </w:rPr>
  </w:style>
  <w:style w:type="paragraph" w:customStyle="1" w:styleId="18">
    <w:name w:val="无间隔1"/>
    <w:link w:val="Charb"/>
    <w:rsid w:val="00A67CA5"/>
    <w:rPr>
      <w:rFonts w:ascii="Calibri" w:hAnsi="Calibri" w:cs="黑体"/>
      <w:sz w:val="22"/>
      <w:szCs w:val="22"/>
    </w:rPr>
  </w:style>
  <w:style w:type="paragraph" w:customStyle="1" w:styleId="af2">
    <w:name w:val="表格"/>
    <w:basedOn w:val="a"/>
    <w:rsid w:val="00A67CA5"/>
    <w:pPr>
      <w:kinsoku w:val="0"/>
      <w:wordWrap w:val="0"/>
      <w:overflowPunct w:val="0"/>
      <w:autoSpaceDE w:val="0"/>
      <w:autoSpaceDN w:val="0"/>
      <w:adjustRightInd w:val="0"/>
      <w:spacing w:line="440" w:lineRule="atLeast"/>
      <w:jc w:val="center"/>
      <w:textAlignment w:val="baseline"/>
    </w:pPr>
    <w:rPr>
      <w:kern w:val="21"/>
    </w:rPr>
  </w:style>
  <w:style w:type="paragraph" w:customStyle="1" w:styleId="220">
    <w:name w:val="样式 样式 首行缩进:  2 字符 + 首行缩进:  2 字符"/>
    <w:basedOn w:val="a"/>
    <w:rsid w:val="00A67CA5"/>
    <w:pPr>
      <w:spacing w:line="360" w:lineRule="auto"/>
      <w:ind w:firstLineChars="200" w:firstLine="420"/>
    </w:pPr>
    <w:rPr>
      <w:rFonts w:cs="宋体"/>
      <w:sz w:val="24"/>
    </w:rPr>
  </w:style>
  <w:style w:type="paragraph" w:styleId="af3">
    <w:name w:val="Document Map"/>
    <w:basedOn w:val="a"/>
    <w:link w:val="Char11"/>
    <w:uiPriority w:val="99"/>
    <w:semiHidden/>
    <w:unhideWhenUsed/>
    <w:rsid w:val="00A54275"/>
    <w:rPr>
      <w:rFonts w:ascii="宋体"/>
      <w:sz w:val="18"/>
      <w:szCs w:val="18"/>
    </w:rPr>
  </w:style>
  <w:style w:type="character" w:customStyle="1" w:styleId="Char11">
    <w:name w:val="文档结构图 Char1"/>
    <w:link w:val="af3"/>
    <w:uiPriority w:val="99"/>
    <w:semiHidden/>
    <w:rsid w:val="00A54275"/>
    <w:rPr>
      <w:rFonts w:ascii="宋体"/>
      <w:kern w:val="2"/>
      <w:sz w:val="18"/>
      <w:szCs w:val="18"/>
    </w:rPr>
  </w:style>
  <w:style w:type="paragraph" w:styleId="af4">
    <w:name w:val="Normal Indent"/>
    <w:aliases w:val="表正文,正文非缩进,正文（首行缩进两字） Char Char Char Char,正文（首行缩进两字） Char Char Char Char Char,正文（首行缩进两字） Char Char Char,正文（首行缩进两字） Char Char,特点,正文缩进 Char,正文（首行缩进两字） Char,正文（首行缩进两字）,正文顶格悬挂,段1,正文(首行缩进两字),正文(首行缩进两字)1,特点标题,四号,缩进,ALT+Z,正文不缩进,正文双线,正文非缩进 Char Char,特点 Char"/>
    <w:basedOn w:val="a"/>
    <w:rsid w:val="00D506D9"/>
    <w:pPr>
      <w:ind w:firstLine="420"/>
    </w:pPr>
  </w:style>
  <w:style w:type="numbering" w:customStyle="1" w:styleId="30">
    <w:name w:val="样式3"/>
    <w:uiPriority w:val="99"/>
    <w:rsid w:val="00D506D9"/>
    <w:pPr>
      <w:numPr>
        <w:numId w:val="3"/>
      </w:numPr>
    </w:pPr>
  </w:style>
  <w:style w:type="paragraph" w:styleId="af5">
    <w:name w:val="Date"/>
    <w:basedOn w:val="a"/>
    <w:next w:val="a"/>
    <w:link w:val="Char12"/>
    <w:rsid w:val="00B21BC3"/>
  </w:style>
  <w:style w:type="character" w:customStyle="1" w:styleId="Char12">
    <w:name w:val="日期 Char1"/>
    <w:link w:val="af5"/>
    <w:rsid w:val="00B21BC3"/>
    <w:rPr>
      <w:kern w:val="2"/>
      <w:sz w:val="21"/>
    </w:rPr>
  </w:style>
  <w:style w:type="table" w:styleId="af6">
    <w:name w:val="Table Grid"/>
    <w:basedOn w:val="a1"/>
    <w:uiPriority w:val="59"/>
    <w:rsid w:val="00623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List Paragraph"/>
    <w:basedOn w:val="a"/>
    <w:uiPriority w:val="34"/>
    <w:qFormat/>
    <w:rsid w:val="00AD2638"/>
    <w:pPr>
      <w:ind w:firstLineChars="200" w:firstLine="420"/>
    </w:pPr>
  </w:style>
  <w:style w:type="character" w:styleId="af8">
    <w:name w:val="annotation reference"/>
    <w:uiPriority w:val="99"/>
    <w:semiHidden/>
    <w:unhideWhenUsed/>
    <w:rsid w:val="00034804"/>
    <w:rPr>
      <w:sz w:val="21"/>
      <w:szCs w:val="21"/>
    </w:rPr>
  </w:style>
  <w:style w:type="paragraph" w:styleId="af9">
    <w:name w:val="annotation subject"/>
    <w:basedOn w:val="a6"/>
    <w:next w:val="a6"/>
    <w:link w:val="Char13"/>
    <w:uiPriority w:val="99"/>
    <w:semiHidden/>
    <w:unhideWhenUsed/>
    <w:rsid w:val="00034804"/>
    <w:rPr>
      <w:b/>
      <w:bCs/>
    </w:rPr>
  </w:style>
  <w:style w:type="character" w:customStyle="1" w:styleId="Char13">
    <w:name w:val="批注主题 Char1"/>
    <w:link w:val="af9"/>
    <w:uiPriority w:val="99"/>
    <w:semiHidden/>
    <w:rsid w:val="00034804"/>
    <w:rPr>
      <w:b/>
      <w:bCs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4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827;&#21271;&#30465;&#27700;&#21033;&#27700;&#30005;&#31532;&#20108;&#21208;&#27979;&#35774;&#35745;&#30740;&#31350;&#38498;&#38656;&#27714;&#25253;&#21578;042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EB753-A41D-4D9C-825E-AB092FFB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河北省水利水电第二勘测设计研究院需求报告0420.dotx</Template>
  <TotalTime>158</TotalTime>
  <Pages>49</Pages>
  <Words>2121</Words>
  <Characters>12091</Characters>
  <Application>Microsoft Office Word</Application>
  <DocSecurity>0</DocSecurity>
  <Lines>100</Lines>
  <Paragraphs>28</Paragraphs>
  <ScaleCrop>false</ScaleCrop>
  <Company>Microsoft</Company>
  <LinksUpToDate>false</LinksUpToDate>
  <CharactersWithSpaces>14184</CharactersWithSpaces>
  <SharedDoc>false</SharedDoc>
  <HLinks>
    <vt:vector size="570" baseType="variant">
      <vt:variant>
        <vt:i4>1507390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_Toc375296139</vt:lpwstr>
      </vt:variant>
      <vt:variant>
        <vt:i4>1507390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_Toc375296138</vt:lpwstr>
      </vt:variant>
      <vt:variant>
        <vt:i4>1507390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_Toc375296137</vt:lpwstr>
      </vt:variant>
      <vt:variant>
        <vt:i4>1507390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_Toc375296136</vt:lpwstr>
      </vt:variant>
      <vt:variant>
        <vt:i4>1507390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_Toc375296135</vt:lpwstr>
      </vt:variant>
      <vt:variant>
        <vt:i4>1507390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_Toc375296134</vt:lpwstr>
      </vt:variant>
      <vt:variant>
        <vt:i4>1507390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_Toc375296133</vt:lpwstr>
      </vt:variant>
      <vt:variant>
        <vt:i4>1507390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_Toc375296132</vt:lpwstr>
      </vt:variant>
      <vt:variant>
        <vt:i4>1507390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_Toc375296131</vt:lpwstr>
      </vt:variant>
      <vt:variant>
        <vt:i4>1507390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_Toc375296130</vt:lpwstr>
      </vt:variant>
      <vt:variant>
        <vt:i4>1441854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_Toc375296129</vt:lpwstr>
      </vt:variant>
      <vt:variant>
        <vt:i4>1441854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_Toc375296128</vt:lpwstr>
      </vt:variant>
      <vt:variant>
        <vt:i4>1441854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_Toc375296127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_Toc375296126</vt:lpwstr>
      </vt:variant>
      <vt:variant>
        <vt:i4>1441854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_Toc375296125</vt:lpwstr>
      </vt:variant>
      <vt:variant>
        <vt:i4>1441854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_Toc375296124</vt:lpwstr>
      </vt:variant>
      <vt:variant>
        <vt:i4>1441854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_Toc375296123</vt:lpwstr>
      </vt:variant>
      <vt:variant>
        <vt:i4>1441854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_Toc375296122</vt:lpwstr>
      </vt:variant>
      <vt:variant>
        <vt:i4>1441854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_Toc375296121</vt:lpwstr>
      </vt:variant>
      <vt:variant>
        <vt:i4>1441854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_Toc375296120</vt:lpwstr>
      </vt:variant>
      <vt:variant>
        <vt:i4>1376318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_Toc375296119</vt:lpwstr>
      </vt:variant>
      <vt:variant>
        <vt:i4>1376318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_Toc375296118</vt:lpwstr>
      </vt:variant>
      <vt:variant>
        <vt:i4>1376318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_Toc375296117</vt:lpwstr>
      </vt:variant>
      <vt:variant>
        <vt:i4>1376318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_Toc375296116</vt:lpwstr>
      </vt:variant>
      <vt:variant>
        <vt:i4>1376318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_Toc375296115</vt:lpwstr>
      </vt:variant>
      <vt:variant>
        <vt:i4>1376318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_Toc375296114</vt:lpwstr>
      </vt:variant>
      <vt:variant>
        <vt:i4>1376318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_Toc375296113</vt:lpwstr>
      </vt:variant>
      <vt:variant>
        <vt:i4>1376318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_Toc375296112</vt:lpwstr>
      </vt:variant>
      <vt:variant>
        <vt:i4>1376318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_Toc375296111</vt:lpwstr>
      </vt:variant>
      <vt:variant>
        <vt:i4>1376318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_Toc375296110</vt:lpwstr>
      </vt:variant>
      <vt:variant>
        <vt:i4>1310782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_Toc375296109</vt:lpwstr>
      </vt:variant>
      <vt:variant>
        <vt:i4>1310782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_Toc375296108</vt:lpwstr>
      </vt:variant>
      <vt:variant>
        <vt:i4>1310782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_Toc375296107</vt:lpwstr>
      </vt:variant>
      <vt:variant>
        <vt:i4>1310782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_Toc375296106</vt:lpwstr>
      </vt:variant>
      <vt:variant>
        <vt:i4>1310782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_Toc375296105</vt:lpwstr>
      </vt:variant>
      <vt:variant>
        <vt:i4>1310782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_Toc375296104</vt:lpwstr>
      </vt:variant>
      <vt:variant>
        <vt:i4>1310782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_Toc375296103</vt:lpwstr>
      </vt:variant>
      <vt:variant>
        <vt:i4>1310782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_Toc375296102</vt:lpwstr>
      </vt:variant>
      <vt:variant>
        <vt:i4>1310782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_Toc375296101</vt:lpwstr>
      </vt:variant>
      <vt:variant>
        <vt:i4>1310782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_Toc375296100</vt:lpwstr>
      </vt:variant>
      <vt:variant>
        <vt:i4>1900607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_Toc375296099</vt:lpwstr>
      </vt:variant>
      <vt:variant>
        <vt:i4>1900607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_Toc375296098</vt:lpwstr>
      </vt:variant>
      <vt:variant>
        <vt:i4>1900607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_Toc375296097</vt:lpwstr>
      </vt:variant>
      <vt:variant>
        <vt:i4>1900607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_Toc375296096</vt:lpwstr>
      </vt:variant>
      <vt:variant>
        <vt:i4>1900607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_Toc375296095</vt:lpwstr>
      </vt:variant>
      <vt:variant>
        <vt:i4>1900607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_Toc375296094</vt:lpwstr>
      </vt:variant>
      <vt:variant>
        <vt:i4>1900607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_Toc375296093</vt:lpwstr>
      </vt:variant>
      <vt:variant>
        <vt:i4>1900607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_Toc375296092</vt:lpwstr>
      </vt:variant>
      <vt:variant>
        <vt:i4>1900607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_Toc375296091</vt:lpwstr>
      </vt:variant>
      <vt:variant>
        <vt:i4>1900607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_Toc375296090</vt:lpwstr>
      </vt:variant>
      <vt:variant>
        <vt:i4>1835071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_Toc375296089</vt:lpwstr>
      </vt:variant>
      <vt:variant>
        <vt:i4>1835071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_Toc375296088</vt:lpwstr>
      </vt:variant>
      <vt:variant>
        <vt:i4>1835071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_Toc375296087</vt:lpwstr>
      </vt:variant>
      <vt:variant>
        <vt:i4>1835071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_Toc375296086</vt:lpwstr>
      </vt:variant>
      <vt:variant>
        <vt:i4>1835071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_Toc375296085</vt:lpwstr>
      </vt:variant>
      <vt:variant>
        <vt:i4>1835071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_Toc375296084</vt:lpwstr>
      </vt:variant>
      <vt:variant>
        <vt:i4>1835071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_Toc375296083</vt:lpwstr>
      </vt:variant>
      <vt:variant>
        <vt:i4>1835071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_Toc375296082</vt:lpwstr>
      </vt:variant>
      <vt:variant>
        <vt:i4>1835071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_Toc375296081</vt:lpwstr>
      </vt:variant>
      <vt:variant>
        <vt:i4>1835071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_Toc375296080</vt:lpwstr>
      </vt:variant>
      <vt:variant>
        <vt:i4>1245247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_Toc375296079</vt:lpwstr>
      </vt:variant>
      <vt:variant>
        <vt:i4>1245247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_Toc375296078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_Toc375296077</vt:lpwstr>
      </vt:variant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_Toc375296076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_Toc375296075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_Toc375296074</vt:lpwstr>
      </vt:variant>
      <vt:variant>
        <vt:i4>1245247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_Toc375296073</vt:lpwstr>
      </vt:variant>
      <vt:variant>
        <vt:i4>1245247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_Toc375296072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_Toc375296071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_Toc375296070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_Toc375296069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_Toc375296068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_Toc375296067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_Toc375296066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_Toc375296065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_Toc375296064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_Toc375296063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_Toc375296062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_Toc375296061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_Toc375296060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_Toc375296059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_Toc375296058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_Toc375296057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_Toc375296056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_Toc375296055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_Toc375296054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_Toc375296053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_Toc375296052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_Toc375296051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_Toc375296050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_Toc375296049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_Toc375296048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_Toc375296047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_Toc375296046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_Toc375296045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刘云</dc:creator>
  <cp:lastModifiedBy>金晓勇</cp:lastModifiedBy>
  <cp:revision>59</cp:revision>
  <cp:lastPrinted>2013-09-12T10:21:00Z</cp:lastPrinted>
  <dcterms:created xsi:type="dcterms:W3CDTF">2018-05-10T08:23:00Z</dcterms:created>
  <dcterms:modified xsi:type="dcterms:W3CDTF">2018-05-14T01:35:00Z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